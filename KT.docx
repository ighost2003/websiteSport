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64E0E1" w14:textId="77777777" w:rsidR="00410926" w:rsidRPr="00F93EB7" w:rsidRDefault="00410926" w:rsidP="003534DF">
      <w:pPr>
        <w:spacing w:beforeLines="30" w:before="72" w:afterLines="30" w:after="72"/>
        <w:jc w:val="center"/>
      </w:pPr>
      <w:r w:rsidRPr="00F93EB7">
        <w:t>TRƯỜNG ĐẠI HỌC TRÀ VINH</w:t>
      </w:r>
    </w:p>
    <w:p w14:paraId="471410AC" w14:textId="77777777" w:rsidR="003B13A1" w:rsidRPr="00F93EB7" w:rsidRDefault="003B13A1" w:rsidP="003534DF">
      <w:pPr>
        <w:spacing w:beforeLines="30" w:before="72" w:afterLines="30" w:after="72"/>
        <w:jc w:val="center"/>
      </w:pPr>
      <w:r w:rsidRPr="00F93EB7">
        <w:t>KHOA KỸ THUẬT VÀ CÔNG NGHỆ</w:t>
      </w:r>
    </w:p>
    <w:p w14:paraId="67D0823B" w14:textId="77777777" w:rsidR="00410926" w:rsidRPr="00F93EB7" w:rsidRDefault="00410926" w:rsidP="003534DF">
      <w:pPr>
        <w:spacing w:beforeLines="30" w:before="72" w:afterLines="30" w:after="72"/>
        <w:jc w:val="center"/>
        <w:rPr>
          <w:b/>
        </w:rPr>
      </w:pPr>
      <w:r w:rsidRPr="00F93EB7">
        <w:rPr>
          <w:b/>
        </w:rPr>
        <w:t xml:space="preserve">BỘ MÔN </w:t>
      </w:r>
      <w:r w:rsidR="008C4DDB" w:rsidRPr="00F93EB7">
        <w:rPr>
          <w:b/>
        </w:rPr>
        <w:t>CÔNG NGHỆ THÔNG TIN</w:t>
      </w:r>
    </w:p>
    <w:p w14:paraId="4520F2EA"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1C13E0EA" w14:textId="77777777" w:rsidR="00410926" w:rsidRPr="00F93EB7" w:rsidRDefault="00410926" w:rsidP="003534DF">
      <w:pPr>
        <w:spacing w:beforeLines="30" w:before="72" w:afterLines="30" w:after="72"/>
        <w:jc w:val="center"/>
        <w:rPr>
          <w:b/>
        </w:rPr>
      </w:pPr>
    </w:p>
    <w:p w14:paraId="41A825AF" w14:textId="77777777" w:rsidR="00410926" w:rsidRPr="00F93EB7" w:rsidRDefault="00410926" w:rsidP="003534DF">
      <w:pPr>
        <w:spacing w:beforeLines="30" w:before="72" w:afterLines="30" w:after="72"/>
        <w:jc w:val="center"/>
        <w:rPr>
          <w:b/>
        </w:rPr>
      </w:pPr>
    </w:p>
    <w:p w14:paraId="6ABA78A6"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302B7300" wp14:editId="0DE798D3">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0EB35C7D" w14:textId="77777777" w:rsidR="008B34B7" w:rsidRPr="00F93EB7" w:rsidRDefault="008B34B7" w:rsidP="003534DF">
      <w:pPr>
        <w:spacing w:beforeLines="30" w:before="72" w:afterLines="30" w:after="72"/>
        <w:rPr>
          <w:b/>
        </w:rPr>
      </w:pPr>
    </w:p>
    <w:p w14:paraId="11EFD545" w14:textId="77777777" w:rsidR="00410926" w:rsidRPr="00F93EB7" w:rsidRDefault="00410926" w:rsidP="003534DF">
      <w:pPr>
        <w:spacing w:beforeLines="30" w:before="72" w:afterLines="30" w:after="72"/>
        <w:jc w:val="center"/>
        <w:rPr>
          <w:b/>
        </w:rPr>
      </w:pPr>
    </w:p>
    <w:p w14:paraId="38D571D6"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6F7CFA4D"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289B5AD4" w14:textId="77777777" w:rsidR="00D82BCB" w:rsidRPr="00F93EB7" w:rsidRDefault="00D82BCB" w:rsidP="003534DF">
      <w:pPr>
        <w:spacing w:beforeLines="30" w:before="72" w:afterLines="30" w:after="72"/>
        <w:jc w:val="center"/>
        <w:rPr>
          <w:sz w:val="32"/>
          <w:szCs w:val="32"/>
        </w:rPr>
      </w:pPr>
    </w:p>
    <w:p w14:paraId="6AF83E6C" w14:textId="77777777" w:rsidR="008B34B7" w:rsidRPr="00F93EB7" w:rsidRDefault="008B34B7" w:rsidP="003534DF">
      <w:pPr>
        <w:spacing w:beforeLines="30" w:before="72" w:afterLines="30" w:after="72"/>
        <w:jc w:val="center"/>
        <w:rPr>
          <w:sz w:val="32"/>
          <w:szCs w:val="32"/>
        </w:rPr>
      </w:pPr>
    </w:p>
    <w:p w14:paraId="507F930B" w14:textId="77777777" w:rsidR="00F6260D" w:rsidRPr="00F93EB7" w:rsidRDefault="00F6260D" w:rsidP="003534DF">
      <w:pPr>
        <w:spacing w:beforeLines="30" w:before="72" w:afterLines="30" w:after="72"/>
        <w:jc w:val="center"/>
        <w:rPr>
          <w:sz w:val="32"/>
          <w:szCs w:val="32"/>
        </w:rPr>
      </w:pPr>
    </w:p>
    <w:p w14:paraId="4938F6B8" w14:textId="6D8C7A27"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6A00F5">
        <w:rPr>
          <w:sz w:val="32"/>
          <w:szCs w:val="32"/>
        </w:rPr>
        <w:t xml:space="preserve">02 </w:t>
      </w:r>
    </w:p>
    <w:p w14:paraId="09B0038D" w14:textId="5D2B2B8F" w:rsidR="006A00F5" w:rsidRDefault="00CC663E" w:rsidP="006A00F5">
      <w:pPr>
        <w:tabs>
          <w:tab w:val="right" w:leader="dot" w:pos="8931"/>
        </w:tabs>
        <w:spacing w:beforeLines="30" w:before="72" w:afterLines="30" w:after="72"/>
        <w:jc w:val="both"/>
        <w:rPr>
          <w:shd w:val="clear" w:color="auto" w:fill="FFFFFF"/>
        </w:rPr>
      </w:pPr>
      <w:r w:rsidRPr="00F93EB7">
        <w:rPr>
          <w:b/>
          <w:sz w:val="32"/>
          <w:szCs w:val="32"/>
        </w:rPr>
        <w:t>ĐỀ TÀI:</w:t>
      </w:r>
      <w:r w:rsidR="006A00F5">
        <w:rPr>
          <w:b/>
          <w:sz w:val="32"/>
          <w:szCs w:val="32"/>
        </w:rPr>
        <w:t xml:space="preserve"> XÂY DỰNG WEBSITE BÁN QUẦN ÁO VÀ GIÀY THỂ THAO. </w:t>
      </w:r>
      <w:r w:rsidR="006A00F5" w:rsidRPr="006A00F5">
        <w:rPr>
          <w:shd w:val="clear" w:color="auto" w:fill="FFFFFF"/>
        </w:rPr>
        <w:t xml:space="preserve"> </w:t>
      </w:r>
    </w:p>
    <w:p w14:paraId="7C04BF48" w14:textId="77777777" w:rsidR="006A00F5" w:rsidRPr="00F93EB7" w:rsidRDefault="006A00F5" w:rsidP="003534DF">
      <w:pPr>
        <w:spacing w:beforeLines="30" w:before="72" w:afterLines="30" w:after="72"/>
        <w:rPr>
          <w:b/>
        </w:rPr>
      </w:pPr>
    </w:p>
    <w:p w14:paraId="1F9B37A3" w14:textId="77777777" w:rsidR="00410926" w:rsidRPr="00F93EB7" w:rsidRDefault="00410926" w:rsidP="003534DF">
      <w:pPr>
        <w:spacing w:beforeLines="30" w:before="72" w:afterLines="30" w:after="72"/>
        <w:rPr>
          <w:b/>
        </w:rPr>
      </w:pPr>
    </w:p>
    <w:p w14:paraId="20B2394A" w14:textId="77777777" w:rsidR="00410926" w:rsidRPr="00F93EB7" w:rsidRDefault="00410926" w:rsidP="003534DF">
      <w:pPr>
        <w:spacing w:beforeLines="30" w:before="72" w:afterLines="30" w:after="72"/>
        <w:rPr>
          <w:b/>
        </w:rPr>
      </w:pPr>
    </w:p>
    <w:p w14:paraId="704C93E3" w14:textId="77777777" w:rsidR="00410926" w:rsidRPr="00F93EB7" w:rsidRDefault="00410926" w:rsidP="003534DF">
      <w:pPr>
        <w:spacing w:beforeLines="30" w:before="72" w:afterLines="30" w:after="72"/>
        <w:rPr>
          <w:b/>
        </w:rPr>
      </w:pPr>
    </w:p>
    <w:p w14:paraId="44D25AA9"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4FCC4A67" w14:textId="77777777" w:rsidTr="003534DF">
        <w:tc>
          <w:tcPr>
            <w:tcW w:w="4788" w:type="dxa"/>
          </w:tcPr>
          <w:p w14:paraId="54ECCE26"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1BAD6FF5"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67ACCFE9" w14:textId="77777777" w:rsidR="00CC663E" w:rsidRPr="00F93EB7" w:rsidRDefault="00CC663E" w:rsidP="003534DF">
            <w:pPr>
              <w:spacing w:beforeLines="30" w:before="72" w:afterLines="30" w:after="72"/>
            </w:pPr>
          </w:p>
        </w:tc>
        <w:tc>
          <w:tcPr>
            <w:tcW w:w="4251" w:type="dxa"/>
          </w:tcPr>
          <w:p w14:paraId="6BB1098A"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01C7E28E" w14:textId="630848BB" w:rsidR="005D4A7E" w:rsidRPr="00F93EB7" w:rsidRDefault="006A00F5" w:rsidP="003534DF">
            <w:pPr>
              <w:spacing w:beforeLines="30" w:before="72" w:afterLines="30" w:after="72"/>
              <w:rPr>
                <w:b/>
              </w:rPr>
            </w:pPr>
            <w:r>
              <w:rPr>
                <w:b/>
              </w:rPr>
              <w:t xml:space="preserve">Lâm Vĩnh Phát </w:t>
            </w:r>
            <w:r w:rsidR="003534DF" w:rsidRPr="00F93EB7">
              <w:t>(</w:t>
            </w:r>
            <w:r>
              <w:t>110121081</w:t>
            </w:r>
            <w:r w:rsidR="003534DF" w:rsidRPr="00F93EB7">
              <w:t>)</w:t>
            </w:r>
          </w:p>
          <w:p w14:paraId="6C4B18F5" w14:textId="3F7D7F7E" w:rsidR="005D4A7E" w:rsidRPr="00F93EB7" w:rsidRDefault="006A00F5" w:rsidP="003534DF">
            <w:pPr>
              <w:spacing w:beforeLines="30" w:before="72" w:afterLines="30" w:after="72"/>
            </w:pPr>
            <w:r>
              <w:rPr>
                <w:b/>
              </w:rPr>
              <w:t>Ngô Thị Trúc Xuân</w:t>
            </w:r>
            <w:r w:rsidR="003534DF" w:rsidRPr="00F93EB7">
              <w:rPr>
                <w:b/>
              </w:rPr>
              <w:t xml:space="preserve"> </w:t>
            </w:r>
            <w:r w:rsidR="003534DF" w:rsidRPr="00F93EB7">
              <w:t>(</w:t>
            </w:r>
            <w:r>
              <w:t>110121134</w:t>
            </w:r>
            <w:r w:rsidR="003534DF" w:rsidRPr="00F93EB7">
              <w:t>)</w:t>
            </w:r>
          </w:p>
          <w:p w14:paraId="180951C4" w14:textId="3DB3A191" w:rsidR="00087014" w:rsidRPr="00F93EB7" w:rsidRDefault="006A00F5" w:rsidP="003534DF">
            <w:pPr>
              <w:spacing w:beforeLines="30" w:before="72" w:afterLines="30" w:after="72"/>
            </w:pPr>
            <w:r>
              <w:rPr>
                <w:b/>
              </w:rPr>
              <w:t>Kiều Chí Nguyện</w:t>
            </w:r>
            <w:r w:rsidR="00087014" w:rsidRPr="00F93EB7">
              <w:rPr>
                <w:b/>
              </w:rPr>
              <w:t xml:space="preserve"> </w:t>
            </w:r>
            <w:r>
              <w:rPr>
                <w:b/>
              </w:rPr>
              <w:t>(</w:t>
            </w:r>
            <w:r w:rsidRPr="006A00F5">
              <w:rPr>
                <w:bCs/>
              </w:rPr>
              <w:t>110121275</w:t>
            </w:r>
            <w:r w:rsidR="00087014" w:rsidRPr="00F93EB7">
              <w:t>)</w:t>
            </w:r>
          </w:p>
          <w:p w14:paraId="38927FD4" w14:textId="47C18DBD" w:rsidR="00087014" w:rsidRPr="00F93EB7" w:rsidRDefault="00087014" w:rsidP="00087014">
            <w:pPr>
              <w:tabs>
                <w:tab w:val="right" w:leader="dot" w:pos="3819"/>
              </w:tabs>
              <w:spacing w:beforeLines="30" w:before="72" w:afterLines="30" w:after="72"/>
            </w:pPr>
            <w:r w:rsidRPr="00F93EB7">
              <w:t xml:space="preserve">Lớp: </w:t>
            </w:r>
            <w:r w:rsidR="006A00F5">
              <w:t>DA21TTA</w:t>
            </w:r>
          </w:p>
          <w:p w14:paraId="673EC79F" w14:textId="4E974C35"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6A00F5">
              <w:t>DA21TTA</w:t>
            </w:r>
          </w:p>
          <w:p w14:paraId="6E7D1645" w14:textId="77777777" w:rsidR="00087014" w:rsidRPr="00F93EB7" w:rsidRDefault="00087014" w:rsidP="003534DF">
            <w:pPr>
              <w:spacing w:beforeLines="30" w:before="72" w:afterLines="30" w:after="72"/>
              <w:rPr>
                <w:b/>
              </w:rPr>
            </w:pPr>
          </w:p>
        </w:tc>
      </w:tr>
    </w:tbl>
    <w:p w14:paraId="6B4F3CA3" w14:textId="77777777" w:rsidR="00410926" w:rsidRPr="00F93EB7" w:rsidRDefault="00410926" w:rsidP="003534DF">
      <w:pPr>
        <w:spacing w:beforeLines="30" w:before="72" w:afterLines="30" w:after="72"/>
        <w:rPr>
          <w:b/>
        </w:rPr>
      </w:pPr>
    </w:p>
    <w:p w14:paraId="59D636A5" w14:textId="77777777" w:rsidR="00E367C8" w:rsidRPr="00F93EB7" w:rsidRDefault="00E367C8" w:rsidP="00087014">
      <w:pPr>
        <w:tabs>
          <w:tab w:val="left" w:pos="3510"/>
        </w:tabs>
        <w:spacing w:beforeLines="30" w:before="72" w:afterLines="30" w:after="72"/>
      </w:pPr>
    </w:p>
    <w:p w14:paraId="09FB347B" w14:textId="77777777" w:rsidR="00087014" w:rsidRPr="00F93EB7" w:rsidRDefault="00087014" w:rsidP="00087014">
      <w:pPr>
        <w:tabs>
          <w:tab w:val="left" w:pos="3510"/>
        </w:tabs>
        <w:spacing w:beforeLines="30" w:before="72" w:afterLines="30" w:after="72"/>
        <w:rPr>
          <w:b/>
          <w:i/>
        </w:rPr>
      </w:pPr>
    </w:p>
    <w:p w14:paraId="051912AD" w14:textId="77777777" w:rsidR="00E367C8" w:rsidRPr="00F93EB7" w:rsidRDefault="00E367C8" w:rsidP="003534DF">
      <w:pPr>
        <w:tabs>
          <w:tab w:val="left" w:pos="3510"/>
        </w:tabs>
        <w:spacing w:beforeLines="30" w:before="72" w:afterLines="30" w:after="72"/>
        <w:jc w:val="center"/>
        <w:rPr>
          <w:b/>
          <w:i/>
        </w:rPr>
      </w:pPr>
    </w:p>
    <w:p w14:paraId="2DEE2EF8" w14:textId="77777777" w:rsidR="00410926" w:rsidRPr="00F93EB7" w:rsidRDefault="005D4A7E"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F93EB7">
        <w:rPr>
          <w:b/>
          <w:i/>
        </w:rPr>
        <w:t xml:space="preserve">Trà Vinh, tháng </w:t>
      </w:r>
      <w:r w:rsidR="00B9743C" w:rsidRPr="00F93EB7">
        <w:rPr>
          <w:b/>
          <w:i/>
        </w:rPr>
        <w:t>……</w:t>
      </w:r>
      <w:r w:rsidRPr="00F93EB7">
        <w:rPr>
          <w:b/>
          <w:i/>
        </w:rPr>
        <w:t xml:space="preserve"> năm </w:t>
      </w:r>
      <w:r w:rsidR="00F522CA" w:rsidRPr="00F93EB7">
        <w:rPr>
          <w:b/>
          <w:i/>
        </w:rPr>
        <w:t>20</w:t>
      </w:r>
      <w:r w:rsidR="00B9743C" w:rsidRPr="00F93EB7">
        <w:rPr>
          <w:b/>
          <w:i/>
        </w:rPr>
        <w:t>…</w:t>
      </w:r>
    </w:p>
    <w:p w14:paraId="258CBBCF" w14:textId="77777777" w:rsidR="003B13A1" w:rsidRPr="00F93EB7" w:rsidRDefault="003B13A1" w:rsidP="00023725">
      <w:pPr>
        <w:jc w:val="center"/>
        <w:rPr>
          <w:b/>
          <w:bCs/>
        </w:rPr>
        <w:sectPr w:rsidR="003B13A1" w:rsidRPr="00F93EB7" w:rsidSect="0029788F">
          <w:headerReference w:type="default" r:id="rId9"/>
          <w:pgSz w:w="11907" w:h="16840" w:code="9"/>
          <w:pgMar w:top="1134" w:right="1134" w:bottom="1134" w:left="1701" w:header="720" w:footer="720" w:gutter="0"/>
          <w:cols w:space="720"/>
        </w:sectPr>
      </w:pPr>
    </w:p>
    <w:p w14:paraId="230DB444"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5D4D143E" w14:textId="77777777" w:rsidR="006A00F5" w:rsidRPr="00400070" w:rsidRDefault="006A00F5" w:rsidP="006A00F5">
      <w:pPr>
        <w:spacing w:before="120" w:after="120" w:line="360" w:lineRule="auto"/>
        <w:ind w:right="141" w:firstLine="720"/>
        <w:jc w:val="both"/>
        <w:rPr>
          <w:bCs/>
          <w:lang w:val="vi-VN"/>
        </w:rPr>
      </w:pPr>
      <w:r w:rsidRPr="00400070">
        <w:rPr>
          <w:bCs/>
          <w:lang w:val="vi-VN"/>
        </w:rPr>
        <w:t>Chúng em xin gửi lời cảm ơn chân thành và sâu sắc nhất đến</w:t>
      </w:r>
      <w:r>
        <w:rPr>
          <w:bCs/>
        </w:rPr>
        <w:t xml:space="preserve"> cô Phạm Thị Trúc Mai </w:t>
      </w:r>
      <w:r w:rsidRPr="00400070">
        <w:rPr>
          <w:bCs/>
          <w:lang w:val="vi-VN"/>
        </w:rPr>
        <w:t>, giảng viên môn</w:t>
      </w:r>
      <w:r>
        <w:rPr>
          <w:bCs/>
        </w:rPr>
        <w:t xml:space="preserve"> Phát triển ứng dụng Web với mã nguồn mở</w:t>
      </w:r>
      <w:r w:rsidRPr="00400070">
        <w:rPr>
          <w:bCs/>
          <w:lang w:val="vi-VN"/>
        </w:rPr>
        <w:t>, người đã tận tình hướng dẫn, truyền đạt kiến thức, và luôn đồng hành cùng chúng em trong suốt quá trình học tập và thực hiện dự án này.</w:t>
      </w:r>
    </w:p>
    <w:p w14:paraId="710E8249" w14:textId="77777777" w:rsidR="006A00F5" w:rsidRPr="00400070" w:rsidRDefault="006A00F5" w:rsidP="006A00F5">
      <w:pPr>
        <w:spacing w:before="120" w:after="120" w:line="360" w:lineRule="auto"/>
        <w:ind w:right="141" w:firstLine="720"/>
        <w:jc w:val="both"/>
        <w:rPr>
          <w:bCs/>
          <w:lang w:val="vi-VN"/>
        </w:rPr>
      </w:pPr>
      <w:r>
        <w:rPr>
          <w:bCs/>
        </w:rPr>
        <w:t>Cô</w:t>
      </w:r>
      <w:r w:rsidRPr="00400070">
        <w:rPr>
          <w:bCs/>
          <w:lang w:val="vi-VN"/>
        </w:rPr>
        <w:t xml:space="preserve"> không chỉ giúp chúng em hiểu rõ hơn về các khái niệm quan trọng trong lĩnh vực phát triển phần mềm mà còn khuyến khích, định hướng và tạo động lực để chúng em áp dụng các kiến thức lý thuyết vào thực tế. Những góp ý, sự kiên nhẫn và sự tận tâm của </w:t>
      </w:r>
      <w:r>
        <w:rPr>
          <w:bCs/>
        </w:rPr>
        <w:t>cô</w:t>
      </w:r>
      <w:r w:rsidRPr="00400070">
        <w:rPr>
          <w:bCs/>
          <w:lang w:val="vi-VN"/>
        </w:rPr>
        <w:t xml:space="preserve"> đã giúp chúng em hoàn thiện kỹ năng, xây dựng tư duy lập trình, và phát triển dự án một cách hiệu quả.</w:t>
      </w:r>
    </w:p>
    <w:p w14:paraId="54A91CB6" w14:textId="77777777" w:rsidR="006A00F5" w:rsidRPr="00400070" w:rsidRDefault="006A00F5" w:rsidP="006A00F5">
      <w:pPr>
        <w:spacing w:before="120" w:after="120" w:line="360" w:lineRule="auto"/>
        <w:ind w:right="141" w:firstLine="720"/>
        <w:jc w:val="both"/>
        <w:rPr>
          <w:bCs/>
          <w:lang w:val="vi-VN"/>
        </w:rPr>
      </w:pPr>
      <w:r w:rsidRPr="00400070">
        <w:rPr>
          <w:bCs/>
          <w:lang w:val="vi-VN"/>
        </w:rPr>
        <w:t xml:space="preserve">Chúng em Ngô Thị Trúc Xuân, Lâm Vĩnh Phát và Kiều Chí Nguyện, chân thành biết ơn sự quan tâm và hỗ trợ quý báu từ </w:t>
      </w:r>
      <w:r>
        <w:rPr>
          <w:bCs/>
        </w:rPr>
        <w:t>cô</w:t>
      </w:r>
      <w:r w:rsidRPr="00400070">
        <w:rPr>
          <w:bCs/>
          <w:lang w:val="vi-VN"/>
        </w:rPr>
        <w:t xml:space="preserve"> trong suốt quá trình học tập và thực hiện bài tập lớn này. Chúng em hy vọng rằng những kiến thức và kinh nghiệm được </w:t>
      </w:r>
      <w:r>
        <w:rPr>
          <w:bCs/>
        </w:rPr>
        <w:t>cô</w:t>
      </w:r>
      <w:r w:rsidRPr="00400070">
        <w:rPr>
          <w:bCs/>
          <w:lang w:val="vi-VN"/>
        </w:rPr>
        <w:t xml:space="preserve"> chia sẻ sẽ là nền tảng vững chắc cho chúng em trên con đường học tập và sự nghiệp tương lai.</w:t>
      </w:r>
    </w:p>
    <w:p w14:paraId="3A36FE43" w14:textId="0CE689F2" w:rsidR="000E2395" w:rsidRPr="006A00F5" w:rsidRDefault="006A00F5" w:rsidP="006A00F5">
      <w:pPr>
        <w:spacing w:before="120" w:after="120" w:line="360" w:lineRule="auto"/>
        <w:ind w:right="141" w:firstLine="720"/>
        <w:jc w:val="both"/>
        <w:rPr>
          <w:bCs/>
        </w:rPr>
      </w:pPr>
      <w:r w:rsidRPr="00400070">
        <w:rPr>
          <w:bCs/>
          <w:lang w:val="vi-VN"/>
        </w:rPr>
        <w:t xml:space="preserve">Xin kính chúc </w:t>
      </w:r>
      <w:r>
        <w:rPr>
          <w:bCs/>
        </w:rPr>
        <w:t>cô</w:t>
      </w:r>
      <w:r w:rsidRPr="00400070">
        <w:rPr>
          <w:bCs/>
          <w:lang w:val="vi-VN"/>
        </w:rPr>
        <w:t xml:space="preserve"> luôn mạnh khỏe, hạnh phúc và thành công trong sự nghiệp giảng dạy.</w:t>
      </w:r>
    </w:p>
    <w:p w14:paraId="6AC51C04" w14:textId="77777777" w:rsidR="000E2395" w:rsidRPr="00F93EB7" w:rsidRDefault="000E2395" w:rsidP="000E2395">
      <w:pPr>
        <w:jc w:val="center"/>
      </w:pPr>
    </w:p>
    <w:p w14:paraId="26D0B0D4" w14:textId="77777777" w:rsidR="000E2395" w:rsidRPr="00F93EB7" w:rsidRDefault="000E2395" w:rsidP="000E2395">
      <w:pPr>
        <w:jc w:val="center"/>
      </w:pPr>
    </w:p>
    <w:p w14:paraId="2F1C73BB" w14:textId="77777777" w:rsidR="000E2395" w:rsidRPr="00F93EB7" w:rsidRDefault="000E2395" w:rsidP="000E2395">
      <w:pPr>
        <w:jc w:val="center"/>
      </w:pPr>
    </w:p>
    <w:p w14:paraId="7190A80B" w14:textId="77777777" w:rsidR="000E2395" w:rsidRPr="00F93EB7" w:rsidRDefault="000E2395" w:rsidP="000E2395">
      <w:pPr>
        <w:jc w:val="center"/>
      </w:pPr>
    </w:p>
    <w:p w14:paraId="558BA96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395B2D6" w14:textId="77777777" w:rsidTr="008078D4">
        <w:trPr>
          <w:jc w:val="center"/>
        </w:trPr>
        <w:tc>
          <w:tcPr>
            <w:tcW w:w="2880" w:type="dxa"/>
          </w:tcPr>
          <w:p w14:paraId="69EEB48C" w14:textId="3A270E26" w:rsidR="008078D4" w:rsidRPr="00D304CA" w:rsidRDefault="006A00F5" w:rsidP="008078D4">
            <w:pPr>
              <w:jc w:val="center"/>
              <w:rPr>
                <w:b/>
              </w:rPr>
            </w:pPr>
            <w:r>
              <w:rPr>
                <w:b/>
              </w:rPr>
              <w:t xml:space="preserve">Lâm Vĩnh Phát </w:t>
            </w:r>
          </w:p>
          <w:p w14:paraId="059160CA" w14:textId="77777777" w:rsidR="008078D4" w:rsidRPr="00D304CA" w:rsidRDefault="008078D4" w:rsidP="00D304CA">
            <w:pPr>
              <w:rPr>
                <w:b/>
              </w:rPr>
            </w:pPr>
          </w:p>
          <w:p w14:paraId="353AD783" w14:textId="77777777" w:rsidR="008078D4" w:rsidRPr="00D304CA" w:rsidRDefault="008078D4" w:rsidP="00D304CA">
            <w:pPr>
              <w:rPr>
                <w:b/>
              </w:rPr>
            </w:pPr>
          </w:p>
          <w:p w14:paraId="2D6A83EC" w14:textId="77777777" w:rsidR="008078D4" w:rsidRPr="00D304CA" w:rsidRDefault="008078D4" w:rsidP="00D304CA">
            <w:pPr>
              <w:rPr>
                <w:b/>
              </w:rPr>
            </w:pPr>
          </w:p>
          <w:p w14:paraId="6A53CB93" w14:textId="77777777" w:rsidR="008078D4" w:rsidRPr="00D304CA" w:rsidRDefault="008078D4" w:rsidP="00D304CA">
            <w:pPr>
              <w:rPr>
                <w:b/>
              </w:rPr>
            </w:pPr>
          </w:p>
          <w:p w14:paraId="2BB5B440" w14:textId="77777777" w:rsidR="008078D4" w:rsidRPr="00D304CA" w:rsidRDefault="008078D4" w:rsidP="00D304CA">
            <w:pPr>
              <w:rPr>
                <w:b/>
              </w:rPr>
            </w:pPr>
          </w:p>
          <w:p w14:paraId="74D0B9AA" w14:textId="77777777" w:rsidR="008078D4" w:rsidRPr="00D304CA" w:rsidRDefault="008078D4" w:rsidP="00D304CA">
            <w:pPr>
              <w:rPr>
                <w:b/>
              </w:rPr>
            </w:pPr>
          </w:p>
        </w:tc>
        <w:tc>
          <w:tcPr>
            <w:tcW w:w="2776" w:type="dxa"/>
          </w:tcPr>
          <w:p w14:paraId="066F945D" w14:textId="51C3269E" w:rsidR="008078D4" w:rsidRPr="00D304CA" w:rsidRDefault="006A00F5" w:rsidP="008078D4">
            <w:pPr>
              <w:jc w:val="center"/>
              <w:rPr>
                <w:b/>
              </w:rPr>
            </w:pPr>
            <w:r>
              <w:rPr>
                <w:b/>
              </w:rPr>
              <w:t xml:space="preserve">Ngô Thị Trúc Xuân </w:t>
            </w:r>
          </w:p>
        </w:tc>
        <w:tc>
          <w:tcPr>
            <w:tcW w:w="3030" w:type="dxa"/>
          </w:tcPr>
          <w:p w14:paraId="019B72F4" w14:textId="4B2BFCC9" w:rsidR="008078D4" w:rsidRPr="00D304CA" w:rsidRDefault="006A00F5" w:rsidP="008078D4">
            <w:pPr>
              <w:jc w:val="center"/>
              <w:rPr>
                <w:b/>
              </w:rPr>
            </w:pPr>
            <w:r>
              <w:rPr>
                <w:b/>
              </w:rPr>
              <w:t xml:space="preserve">Kiều Chí Nguyện </w:t>
            </w:r>
          </w:p>
        </w:tc>
      </w:tr>
    </w:tbl>
    <w:p w14:paraId="60FA9E6C"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099C8302" w14:textId="77777777" w:rsidR="00E367C8" w:rsidRPr="00F93EB7" w:rsidRDefault="00E367C8" w:rsidP="00E367C8"/>
    <w:p w14:paraId="545A9B2C" w14:textId="77777777" w:rsidR="00F177F5" w:rsidRPr="00F93EB7" w:rsidRDefault="00E367C8" w:rsidP="002F177F">
      <w:pPr>
        <w:tabs>
          <w:tab w:val="right" w:leader="dot" w:pos="8789"/>
        </w:tabs>
        <w:spacing w:line="360" w:lineRule="auto"/>
      </w:pPr>
      <w:r w:rsidRPr="00F93EB7">
        <w:tab/>
      </w:r>
    </w:p>
    <w:p w14:paraId="32FFD0B6" w14:textId="77777777" w:rsidR="00E367C8" w:rsidRPr="00F93EB7" w:rsidRDefault="00E367C8" w:rsidP="002F177F">
      <w:pPr>
        <w:tabs>
          <w:tab w:val="right" w:leader="dot" w:pos="8789"/>
        </w:tabs>
        <w:spacing w:line="360" w:lineRule="auto"/>
      </w:pPr>
      <w:r w:rsidRPr="00F93EB7">
        <w:tab/>
      </w:r>
    </w:p>
    <w:p w14:paraId="1AF694E9" w14:textId="77777777" w:rsidR="00E367C8" w:rsidRPr="00F93EB7" w:rsidRDefault="00E367C8" w:rsidP="002F177F">
      <w:pPr>
        <w:tabs>
          <w:tab w:val="right" w:leader="dot" w:pos="8789"/>
        </w:tabs>
        <w:spacing w:line="360" w:lineRule="auto"/>
      </w:pPr>
      <w:r w:rsidRPr="00F93EB7">
        <w:tab/>
      </w:r>
    </w:p>
    <w:p w14:paraId="00BB6A5E" w14:textId="77777777" w:rsidR="00E367C8" w:rsidRPr="00F93EB7" w:rsidRDefault="00E367C8" w:rsidP="002F177F">
      <w:pPr>
        <w:tabs>
          <w:tab w:val="right" w:leader="dot" w:pos="8789"/>
        </w:tabs>
        <w:spacing w:line="360" w:lineRule="auto"/>
      </w:pPr>
      <w:r w:rsidRPr="00F93EB7">
        <w:tab/>
      </w:r>
    </w:p>
    <w:p w14:paraId="30EC42B5" w14:textId="77777777" w:rsidR="00E367C8" w:rsidRPr="00F93EB7" w:rsidRDefault="00E367C8" w:rsidP="002F177F">
      <w:pPr>
        <w:tabs>
          <w:tab w:val="right" w:leader="dot" w:pos="8789"/>
        </w:tabs>
        <w:spacing w:line="360" w:lineRule="auto"/>
      </w:pPr>
      <w:r w:rsidRPr="00F93EB7">
        <w:tab/>
      </w:r>
    </w:p>
    <w:p w14:paraId="72C7FA2F" w14:textId="77777777" w:rsidR="00E367C8" w:rsidRPr="00F93EB7" w:rsidRDefault="00E367C8" w:rsidP="002F177F">
      <w:pPr>
        <w:tabs>
          <w:tab w:val="right" w:leader="dot" w:pos="8789"/>
        </w:tabs>
        <w:spacing w:line="360" w:lineRule="auto"/>
      </w:pPr>
      <w:r w:rsidRPr="00F93EB7">
        <w:tab/>
      </w:r>
    </w:p>
    <w:p w14:paraId="7CD5E002" w14:textId="77777777" w:rsidR="00E367C8" w:rsidRPr="00F93EB7" w:rsidRDefault="00E367C8" w:rsidP="002F177F">
      <w:pPr>
        <w:tabs>
          <w:tab w:val="right" w:leader="dot" w:pos="8789"/>
        </w:tabs>
        <w:spacing w:line="360" w:lineRule="auto"/>
      </w:pPr>
      <w:r w:rsidRPr="00F93EB7">
        <w:tab/>
      </w:r>
    </w:p>
    <w:p w14:paraId="33FFA9C8" w14:textId="77777777" w:rsidR="00E367C8" w:rsidRPr="00F93EB7" w:rsidRDefault="00E367C8" w:rsidP="002F177F">
      <w:pPr>
        <w:tabs>
          <w:tab w:val="right" w:leader="dot" w:pos="8789"/>
        </w:tabs>
        <w:spacing w:line="360" w:lineRule="auto"/>
      </w:pPr>
      <w:r w:rsidRPr="00F93EB7">
        <w:tab/>
      </w:r>
    </w:p>
    <w:p w14:paraId="72213DA3" w14:textId="77777777" w:rsidR="00E367C8" w:rsidRPr="00F93EB7" w:rsidRDefault="00E367C8" w:rsidP="002F177F">
      <w:pPr>
        <w:tabs>
          <w:tab w:val="right" w:leader="dot" w:pos="8789"/>
        </w:tabs>
        <w:spacing w:line="360" w:lineRule="auto"/>
      </w:pPr>
      <w:r w:rsidRPr="00F93EB7">
        <w:tab/>
      </w:r>
    </w:p>
    <w:p w14:paraId="00468A35" w14:textId="77777777" w:rsidR="00E367C8" w:rsidRPr="00F93EB7" w:rsidRDefault="00E367C8" w:rsidP="002F177F">
      <w:pPr>
        <w:tabs>
          <w:tab w:val="right" w:leader="dot" w:pos="8789"/>
        </w:tabs>
        <w:spacing w:line="360" w:lineRule="auto"/>
      </w:pPr>
      <w:r w:rsidRPr="00F93EB7">
        <w:tab/>
      </w:r>
    </w:p>
    <w:p w14:paraId="2D30CDA0" w14:textId="77777777" w:rsidR="00E367C8" w:rsidRPr="00F93EB7" w:rsidRDefault="00E367C8" w:rsidP="002F177F">
      <w:pPr>
        <w:tabs>
          <w:tab w:val="right" w:leader="dot" w:pos="8789"/>
        </w:tabs>
        <w:spacing w:line="360" w:lineRule="auto"/>
      </w:pPr>
      <w:r w:rsidRPr="00F93EB7">
        <w:tab/>
      </w:r>
    </w:p>
    <w:p w14:paraId="444D39B5" w14:textId="77777777" w:rsidR="00E367C8" w:rsidRPr="00F93EB7" w:rsidRDefault="00E367C8" w:rsidP="002F177F">
      <w:pPr>
        <w:tabs>
          <w:tab w:val="right" w:leader="dot" w:pos="8789"/>
        </w:tabs>
        <w:spacing w:line="360" w:lineRule="auto"/>
      </w:pPr>
      <w:r w:rsidRPr="00F93EB7">
        <w:tab/>
      </w:r>
    </w:p>
    <w:p w14:paraId="61ABC106"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1518EF14" w14:textId="77777777" w:rsidR="00F177F5" w:rsidRPr="00F93EB7" w:rsidRDefault="00F177F5" w:rsidP="00F177F5">
      <w:pPr>
        <w:rPr>
          <w:b/>
          <w:bCs/>
          <w:i/>
          <w:iCs/>
        </w:rPr>
      </w:pPr>
      <w:r w:rsidRPr="00F93EB7">
        <w:rPr>
          <w:b/>
          <w:bCs/>
          <w:i/>
          <w:iCs/>
        </w:rPr>
        <w:tab/>
      </w:r>
    </w:p>
    <w:p w14:paraId="78989B51"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08DE979E" wp14:editId="5E6B4E61">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2612D" w14:textId="77777777" w:rsidR="00623091" w:rsidRPr="00B803F1" w:rsidRDefault="00623091" w:rsidP="00023725">
                            <w:pPr>
                              <w:jc w:val="center"/>
                              <w:rPr>
                                <w:b/>
                                <w:i/>
                              </w:rPr>
                            </w:pPr>
                            <w:r w:rsidRPr="00B803F1">
                              <w:rPr>
                                <w:b/>
                                <w:i/>
                              </w:rPr>
                              <w:t>Trà Vinh, ngày…...tháng…...năm</w:t>
                            </w:r>
                            <w:r>
                              <w:rPr>
                                <w:b/>
                                <w:i/>
                              </w:rPr>
                              <w:t xml:space="preserve"> 2012</w:t>
                            </w:r>
                          </w:p>
                          <w:p w14:paraId="0EB6C215" w14:textId="77777777" w:rsidR="00623091" w:rsidRPr="00D34D88" w:rsidRDefault="00623091" w:rsidP="00023725">
                            <w:pPr>
                              <w:jc w:val="center"/>
                              <w:rPr>
                                <w:b/>
                              </w:rPr>
                            </w:pPr>
                            <w:r w:rsidRPr="00D34D88">
                              <w:rPr>
                                <w:b/>
                              </w:rPr>
                              <w:t>GIÁO VIÊN CHẤM BÁO CÁO</w:t>
                            </w:r>
                          </w:p>
                          <w:p w14:paraId="14406517" w14:textId="77777777" w:rsidR="00623091" w:rsidRPr="00023725" w:rsidRDefault="00623091" w:rsidP="00023725">
                            <w:pPr>
                              <w:jc w:val="center"/>
                              <w:rPr>
                                <w:i/>
                              </w:rPr>
                            </w:pPr>
                            <w:r w:rsidRPr="00023725">
                              <w:rPr>
                                <w:i/>
                              </w:rPr>
                              <w:t>(ký</w:t>
                            </w:r>
                            <w:r>
                              <w:rPr>
                                <w:i/>
                              </w:rPr>
                              <w:t xml:space="preserve">, ghi rõ </w:t>
                            </w:r>
                            <w:proofErr w:type="gramStart"/>
                            <w:r>
                              <w:rPr>
                                <w:i/>
                              </w:rPr>
                              <w:t xml:space="preserve">họ </w:t>
                            </w:r>
                            <w:r w:rsidRPr="00023725">
                              <w:rPr>
                                <w:i/>
                              </w:rPr>
                              <w:t xml:space="preserve"> tên</w:t>
                            </w:r>
                            <w:proofErr w:type="gramEnd"/>
                            <w:r w:rsidRPr="00023725">
                              <w:rPr>
                                <w:i/>
                              </w:rPr>
                              <w:t>)</w:t>
                            </w:r>
                          </w:p>
                          <w:p w14:paraId="0572E572"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DE979E"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33E2612D" w14:textId="77777777" w:rsidR="00623091" w:rsidRPr="00B803F1" w:rsidRDefault="00623091" w:rsidP="00023725">
                      <w:pPr>
                        <w:jc w:val="center"/>
                        <w:rPr>
                          <w:b/>
                          <w:i/>
                        </w:rPr>
                      </w:pPr>
                      <w:r w:rsidRPr="00B803F1">
                        <w:rPr>
                          <w:b/>
                          <w:i/>
                        </w:rPr>
                        <w:t>Trà Vinh, ngày…...tháng…...năm</w:t>
                      </w:r>
                      <w:r>
                        <w:rPr>
                          <w:b/>
                          <w:i/>
                        </w:rPr>
                        <w:t xml:space="preserve"> 2012</w:t>
                      </w:r>
                    </w:p>
                    <w:p w14:paraId="0EB6C215" w14:textId="77777777" w:rsidR="00623091" w:rsidRPr="00D34D88" w:rsidRDefault="00623091" w:rsidP="00023725">
                      <w:pPr>
                        <w:jc w:val="center"/>
                        <w:rPr>
                          <w:b/>
                        </w:rPr>
                      </w:pPr>
                      <w:r w:rsidRPr="00D34D88">
                        <w:rPr>
                          <w:b/>
                        </w:rPr>
                        <w:t>GIÁO VIÊN CHẤM BÁO CÁO</w:t>
                      </w:r>
                    </w:p>
                    <w:p w14:paraId="14406517" w14:textId="77777777" w:rsidR="00623091" w:rsidRPr="00023725" w:rsidRDefault="00623091" w:rsidP="00023725">
                      <w:pPr>
                        <w:jc w:val="center"/>
                        <w:rPr>
                          <w:i/>
                        </w:rPr>
                      </w:pPr>
                      <w:r w:rsidRPr="00023725">
                        <w:rPr>
                          <w:i/>
                        </w:rPr>
                        <w:t>(ký</w:t>
                      </w:r>
                      <w:r>
                        <w:rPr>
                          <w:i/>
                        </w:rPr>
                        <w:t xml:space="preserve">, ghi rõ </w:t>
                      </w:r>
                      <w:proofErr w:type="gramStart"/>
                      <w:r>
                        <w:rPr>
                          <w:i/>
                        </w:rPr>
                        <w:t xml:space="preserve">họ </w:t>
                      </w:r>
                      <w:r w:rsidRPr="00023725">
                        <w:rPr>
                          <w:i/>
                        </w:rPr>
                        <w:t xml:space="preserve"> tên</w:t>
                      </w:r>
                      <w:proofErr w:type="gramEnd"/>
                      <w:r w:rsidRPr="00023725">
                        <w:rPr>
                          <w:i/>
                        </w:rPr>
                        <w:t>)</w:t>
                      </w:r>
                    </w:p>
                    <w:p w14:paraId="0572E572" w14:textId="77777777" w:rsidR="00623091" w:rsidRPr="00D02942" w:rsidRDefault="00623091" w:rsidP="00023725">
                      <w:pPr>
                        <w:jc w:val="center"/>
                      </w:pPr>
                    </w:p>
                  </w:txbxContent>
                </v:textbox>
              </v:shape>
            </w:pict>
          </mc:Fallback>
        </mc:AlternateContent>
      </w:r>
    </w:p>
    <w:p w14:paraId="118B7674" w14:textId="77777777" w:rsidR="00D82BCB" w:rsidRPr="00F93EB7" w:rsidRDefault="00D82BCB">
      <w:pPr>
        <w:rPr>
          <w:b/>
        </w:rPr>
      </w:pPr>
      <w:r w:rsidRPr="00F93EB7">
        <w:br w:type="page"/>
      </w:r>
    </w:p>
    <w:p w14:paraId="2E4BF5B7"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331E4273" w14:textId="77777777" w:rsidR="00D82BCB" w:rsidRPr="00F93EB7" w:rsidRDefault="00D82BCB" w:rsidP="00D82BCB"/>
    <w:p w14:paraId="2AE80EDE" w14:textId="77777777" w:rsidR="00D82BCB" w:rsidRPr="00F93EB7" w:rsidRDefault="007214B3" w:rsidP="002F177F">
      <w:pPr>
        <w:tabs>
          <w:tab w:val="right" w:leader="dot" w:pos="8789"/>
        </w:tabs>
        <w:spacing w:line="360" w:lineRule="auto"/>
      </w:pPr>
      <w:r w:rsidRPr="00F93EB7">
        <w:tab/>
      </w:r>
    </w:p>
    <w:p w14:paraId="238F335E" w14:textId="77777777" w:rsidR="007214B3" w:rsidRPr="00F93EB7" w:rsidRDefault="007214B3" w:rsidP="002F177F">
      <w:pPr>
        <w:tabs>
          <w:tab w:val="right" w:leader="dot" w:pos="8789"/>
        </w:tabs>
        <w:spacing w:line="360" w:lineRule="auto"/>
      </w:pPr>
      <w:r w:rsidRPr="00F93EB7">
        <w:tab/>
      </w:r>
    </w:p>
    <w:p w14:paraId="47B25306" w14:textId="77777777" w:rsidR="007214B3" w:rsidRPr="00F93EB7" w:rsidRDefault="007214B3" w:rsidP="002F177F">
      <w:pPr>
        <w:tabs>
          <w:tab w:val="right" w:leader="dot" w:pos="8789"/>
        </w:tabs>
        <w:spacing w:line="360" w:lineRule="auto"/>
      </w:pPr>
      <w:r w:rsidRPr="00F93EB7">
        <w:tab/>
      </w:r>
    </w:p>
    <w:p w14:paraId="1F27D7A9" w14:textId="77777777" w:rsidR="007214B3" w:rsidRPr="00F93EB7" w:rsidRDefault="007214B3" w:rsidP="002F177F">
      <w:pPr>
        <w:tabs>
          <w:tab w:val="right" w:leader="dot" w:pos="8789"/>
        </w:tabs>
        <w:spacing w:line="360" w:lineRule="auto"/>
      </w:pPr>
      <w:r w:rsidRPr="00F93EB7">
        <w:tab/>
      </w:r>
    </w:p>
    <w:p w14:paraId="56893700" w14:textId="77777777" w:rsidR="007214B3" w:rsidRPr="00F93EB7" w:rsidRDefault="007214B3" w:rsidP="002F177F">
      <w:pPr>
        <w:tabs>
          <w:tab w:val="right" w:leader="dot" w:pos="8789"/>
        </w:tabs>
        <w:spacing w:line="360" w:lineRule="auto"/>
      </w:pPr>
      <w:r w:rsidRPr="00F93EB7">
        <w:tab/>
      </w:r>
    </w:p>
    <w:p w14:paraId="690FD536" w14:textId="77777777" w:rsidR="007214B3" w:rsidRPr="00F93EB7" w:rsidRDefault="007214B3" w:rsidP="002F177F">
      <w:pPr>
        <w:tabs>
          <w:tab w:val="right" w:leader="dot" w:pos="8789"/>
        </w:tabs>
        <w:spacing w:line="360" w:lineRule="auto"/>
      </w:pPr>
      <w:r w:rsidRPr="00F93EB7">
        <w:tab/>
      </w:r>
    </w:p>
    <w:p w14:paraId="1F736D22" w14:textId="77777777" w:rsidR="007214B3" w:rsidRPr="00F93EB7" w:rsidRDefault="007214B3" w:rsidP="002F177F">
      <w:pPr>
        <w:tabs>
          <w:tab w:val="right" w:leader="dot" w:pos="8789"/>
        </w:tabs>
        <w:spacing w:line="360" w:lineRule="auto"/>
      </w:pPr>
      <w:r w:rsidRPr="00F93EB7">
        <w:tab/>
      </w:r>
    </w:p>
    <w:p w14:paraId="2A2E7623" w14:textId="77777777" w:rsidR="007214B3" w:rsidRPr="00F93EB7" w:rsidRDefault="007214B3" w:rsidP="002F177F">
      <w:pPr>
        <w:tabs>
          <w:tab w:val="right" w:leader="dot" w:pos="8789"/>
        </w:tabs>
        <w:spacing w:line="360" w:lineRule="auto"/>
      </w:pPr>
      <w:r w:rsidRPr="00F93EB7">
        <w:tab/>
      </w:r>
    </w:p>
    <w:p w14:paraId="5376ECD0" w14:textId="77777777" w:rsidR="007214B3" w:rsidRPr="00F93EB7" w:rsidRDefault="007214B3" w:rsidP="002F177F">
      <w:pPr>
        <w:tabs>
          <w:tab w:val="right" w:leader="dot" w:pos="8789"/>
        </w:tabs>
        <w:spacing w:line="360" w:lineRule="auto"/>
      </w:pPr>
      <w:r w:rsidRPr="00F93EB7">
        <w:tab/>
      </w:r>
    </w:p>
    <w:p w14:paraId="1467C813" w14:textId="77777777" w:rsidR="007214B3" w:rsidRPr="00F93EB7" w:rsidRDefault="007214B3" w:rsidP="002F177F">
      <w:pPr>
        <w:tabs>
          <w:tab w:val="right" w:leader="dot" w:pos="8789"/>
        </w:tabs>
        <w:spacing w:line="360" w:lineRule="auto"/>
      </w:pPr>
      <w:r w:rsidRPr="00F93EB7">
        <w:tab/>
      </w:r>
    </w:p>
    <w:p w14:paraId="6C733294" w14:textId="77777777" w:rsidR="007214B3" w:rsidRPr="00F93EB7" w:rsidRDefault="007214B3" w:rsidP="002F177F">
      <w:pPr>
        <w:tabs>
          <w:tab w:val="right" w:leader="dot" w:pos="8789"/>
        </w:tabs>
        <w:spacing w:line="360" w:lineRule="auto"/>
      </w:pPr>
      <w:r w:rsidRPr="00F93EB7">
        <w:tab/>
      </w:r>
    </w:p>
    <w:p w14:paraId="1A684204" w14:textId="77777777" w:rsidR="007214B3" w:rsidRPr="00F93EB7" w:rsidRDefault="007214B3" w:rsidP="002F177F">
      <w:pPr>
        <w:tabs>
          <w:tab w:val="right" w:leader="dot" w:pos="8789"/>
        </w:tabs>
        <w:spacing w:line="360" w:lineRule="auto"/>
      </w:pPr>
      <w:r w:rsidRPr="00F93EB7">
        <w:tab/>
      </w:r>
    </w:p>
    <w:p w14:paraId="2CB95CCF" w14:textId="77777777" w:rsidR="007214B3" w:rsidRPr="00F93EB7" w:rsidRDefault="007214B3" w:rsidP="002F177F">
      <w:pPr>
        <w:tabs>
          <w:tab w:val="right" w:leader="dot" w:pos="8789"/>
        </w:tabs>
        <w:spacing w:line="360" w:lineRule="auto"/>
      </w:pPr>
      <w:r w:rsidRPr="00F93EB7">
        <w:tab/>
      </w:r>
    </w:p>
    <w:p w14:paraId="5E2A445E" w14:textId="77777777" w:rsidR="007214B3" w:rsidRPr="00F93EB7" w:rsidRDefault="007214B3" w:rsidP="002F177F">
      <w:pPr>
        <w:tabs>
          <w:tab w:val="right" w:leader="dot" w:pos="8789"/>
        </w:tabs>
        <w:spacing w:line="360" w:lineRule="auto"/>
      </w:pPr>
      <w:r w:rsidRPr="00F93EB7">
        <w:tab/>
      </w:r>
    </w:p>
    <w:p w14:paraId="168DBBD1" w14:textId="77777777" w:rsidR="007214B3" w:rsidRPr="00F93EB7" w:rsidRDefault="007214B3" w:rsidP="002F177F">
      <w:pPr>
        <w:tabs>
          <w:tab w:val="right" w:leader="dot" w:pos="8789"/>
        </w:tabs>
        <w:spacing w:line="360" w:lineRule="auto"/>
      </w:pPr>
      <w:r w:rsidRPr="00F93EB7">
        <w:tab/>
      </w:r>
    </w:p>
    <w:p w14:paraId="566B0975" w14:textId="77777777" w:rsidR="007214B3" w:rsidRPr="00F93EB7" w:rsidRDefault="007214B3" w:rsidP="002F177F">
      <w:pPr>
        <w:tabs>
          <w:tab w:val="right" w:leader="dot" w:pos="8789"/>
        </w:tabs>
        <w:spacing w:line="360" w:lineRule="auto"/>
      </w:pPr>
      <w:r w:rsidRPr="00F93EB7">
        <w:tab/>
      </w:r>
    </w:p>
    <w:p w14:paraId="6356A0BF" w14:textId="77777777" w:rsidR="007214B3" w:rsidRPr="00F93EB7" w:rsidRDefault="007214B3" w:rsidP="002F177F">
      <w:pPr>
        <w:tabs>
          <w:tab w:val="right" w:leader="dot" w:pos="8789"/>
        </w:tabs>
        <w:spacing w:line="360" w:lineRule="auto"/>
      </w:pPr>
      <w:r w:rsidRPr="00F93EB7">
        <w:tab/>
      </w:r>
    </w:p>
    <w:p w14:paraId="0D61B806" w14:textId="77777777" w:rsidR="008B34B7" w:rsidRPr="00F93EB7" w:rsidRDefault="008B34B7" w:rsidP="002F177F">
      <w:pPr>
        <w:tabs>
          <w:tab w:val="right" w:leader="dot" w:pos="8789"/>
        </w:tabs>
        <w:spacing w:line="360" w:lineRule="auto"/>
      </w:pPr>
      <w:r w:rsidRPr="00F93EB7">
        <w:tab/>
      </w:r>
    </w:p>
    <w:p w14:paraId="78DD8296" w14:textId="77777777" w:rsidR="008B34B7" w:rsidRPr="00F93EB7" w:rsidRDefault="008B34B7" w:rsidP="002F177F">
      <w:pPr>
        <w:tabs>
          <w:tab w:val="right" w:leader="dot" w:pos="8789"/>
        </w:tabs>
        <w:spacing w:line="360" w:lineRule="auto"/>
      </w:pPr>
      <w:r w:rsidRPr="00F93EB7">
        <w:tab/>
      </w:r>
    </w:p>
    <w:p w14:paraId="64E7AE79"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271D4D1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sdt>
      <w:sdtPr>
        <w:id w:val="-1453387159"/>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426212B8" w14:textId="4C2FA3B3" w:rsidR="001D73B8" w:rsidRDefault="001D73B8">
          <w:pPr>
            <w:pStyle w:val="TOCHeading"/>
          </w:pPr>
        </w:p>
        <w:p w14:paraId="4B9E7DEA" w14:textId="2A7256A4"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7456876" w:history="1">
            <w:r w:rsidRPr="006255FB">
              <w:rPr>
                <w:rStyle w:val="Hyperlink"/>
                <w:b/>
                <w:bCs/>
                <w:noProof/>
              </w:rPr>
              <w:t>BẢNG PHÂN CÔNG CÔNG VIỆC</w:t>
            </w:r>
            <w:r>
              <w:rPr>
                <w:noProof/>
                <w:webHidden/>
              </w:rPr>
              <w:tab/>
            </w:r>
            <w:r>
              <w:rPr>
                <w:noProof/>
                <w:webHidden/>
              </w:rPr>
              <w:fldChar w:fldCharType="begin"/>
            </w:r>
            <w:r>
              <w:rPr>
                <w:noProof/>
                <w:webHidden/>
              </w:rPr>
              <w:instrText xml:space="preserve"> PAGEREF _Toc187456876 \h </w:instrText>
            </w:r>
            <w:r>
              <w:rPr>
                <w:noProof/>
                <w:webHidden/>
              </w:rPr>
            </w:r>
            <w:r>
              <w:rPr>
                <w:noProof/>
                <w:webHidden/>
              </w:rPr>
              <w:fldChar w:fldCharType="separate"/>
            </w:r>
            <w:r>
              <w:rPr>
                <w:noProof/>
                <w:webHidden/>
              </w:rPr>
              <w:t>1</w:t>
            </w:r>
            <w:r>
              <w:rPr>
                <w:noProof/>
                <w:webHidden/>
              </w:rPr>
              <w:fldChar w:fldCharType="end"/>
            </w:r>
          </w:hyperlink>
        </w:p>
        <w:p w14:paraId="1A51502E" w14:textId="42B12099"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877" w:history="1">
            <w:r w:rsidRPr="006255FB">
              <w:rPr>
                <w:rStyle w:val="Hyperlink"/>
                <w:b/>
                <w:noProof/>
              </w:rPr>
              <w:t>BÁO CÁO KẾT QUẢ THỰC HIỆN TỪNG THÀNH VIÊN</w:t>
            </w:r>
            <w:r>
              <w:rPr>
                <w:noProof/>
                <w:webHidden/>
              </w:rPr>
              <w:tab/>
            </w:r>
            <w:r>
              <w:rPr>
                <w:noProof/>
                <w:webHidden/>
              </w:rPr>
              <w:fldChar w:fldCharType="begin"/>
            </w:r>
            <w:r>
              <w:rPr>
                <w:noProof/>
                <w:webHidden/>
              </w:rPr>
              <w:instrText xml:space="preserve"> PAGEREF _Toc187456877 \h </w:instrText>
            </w:r>
            <w:r>
              <w:rPr>
                <w:noProof/>
                <w:webHidden/>
              </w:rPr>
            </w:r>
            <w:r>
              <w:rPr>
                <w:noProof/>
                <w:webHidden/>
              </w:rPr>
              <w:fldChar w:fldCharType="separate"/>
            </w:r>
            <w:r>
              <w:rPr>
                <w:noProof/>
                <w:webHidden/>
              </w:rPr>
              <w:t>2</w:t>
            </w:r>
            <w:r>
              <w:rPr>
                <w:noProof/>
                <w:webHidden/>
              </w:rPr>
              <w:fldChar w:fldCharType="end"/>
            </w:r>
          </w:hyperlink>
        </w:p>
        <w:p w14:paraId="3C7DA3D7" w14:textId="5BB14E1C"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878" w:history="1">
            <w:r w:rsidRPr="006255FB">
              <w:rPr>
                <w:rStyle w:val="Hyperlink"/>
                <w:b/>
                <w:bCs/>
                <w:noProof/>
              </w:rPr>
              <w:t>LÝ DO CHỌN ĐỀ TÀI</w:t>
            </w:r>
            <w:r>
              <w:rPr>
                <w:noProof/>
                <w:webHidden/>
              </w:rPr>
              <w:tab/>
            </w:r>
            <w:r>
              <w:rPr>
                <w:noProof/>
                <w:webHidden/>
              </w:rPr>
              <w:fldChar w:fldCharType="begin"/>
            </w:r>
            <w:r>
              <w:rPr>
                <w:noProof/>
                <w:webHidden/>
              </w:rPr>
              <w:instrText xml:space="preserve"> PAGEREF _Toc187456878 \h </w:instrText>
            </w:r>
            <w:r>
              <w:rPr>
                <w:noProof/>
                <w:webHidden/>
              </w:rPr>
            </w:r>
            <w:r>
              <w:rPr>
                <w:noProof/>
                <w:webHidden/>
              </w:rPr>
              <w:fldChar w:fldCharType="separate"/>
            </w:r>
            <w:r>
              <w:rPr>
                <w:noProof/>
                <w:webHidden/>
              </w:rPr>
              <w:t>3</w:t>
            </w:r>
            <w:r>
              <w:rPr>
                <w:noProof/>
                <w:webHidden/>
              </w:rPr>
              <w:fldChar w:fldCharType="end"/>
            </w:r>
          </w:hyperlink>
        </w:p>
        <w:p w14:paraId="3B03529C" w14:textId="409AB260"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879" w:history="1">
            <w:r w:rsidRPr="006255FB">
              <w:rPr>
                <w:rStyle w:val="Hyperlink"/>
                <w:b/>
                <w:bCs/>
                <w:noProof/>
              </w:rPr>
              <w:t>Phần 1: CƠ SỞ LÝ THUYẾT</w:t>
            </w:r>
            <w:r>
              <w:rPr>
                <w:noProof/>
                <w:webHidden/>
              </w:rPr>
              <w:tab/>
            </w:r>
            <w:r>
              <w:rPr>
                <w:noProof/>
                <w:webHidden/>
              </w:rPr>
              <w:fldChar w:fldCharType="begin"/>
            </w:r>
            <w:r>
              <w:rPr>
                <w:noProof/>
                <w:webHidden/>
              </w:rPr>
              <w:instrText xml:space="preserve"> PAGEREF _Toc187456879 \h </w:instrText>
            </w:r>
            <w:r>
              <w:rPr>
                <w:noProof/>
                <w:webHidden/>
              </w:rPr>
            </w:r>
            <w:r>
              <w:rPr>
                <w:noProof/>
                <w:webHidden/>
              </w:rPr>
              <w:fldChar w:fldCharType="separate"/>
            </w:r>
            <w:r>
              <w:rPr>
                <w:noProof/>
                <w:webHidden/>
              </w:rPr>
              <w:t>4</w:t>
            </w:r>
            <w:r>
              <w:rPr>
                <w:noProof/>
                <w:webHidden/>
              </w:rPr>
              <w:fldChar w:fldCharType="end"/>
            </w:r>
          </w:hyperlink>
        </w:p>
        <w:p w14:paraId="09850CE8" w14:textId="699CCB37"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80" w:history="1">
            <w:r w:rsidRPr="006255FB">
              <w:rPr>
                <w:rStyle w:val="Hyperlink"/>
                <w:noProof/>
              </w:rPr>
              <w:t>1.1.</w:t>
            </w:r>
            <w:r>
              <w:rPr>
                <w:rFonts w:asciiTheme="minorHAnsi" w:eastAsiaTheme="minorEastAsia" w:hAnsiTheme="minorHAnsi" w:cstheme="minorBidi"/>
                <w:noProof/>
                <w:kern w:val="2"/>
                <w:sz w:val="24"/>
                <w:szCs w:val="24"/>
                <w14:ligatures w14:val="standardContextual"/>
              </w:rPr>
              <w:tab/>
            </w:r>
            <w:r w:rsidRPr="006255FB">
              <w:rPr>
                <w:rStyle w:val="Hyperlink"/>
                <w:noProof/>
              </w:rPr>
              <w:t>HTML/CSS</w:t>
            </w:r>
            <w:r>
              <w:rPr>
                <w:noProof/>
                <w:webHidden/>
              </w:rPr>
              <w:tab/>
            </w:r>
            <w:r>
              <w:rPr>
                <w:noProof/>
                <w:webHidden/>
              </w:rPr>
              <w:fldChar w:fldCharType="begin"/>
            </w:r>
            <w:r>
              <w:rPr>
                <w:noProof/>
                <w:webHidden/>
              </w:rPr>
              <w:instrText xml:space="preserve"> PAGEREF _Toc187456880 \h </w:instrText>
            </w:r>
            <w:r>
              <w:rPr>
                <w:noProof/>
                <w:webHidden/>
              </w:rPr>
            </w:r>
            <w:r>
              <w:rPr>
                <w:noProof/>
                <w:webHidden/>
              </w:rPr>
              <w:fldChar w:fldCharType="separate"/>
            </w:r>
            <w:r>
              <w:rPr>
                <w:noProof/>
                <w:webHidden/>
              </w:rPr>
              <w:t>4</w:t>
            </w:r>
            <w:r>
              <w:rPr>
                <w:noProof/>
                <w:webHidden/>
              </w:rPr>
              <w:fldChar w:fldCharType="end"/>
            </w:r>
          </w:hyperlink>
        </w:p>
        <w:p w14:paraId="504CD8C7" w14:textId="12721900"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81" w:history="1">
            <w:r w:rsidRPr="006255FB">
              <w:rPr>
                <w:rStyle w:val="Hyperlink"/>
                <w:noProof/>
              </w:rPr>
              <w:t>1.1.1.</w:t>
            </w:r>
            <w:r>
              <w:rPr>
                <w:rFonts w:asciiTheme="minorHAnsi" w:eastAsiaTheme="minorEastAsia" w:hAnsiTheme="minorHAnsi" w:cstheme="minorBidi"/>
                <w:noProof/>
                <w:kern w:val="2"/>
                <w:sz w:val="24"/>
                <w:szCs w:val="24"/>
                <w14:ligatures w14:val="standardContextual"/>
              </w:rPr>
              <w:tab/>
            </w:r>
            <w:r w:rsidRPr="006255FB">
              <w:rPr>
                <w:rStyle w:val="Hyperlink"/>
                <w:noProof/>
              </w:rPr>
              <w:t>HTML</w:t>
            </w:r>
            <w:r>
              <w:rPr>
                <w:noProof/>
                <w:webHidden/>
              </w:rPr>
              <w:tab/>
            </w:r>
            <w:r>
              <w:rPr>
                <w:noProof/>
                <w:webHidden/>
              </w:rPr>
              <w:fldChar w:fldCharType="begin"/>
            </w:r>
            <w:r>
              <w:rPr>
                <w:noProof/>
                <w:webHidden/>
              </w:rPr>
              <w:instrText xml:space="preserve"> PAGEREF _Toc187456881 \h </w:instrText>
            </w:r>
            <w:r>
              <w:rPr>
                <w:noProof/>
                <w:webHidden/>
              </w:rPr>
            </w:r>
            <w:r>
              <w:rPr>
                <w:noProof/>
                <w:webHidden/>
              </w:rPr>
              <w:fldChar w:fldCharType="separate"/>
            </w:r>
            <w:r>
              <w:rPr>
                <w:noProof/>
                <w:webHidden/>
              </w:rPr>
              <w:t>4</w:t>
            </w:r>
            <w:r>
              <w:rPr>
                <w:noProof/>
                <w:webHidden/>
              </w:rPr>
              <w:fldChar w:fldCharType="end"/>
            </w:r>
          </w:hyperlink>
        </w:p>
        <w:p w14:paraId="2F25227C" w14:textId="4A4A55CA"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82" w:history="1">
            <w:r w:rsidRPr="006255FB">
              <w:rPr>
                <w:rStyle w:val="Hyperlink"/>
                <w:noProof/>
              </w:rPr>
              <w:t>1.1.2.</w:t>
            </w:r>
            <w:r>
              <w:rPr>
                <w:rFonts w:asciiTheme="minorHAnsi" w:eastAsiaTheme="minorEastAsia" w:hAnsiTheme="minorHAnsi" w:cstheme="minorBidi"/>
                <w:noProof/>
                <w:kern w:val="2"/>
                <w:sz w:val="24"/>
                <w:szCs w:val="24"/>
                <w14:ligatures w14:val="standardContextual"/>
              </w:rPr>
              <w:tab/>
            </w:r>
            <w:r w:rsidRPr="006255FB">
              <w:rPr>
                <w:rStyle w:val="Hyperlink"/>
                <w:noProof/>
              </w:rPr>
              <w:t>CSS</w:t>
            </w:r>
            <w:r>
              <w:rPr>
                <w:noProof/>
                <w:webHidden/>
              </w:rPr>
              <w:tab/>
            </w:r>
            <w:r>
              <w:rPr>
                <w:noProof/>
                <w:webHidden/>
              </w:rPr>
              <w:fldChar w:fldCharType="begin"/>
            </w:r>
            <w:r>
              <w:rPr>
                <w:noProof/>
                <w:webHidden/>
              </w:rPr>
              <w:instrText xml:space="preserve"> PAGEREF _Toc187456882 \h </w:instrText>
            </w:r>
            <w:r>
              <w:rPr>
                <w:noProof/>
                <w:webHidden/>
              </w:rPr>
            </w:r>
            <w:r>
              <w:rPr>
                <w:noProof/>
                <w:webHidden/>
              </w:rPr>
              <w:fldChar w:fldCharType="separate"/>
            </w:r>
            <w:r>
              <w:rPr>
                <w:noProof/>
                <w:webHidden/>
              </w:rPr>
              <w:t>5</w:t>
            </w:r>
            <w:r>
              <w:rPr>
                <w:noProof/>
                <w:webHidden/>
              </w:rPr>
              <w:fldChar w:fldCharType="end"/>
            </w:r>
          </w:hyperlink>
        </w:p>
        <w:p w14:paraId="3EA8C0DE" w14:textId="747E3D33"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83" w:history="1">
            <w:r w:rsidRPr="006255FB">
              <w:rPr>
                <w:rStyle w:val="Hyperlink"/>
                <w:noProof/>
              </w:rPr>
              <w:t>1.2</w:t>
            </w:r>
            <w:r>
              <w:rPr>
                <w:rFonts w:asciiTheme="minorHAnsi" w:eastAsiaTheme="minorEastAsia" w:hAnsiTheme="minorHAnsi" w:cstheme="minorBidi"/>
                <w:noProof/>
                <w:kern w:val="2"/>
                <w:sz w:val="24"/>
                <w:szCs w:val="24"/>
                <w14:ligatures w14:val="standardContextual"/>
              </w:rPr>
              <w:tab/>
            </w:r>
            <w:r w:rsidRPr="006255FB">
              <w:rPr>
                <w:rStyle w:val="Hyperlink"/>
                <w:noProof/>
              </w:rPr>
              <w:t>Bootstrap</w:t>
            </w:r>
            <w:r>
              <w:rPr>
                <w:noProof/>
                <w:webHidden/>
              </w:rPr>
              <w:tab/>
            </w:r>
            <w:r>
              <w:rPr>
                <w:noProof/>
                <w:webHidden/>
              </w:rPr>
              <w:fldChar w:fldCharType="begin"/>
            </w:r>
            <w:r>
              <w:rPr>
                <w:noProof/>
                <w:webHidden/>
              </w:rPr>
              <w:instrText xml:space="preserve"> PAGEREF _Toc187456883 \h </w:instrText>
            </w:r>
            <w:r>
              <w:rPr>
                <w:noProof/>
                <w:webHidden/>
              </w:rPr>
            </w:r>
            <w:r>
              <w:rPr>
                <w:noProof/>
                <w:webHidden/>
              </w:rPr>
              <w:fldChar w:fldCharType="separate"/>
            </w:r>
            <w:r>
              <w:rPr>
                <w:noProof/>
                <w:webHidden/>
              </w:rPr>
              <w:t>6</w:t>
            </w:r>
            <w:r>
              <w:rPr>
                <w:noProof/>
                <w:webHidden/>
              </w:rPr>
              <w:fldChar w:fldCharType="end"/>
            </w:r>
          </w:hyperlink>
        </w:p>
        <w:p w14:paraId="6AFBEBF9" w14:textId="06E5AB30" w:rsidR="001D73B8" w:rsidRDefault="001D73B8">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7456884" w:history="1">
            <w:r w:rsidRPr="006255FB">
              <w:rPr>
                <w:rStyle w:val="Hyperlink"/>
                <w:noProof/>
              </w:rPr>
              <w:t>1.3 Cơ sở dữ liệu MySQL</w:t>
            </w:r>
            <w:r>
              <w:rPr>
                <w:noProof/>
                <w:webHidden/>
              </w:rPr>
              <w:tab/>
            </w:r>
            <w:r>
              <w:rPr>
                <w:noProof/>
                <w:webHidden/>
              </w:rPr>
              <w:fldChar w:fldCharType="begin"/>
            </w:r>
            <w:r>
              <w:rPr>
                <w:noProof/>
                <w:webHidden/>
              </w:rPr>
              <w:instrText xml:space="preserve"> PAGEREF _Toc187456884 \h </w:instrText>
            </w:r>
            <w:r>
              <w:rPr>
                <w:noProof/>
                <w:webHidden/>
              </w:rPr>
            </w:r>
            <w:r>
              <w:rPr>
                <w:noProof/>
                <w:webHidden/>
              </w:rPr>
              <w:fldChar w:fldCharType="separate"/>
            </w:r>
            <w:r>
              <w:rPr>
                <w:noProof/>
                <w:webHidden/>
              </w:rPr>
              <w:t>7</w:t>
            </w:r>
            <w:r>
              <w:rPr>
                <w:noProof/>
                <w:webHidden/>
              </w:rPr>
              <w:fldChar w:fldCharType="end"/>
            </w:r>
          </w:hyperlink>
        </w:p>
        <w:p w14:paraId="5D989BCD" w14:textId="1DC822B5" w:rsidR="001D73B8" w:rsidRDefault="001D73B8">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7456885" w:history="1">
            <w:r w:rsidRPr="006255FB">
              <w:rPr>
                <w:rStyle w:val="Hyperlink"/>
                <w:noProof/>
              </w:rPr>
              <w:t>1.4 PHP</w:t>
            </w:r>
            <w:r>
              <w:rPr>
                <w:noProof/>
                <w:webHidden/>
              </w:rPr>
              <w:tab/>
            </w:r>
            <w:r>
              <w:rPr>
                <w:noProof/>
                <w:webHidden/>
              </w:rPr>
              <w:fldChar w:fldCharType="begin"/>
            </w:r>
            <w:r>
              <w:rPr>
                <w:noProof/>
                <w:webHidden/>
              </w:rPr>
              <w:instrText xml:space="preserve"> PAGEREF _Toc187456885 \h </w:instrText>
            </w:r>
            <w:r>
              <w:rPr>
                <w:noProof/>
                <w:webHidden/>
              </w:rPr>
            </w:r>
            <w:r>
              <w:rPr>
                <w:noProof/>
                <w:webHidden/>
              </w:rPr>
              <w:fldChar w:fldCharType="separate"/>
            </w:r>
            <w:r>
              <w:rPr>
                <w:noProof/>
                <w:webHidden/>
              </w:rPr>
              <w:t>9</w:t>
            </w:r>
            <w:r>
              <w:rPr>
                <w:noProof/>
                <w:webHidden/>
              </w:rPr>
              <w:fldChar w:fldCharType="end"/>
            </w:r>
          </w:hyperlink>
        </w:p>
        <w:p w14:paraId="429DFA7D" w14:textId="2AD72184" w:rsidR="001D73B8" w:rsidRDefault="001D73B8">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7456886" w:history="1">
            <w:r w:rsidRPr="006255FB">
              <w:rPr>
                <w:rStyle w:val="Hyperlink"/>
                <w:noProof/>
              </w:rPr>
              <w:t>1.5</w:t>
            </w:r>
            <w:r w:rsidRPr="006255FB">
              <w:rPr>
                <w:rStyle w:val="Hyperlink"/>
                <w:iCs/>
                <w:noProof/>
              </w:rPr>
              <w:t xml:space="preserve"> JavaScript</w:t>
            </w:r>
            <w:r>
              <w:rPr>
                <w:noProof/>
                <w:webHidden/>
              </w:rPr>
              <w:tab/>
            </w:r>
            <w:r>
              <w:rPr>
                <w:noProof/>
                <w:webHidden/>
              </w:rPr>
              <w:fldChar w:fldCharType="begin"/>
            </w:r>
            <w:r>
              <w:rPr>
                <w:noProof/>
                <w:webHidden/>
              </w:rPr>
              <w:instrText xml:space="preserve"> PAGEREF _Toc187456886 \h </w:instrText>
            </w:r>
            <w:r>
              <w:rPr>
                <w:noProof/>
                <w:webHidden/>
              </w:rPr>
            </w:r>
            <w:r>
              <w:rPr>
                <w:noProof/>
                <w:webHidden/>
              </w:rPr>
              <w:fldChar w:fldCharType="separate"/>
            </w:r>
            <w:r>
              <w:rPr>
                <w:noProof/>
                <w:webHidden/>
              </w:rPr>
              <w:t>11</w:t>
            </w:r>
            <w:r>
              <w:rPr>
                <w:noProof/>
                <w:webHidden/>
              </w:rPr>
              <w:fldChar w:fldCharType="end"/>
            </w:r>
          </w:hyperlink>
        </w:p>
        <w:p w14:paraId="419F6048" w14:textId="3064BFC3"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887" w:history="1">
            <w:r w:rsidRPr="006255FB">
              <w:rPr>
                <w:rStyle w:val="Hyperlink"/>
                <w:b/>
                <w:bCs/>
                <w:noProof/>
              </w:rPr>
              <w:t>Phần 2: PHÂN TÍCH THIẾT KẾ HỆ THỐNG</w:t>
            </w:r>
            <w:r>
              <w:rPr>
                <w:noProof/>
                <w:webHidden/>
              </w:rPr>
              <w:tab/>
            </w:r>
            <w:r>
              <w:rPr>
                <w:noProof/>
                <w:webHidden/>
              </w:rPr>
              <w:fldChar w:fldCharType="begin"/>
            </w:r>
            <w:r>
              <w:rPr>
                <w:noProof/>
                <w:webHidden/>
              </w:rPr>
              <w:instrText xml:space="preserve"> PAGEREF _Toc187456887 \h </w:instrText>
            </w:r>
            <w:r>
              <w:rPr>
                <w:noProof/>
                <w:webHidden/>
              </w:rPr>
            </w:r>
            <w:r>
              <w:rPr>
                <w:noProof/>
                <w:webHidden/>
              </w:rPr>
              <w:fldChar w:fldCharType="separate"/>
            </w:r>
            <w:r>
              <w:rPr>
                <w:noProof/>
                <w:webHidden/>
              </w:rPr>
              <w:t>13</w:t>
            </w:r>
            <w:r>
              <w:rPr>
                <w:noProof/>
                <w:webHidden/>
              </w:rPr>
              <w:fldChar w:fldCharType="end"/>
            </w:r>
          </w:hyperlink>
        </w:p>
        <w:p w14:paraId="1A3D7FF4" w14:textId="789AAC04"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88" w:history="1">
            <w:r w:rsidRPr="006255FB">
              <w:rPr>
                <w:rStyle w:val="Hyperlink"/>
                <w:noProof/>
              </w:rPr>
              <w:t>2.1.</w:t>
            </w:r>
            <w:r>
              <w:rPr>
                <w:rFonts w:asciiTheme="minorHAnsi" w:eastAsiaTheme="minorEastAsia" w:hAnsiTheme="minorHAnsi" w:cstheme="minorBidi"/>
                <w:noProof/>
                <w:kern w:val="2"/>
                <w:sz w:val="24"/>
                <w:szCs w:val="24"/>
                <w14:ligatures w14:val="standardContextual"/>
              </w:rPr>
              <w:tab/>
            </w:r>
            <w:r w:rsidRPr="006255FB">
              <w:rPr>
                <w:rStyle w:val="Hyperlink"/>
                <w:noProof/>
              </w:rPr>
              <w:t>MÔ TẢ ĐỀ TÀI</w:t>
            </w:r>
            <w:r>
              <w:rPr>
                <w:noProof/>
                <w:webHidden/>
              </w:rPr>
              <w:tab/>
            </w:r>
            <w:r>
              <w:rPr>
                <w:noProof/>
                <w:webHidden/>
              </w:rPr>
              <w:fldChar w:fldCharType="begin"/>
            </w:r>
            <w:r>
              <w:rPr>
                <w:noProof/>
                <w:webHidden/>
              </w:rPr>
              <w:instrText xml:space="preserve"> PAGEREF _Toc187456888 \h </w:instrText>
            </w:r>
            <w:r>
              <w:rPr>
                <w:noProof/>
                <w:webHidden/>
              </w:rPr>
            </w:r>
            <w:r>
              <w:rPr>
                <w:noProof/>
                <w:webHidden/>
              </w:rPr>
              <w:fldChar w:fldCharType="separate"/>
            </w:r>
            <w:r>
              <w:rPr>
                <w:noProof/>
                <w:webHidden/>
              </w:rPr>
              <w:t>13</w:t>
            </w:r>
            <w:r>
              <w:rPr>
                <w:noProof/>
                <w:webHidden/>
              </w:rPr>
              <w:fldChar w:fldCharType="end"/>
            </w:r>
          </w:hyperlink>
        </w:p>
        <w:p w14:paraId="4462664B" w14:textId="709E521D"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89" w:history="1">
            <w:r w:rsidRPr="006255FB">
              <w:rPr>
                <w:rStyle w:val="Hyperlink"/>
                <w:noProof/>
              </w:rPr>
              <w:t>2.2.</w:t>
            </w:r>
            <w:r>
              <w:rPr>
                <w:rFonts w:asciiTheme="minorHAnsi" w:eastAsiaTheme="minorEastAsia" w:hAnsiTheme="minorHAnsi" w:cstheme="minorBidi"/>
                <w:noProof/>
                <w:kern w:val="2"/>
                <w:sz w:val="24"/>
                <w:szCs w:val="24"/>
                <w14:ligatures w14:val="standardContextual"/>
              </w:rPr>
              <w:tab/>
            </w:r>
            <w:r w:rsidRPr="006255FB">
              <w:rPr>
                <w:rStyle w:val="Hyperlink"/>
                <w:noProof/>
              </w:rPr>
              <w:t>PHÂN TÍCH THIẾT KẾ HỆ THỐNG</w:t>
            </w:r>
            <w:r>
              <w:rPr>
                <w:noProof/>
                <w:webHidden/>
              </w:rPr>
              <w:tab/>
            </w:r>
            <w:r>
              <w:rPr>
                <w:noProof/>
                <w:webHidden/>
              </w:rPr>
              <w:fldChar w:fldCharType="begin"/>
            </w:r>
            <w:r>
              <w:rPr>
                <w:noProof/>
                <w:webHidden/>
              </w:rPr>
              <w:instrText xml:space="preserve"> PAGEREF _Toc187456889 \h </w:instrText>
            </w:r>
            <w:r>
              <w:rPr>
                <w:noProof/>
                <w:webHidden/>
              </w:rPr>
            </w:r>
            <w:r>
              <w:rPr>
                <w:noProof/>
                <w:webHidden/>
              </w:rPr>
              <w:fldChar w:fldCharType="separate"/>
            </w:r>
            <w:r>
              <w:rPr>
                <w:noProof/>
                <w:webHidden/>
              </w:rPr>
              <w:t>19</w:t>
            </w:r>
            <w:r>
              <w:rPr>
                <w:noProof/>
                <w:webHidden/>
              </w:rPr>
              <w:fldChar w:fldCharType="end"/>
            </w:r>
          </w:hyperlink>
        </w:p>
        <w:p w14:paraId="0DFB1CFF" w14:textId="0517AE2D"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0" w:history="1">
            <w:r w:rsidRPr="006255FB">
              <w:rPr>
                <w:rStyle w:val="Hyperlink"/>
                <w:noProof/>
              </w:rPr>
              <w:t>2.2.1.</w:t>
            </w:r>
            <w:r>
              <w:rPr>
                <w:rFonts w:asciiTheme="minorHAnsi" w:eastAsiaTheme="minorEastAsia" w:hAnsiTheme="minorHAnsi" w:cstheme="minorBidi"/>
                <w:noProof/>
                <w:kern w:val="2"/>
                <w:sz w:val="24"/>
                <w:szCs w:val="24"/>
                <w14:ligatures w14:val="standardContextual"/>
              </w:rPr>
              <w:tab/>
            </w:r>
            <w:r w:rsidRPr="006255FB">
              <w:rPr>
                <w:rStyle w:val="Hyperlink"/>
                <w:noProof/>
              </w:rPr>
              <w:t>Mô hình ERD/MCD/UML (Mô hình dữ liệu mức quan niệm)</w:t>
            </w:r>
            <w:r>
              <w:rPr>
                <w:noProof/>
                <w:webHidden/>
              </w:rPr>
              <w:tab/>
            </w:r>
            <w:r>
              <w:rPr>
                <w:noProof/>
                <w:webHidden/>
              </w:rPr>
              <w:fldChar w:fldCharType="begin"/>
            </w:r>
            <w:r>
              <w:rPr>
                <w:noProof/>
                <w:webHidden/>
              </w:rPr>
              <w:instrText xml:space="preserve"> PAGEREF _Toc187456890 \h </w:instrText>
            </w:r>
            <w:r>
              <w:rPr>
                <w:noProof/>
                <w:webHidden/>
              </w:rPr>
            </w:r>
            <w:r>
              <w:rPr>
                <w:noProof/>
                <w:webHidden/>
              </w:rPr>
              <w:fldChar w:fldCharType="separate"/>
            </w:r>
            <w:r>
              <w:rPr>
                <w:noProof/>
                <w:webHidden/>
              </w:rPr>
              <w:t>19</w:t>
            </w:r>
            <w:r>
              <w:rPr>
                <w:noProof/>
                <w:webHidden/>
              </w:rPr>
              <w:fldChar w:fldCharType="end"/>
            </w:r>
          </w:hyperlink>
        </w:p>
        <w:p w14:paraId="75941CA1" w14:textId="52AC83D7"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1" w:history="1">
            <w:r w:rsidRPr="006255FB">
              <w:rPr>
                <w:rStyle w:val="Hyperlink"/>
                <w:noProof/>
              </w:rPr>
              <w:t>2.2.2.</w:t>
            </w:r>
            <w:r>
              <w:rPr>
                <w:rFonts w:asciiTheme="minorHAnsi" w:eastAsiaTheme="minorEastAsia" w:hAnsiTheme="minorHAnsi" w:cstheme="minorBidi"/>
                <w:noProof/>
                <w:kern w:val="2"/>
                <w:sz w:val="24"/>
                <w:szCs w:val="24"/>
                <w14:ligatures w14:val="standardContextual"/>
              </w:rPr>
              <w:tab/>
            </w:r>
            <w:r w:rsidRPr="006255FB">
              <w:rPr>
                <w:rStyle w:val="Hyperlink"/>
                <w:noProof/>
              </w:rPr>
              <w:t>Mô hình MLD/Lược đồ CSDL (Mô hình dữ liệu mức logic, mức vật lý)</w:t>
            </w:r>
            <w:r>
              <w:rPr>
                <w:noProof/>
                <w:webHidden/>
              </w:rPr>
              <w:tab/>
            </w:r>
            <w:r>
              <w:rPr>
                <w:noProof/>
                <w:webHidden/>
              </w:rPr>
              <w:fldChar w:fldCharType="begin"/>
            </w:r>
            <w:r>
              <w:rPr>
                <w:noProof/>
                <w:webHidden/>
              </w:rPr>
              <w:instrText xml:space="preserve"> PAGEREF _Toc187456891 \h </w:instrText>
            </w:r>
            <w:r>
              <w:rPr>
                <w:noProof/>
                <w:webHidden/>
              </w:rPr>
            </w:r>
            <w:r>
              <w:rPr>
                <w:noProof/>
                <w:webHidden/>
              </w:rPr>
              <w:fldChar w:fldCharType="separate"/>
            </w:r>
            <w:r>
              <w:rPr>
                <w:noProof/>
                <w:webHidden/>
              </w:rPr>
              <w:t>20</w:t>
            </w:r>
            <w:r>
              <w:rPr>
                <w:noProof/>
                <w:webHidden/>
              </w:rPr>
              <w:fldChar w:fldCharType="end"/>
            </w:r>
          </w:hyperlink>
        </w:p>
        <w:p w14:paraId="4E1B3CF5" w14:textId="2B2CD951"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892" w:history="1">
            <w:r w:rsidRPr="006255FB">
              <w:rPr>
                <w:rStyle w:val="Hyperlink"/>
                <w:b/>
                <w:noProof/>
              </w:rPr>
              <w:t>Phần 3: XÂY DỰNG WEBSITE</w:t>
            </w:r>
            <w:r>
              <w:rPr>
                <w:noProof/>
                <w:webHidden/>
              </w:rPr>
              <w:tab/>
            </w:r>
            <w:r>
              <w:rPr>
                <w:noProof/>
                <w:webHidden/>
              </w:rPr>
              <w:fldChar w:fldCharType="begin"/>
            </w:r>
            <w:r>
              <w:rPr>
                <w:noProof/>
                <w:webHidden/>
              </w:rPr>
              <w:instrText xml:space="preserve"> PAGEREF _Toc187456892 \h </w:instrText>
            </w:r>
            <w:r>
              <w:rPr>
                <w:noProof/>
                <w:webHidden/>
              </w:rPr>
            </w:r>
            <w:r>
              <w:rPr>
                <w:noProof/>
                <w:webHidden/>
              </w:rPr>
              <w:fldChar w:fldCharType="separate"/>
            </w:r>
            <w:r>
              <w:rPr>
                <w:noProof/>
                <w:webHidden/>
              </w:rPr>
              <w:t>24</w:t>
            </w:r>
            <w:r>
              <w:rPr>
                <w:noProof/>
                <w:webHidden/>
              </w:rPr>
              <w:fldChar w:fldCharType="end"/>
            </w:r>
          </w:hyperlink>
        </w:p>
        <w:p w14:paraId="05FE4F36" w14:textId="62AA5178"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93" w:history="1">
            <w:r w:rsidRPr="006255FB">
              <w:rPr>
                <w:rStyle w:val="Hyperlink"/>
                <w:noProof/>
              </w:rPr>
              <w:t>3.1.</w:t>
            </w:r>
            <w:r>
              <w:rPr>
                <w:rFonts w:asciiTheme="minorHAnsi" w:eastAsiaTheme="minorEastAsia" w:hAnsiTheme="minorHAnsi" w:cstheme="minorBidi"/>
                <w:noProof/>
                <w:kern w:val="2"/>
                <w:sz w:val="24"/>
                <w:szCs w:val="24"/>
                <w14:ligatures w14:val="standardContextual"/>
              </w:rPr>
              <w:tab/>
            </w:r>
            <w:r w:rsidRPr="006255FB">
              <w:rPr>
                <w:rStyle w:val="Hyperlink"/>
                <w:noProof/>
              </w:rPr>
              <w:t>GIỚI THIỆU GIAO DIỆN</w:t>
            </w:r>
            <w:r>
              <w:rPr>
                <w:noProof/>
                <w:webHidden/>
              </w:rPr>
              <w:tab/>
            </w:r>
            <w:r>
              <w:rPr>
                <w:noProof/>
                <w:webHidden/>
              </w:rPr>
              <w:fldChar w:fldCharType="begin"/>
            </w:r>
            <w:r>
              <w:rPr>
                <w:noProof/>
                <w:webHidden/>
              </w:rPr>
              <w:instrText xml:space="preserve"> PAGEREF _Toc187456893 \h </w:instrText>
            </w:r>
            <w:r>
              <w:rPr>
                <w:noProof/>
                <w:webHidden/>
              </w:rPr>
            </w:r>
            <w:r>
              <w:rPr>
                <w:noProof/>
                <w:webHidden/>
              </w:rPr>
              <w:fldChar w:fldCharType="separate"/>
            </w:r>
            <w:r>
              <w:rPr>
                <w:noProof/>
                <w:webHidden/>
              </w:rPr>
              <w:t>24</w:t>
            </w:r>
            <w:r>
              <w:rPr>
                <w:noProof/>
                <w:webHidden/>
              </w:rPr>
              <w:fldChar w:fldCharType="end"/>
            </w:r>
          </w:hyperlink>
        </w:p>
        <w:p w14:paraId="083173AE" w14:textId="02AD68F6"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4" w:history="1">
            <w:r w:rsidRPr="006255FB">
              <w:rPr>
                <w:rStyle w:val="Hyperlink"/>
                <w:noProof/>
              </w:rPr>
              <w:t>3.1.1.</w:t>
            </w:r>
            <w:r>
              <w:rPr>
                <w:rFonts w:asciiTheme="minorHAnsi" w:eastAsiaTheme="minorEastAsia" w:hAnsiTheme="minorHAnsi" w:cstheme="minorBidi"/>
                <w:noProof/>
                <w:kern w:val="2"/>
                <w:sz w:val="24"/>
                <w:szCs w:val="24"/>
                <w14:ligatures w14:val="standardContextual"/>
              </w:rPr>
              <w:tab/>
            </w:r>
            <w:r w:rsidRPr="006255FB">
              <w:rPr>
                <w:rStyle w:val="Hyperlink"/>
                <w:noProof/>
              </w:rPr>
              <w:t>Giao diện chính</w:t>
            </w:r>
            <w:r>
              <w:rPr>
                <w:noProof/>
                <w:webHidden/>
              </w:rPr>
              <w:tab/>
            </w:r>
            <w:r>
              <w:rPr>
                <w:noProof/>
                <w:webHidden/>
              </w:rPr>
              <w:fldChar w:fldCharType="begin"/>
            </w:r>
            <w:r>
              <w:rPr>
                <w:noProof/>
                <w:webHidden/>
              </w:rPr>
              <w:instrText xml:space="preserve"> PAGEREF _Toc187456894 \h </w:instrText>
            </w:r>
            <w:r>
              <w:rPr>
                <w:noProof/>
                <w:webHidden/>
              </w:rPr>
            </w:r>
            <w:r>
              <w:rPr>
                <w:noProof/>
                <w:webHidden/>
              </w:rPr>
              <w:fldChar w:fldCharType="separate"/>
            </w:r>
            <w:r>
              <w:rPr>
                <w:noProof/>
                <w:webHidden/>
              </w:rPr>
              <w:t>24</w:t>
            </w:r>
            <w:r>
              <w:rPr>
                <w:noProof/>
                <w:webHidden/>
              </w:rPr>
              <w:fldChar w:fldCharType="end"/>
            </w:r>
          </w:hyperlink>
        </w:p>
        <w:p w14:paraId="6C2FA25D" w14:textId="3D62F00B"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5" w:history="1">
            <w:r w:rsidRPr="006255FB">
              <w:rPr>
                <w:rStyle w:val="Hyperlink"/>
                <w:noProof/>
              </w:rPr>
              <w:t>3.1.2.</w:t>
            </w:r>
            <w:r>
              <w:rPr>
                <w:rFonts w:asciiTheme="minorHAnsi" w:eastAsiaTheme="minorEastAsia" w:hAnsiTheme="minorHAnsi" w:cstheme="minorBidi"/>
                <w:noProof/>
                <w:kern w:val="2"/>
                <w:sz w:val="24"/>
                <w:szCs w:val="24"/>
                <w14:ligatures w14:val="standardContextual"/>
              </w:rPr>
              <w:tab/>
            </w:r>
            <w:r w:rsidRPr="006255FB">
              <w:rPr>
                <w:rStyle w:val="Hyperlink"/>
                <w:noProof/>
              </w:rPr>
              <w:t>Giao diện sản phẩm</w:t>
            </w:r>
            <w:r>
              <w:rPr>
                <w:noProof/>
                <w:webHidden/>
              </w:rPr>
              <w:tab/>
            </w:r>
            <w:r>
              <w:rPr>
                <w:noProof/>
                <w:webHidden/>
              </w:rPr>
              <w:fldChar w:fldCharType="begin"/>
            </w:r>
            <w:r>
              <w:rPr>
                <w:noProof/>
                <w:webHidden/>
              </w:rPr>
              <w:instrText xml:space="preserve"> PAGEREF _Toc187456895 \h </w:instrText>
            </w:r>
            <w:r>
              <w:rPr>
                <w:noProof/>
                <w:webHidden/>
              </w:rPr>
            </w:r>
            <w:r>
              <w:rPr>
                <w:noProof/>
                <w:webHidden/>
              </w:rPr>
              <w:fldChar w:fldCharType="separate"/>
            </w:r>
            <w:r>
              <w:rPr>
                <w:noProof/>
                <w:webHidden/>
              </w:rPr>
              <w:t>25</w:t>
            </w:r>
            <w:r>
              <w:rPr>
                <w:noProof/>
                <w:webHidden/>
              </w:rPr>
              <w:fldChar w:fldCharType="end"/>
            </w:r>
          </w:hyperlink>
        </w:p>
        <w:p w14:paraId="7A74C6EA" w14:textId="4DAC3CE2"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6" w:history="1">
            <w:r w:rsidRPr="006255FB">
              <w:rPr>
                <w:rStyle w:val="Hyperlink"/>
                <w:noProof/>
              </w:rPr>
              <w:t>3.1.3.</w:t>
            </w:r>
            <w:r>
              <w:rPr>
                <w:rFonts w:asciiTheme="minorHAnsi" w:eastAsiaTheme="minorEastAsia" w:hAnsiTheme="minorHAnsi" w:cstheme="minorBidi"/>
                <w:noProof/>
                <w:kern w:val="2"/>
                <w:sz w:val="24"/>
                <w:szCs w:val="24"/>
                <w14:ligatures w14:val="standardContextual"/>
              </w:rPr>
              <w:tab/>
            </w:r>
            <w:r w:rsidRPr="006255FB">
              <w:rPr>
                <w:rStyle w:val="Hyperlink"/>
                <w:noProof/>
              </w:rPr>
              <w:t>Giao diện chi tiết sản phẩm</w:t>
            </w:r>
            <w:r>
              <w:rPr>
                <w:noProof/>
                <w:webHidden/>
              </w:rPr>
              <w:tab/>
            </w:r>
            <w:r>
              <w:rPr>
                <w:noProof/>
                <w:webHidden/>
              </w:rPr>
              <w:fldChar w:fldCharType="begin"/>
            </w:r>
            <w:r>
              <w:rPr>
                <w:noProof/>
                <w:webHidden/>
              </w:rPr>
              <w:instrText xml:space="preserve"> PAGEREF _Toc187456896 \h </w:instrText>
            </w:r>
            <w:r>
              <w:rPr>
                <w:noProof/>
                <w:webHidden/>
              </w:rPr>
            </w:r>
            <w:r>
              <w:rPr>
                <w:noProof/>
                <w:webHidden/>
              </w:rPr>
              <w:fldChar w:fldCharType="separate"/>
            </w:r>
            <w:r>
              <w:rPr>
                <w:noProof/>
                <w:webHidden/>
              </w:rPr>
              <w:t>26</w:t>
            </w:r>
            <w:r>
              <w:rPr>
                <w:noProof/>
                <w:webHidden/>
              </w:rPr>
              <w:fldChar w:fldCharType="end"/>
            </w:r>
          </w:hyperlink>
        </w:p>
        <w:p w14:paraId="6CFFE608" w14:textId="5AF3440F"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7" w:history="1">
            <w:r w:rsidRPr="006255FB">
              <w:rPr>
                <w:rStyle w:val="Hyperlink"/>
                <w:noProof/>
              </w:rPr>
              <w:t>3.1.4.</w:t>
            </w:r>
            <w:r>
              <w:rPr>
                <w:rFonts w:asciiTheme="minorHAnsi" w:eastAsiaTheme="minorEastAsia" w:hAnsiTheme="minorHAnsi" w:cstheme="minorBidi"/>
                <w:noProof/>
                <w:kern w:val="2"/>
                <w:sz w:val="24"/>
                <w:szCs w:val="24"/>
                <w14:ligatures w14:val="standardContextual"/>
              </w:rPr>
              <w:tab/>
            </w:r>
            <w:r w:rsidRPr="006255FB">
              <w:rPr>
                <w:rStyle w:val="Hyperlink"/>
                <w:noProof/>
              </w:rPr>
              <w:t>Giao diện quản trị</w:t>
            </w:r>
            <w:r>
              <w:rPr>
                <w:noProof/>
                <w:webHidden/>
              </w:rPr>
              <w:tab/>
            </w:r>
            <w:r>
              <w:rPr>
                <w:noProof/>
                <w:webHidden/>
              </w:rPr>
              <w:fldChar w:fldCharType="begin"/>
            </w:r>
            <w:r>
              <w:rPr>
                <w:noProof/>
                <w:webHidden/>
              </w:rPr>
              <w:instrText xml:space="preserve"> PAGEREF _Toc187456897 \h </w:instrText>
            </w:r>
            <w:r>
              <w:rPr>
                <w:noProof/>
                <w:webHidden/>
              </w:rPr>
            </w:r>
            <w:r>
              <w:rPr>
                <w:noProof/>
                <w:webHidden/>
              </w:rPr>
              <w:fldChar w:fldCharType="separate"/>
            </w:r>
            <w:r>
              <w:rPr>
                <w:noProof/>
                <w:webHidden/>
              </w:rPr>
              <w:t>26</w:t>
            </w:r>
            <w:r>
              <w:rPr>
                <w:noProof/>
                <w:webHidden/>
              </w:rPr>
              <w:fldChar w:fldCharType="end"/>
            </w:r>
          </w:hyperlink>
        </w:p>
        <w:p w14:paraId="3028B7D2" w14:textId="1D1BAAB5"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898" w:history="1">
            <w:r w:rsidRPr="006255FB">
              <w:rPr>
                <w:rStyle w:val="Hyperlink"/>
                <w:noProof/>
              </w:rPr>
              <w:t>3.2.</w:t>
            </w:r>
            <w:r>
              <w:rPr>
                <w:rFonts w:asciiTheme="minorHAnsi" w:eastAsiaTheme="minorEastAsia" w:hAnsiTheme="minorHAnsi" w:cstheme="minorBidi"/>
                <w:noProof/>
                <w:kern w:val="2"/>
                <w:sz w:val="24"/>
                <w:szCs w:val="24"/>
                <w14:ligatures w14:val="standardContextual"/>
              </w:rPr>
              <w:tab/>
            </w:r>
            <w:r w:rsidRPr="006255FB">
              <w:rPr>
                <w:rStyle w:val="Hyperlink"/>
                <w:noProof/>
              </w:rPr>
              <w:t>CÁC CHỨC NĂNG CỦA WEBSITE</w:t>
            </w:r>
            <w:r>
              <w:rPr>
                <w:noProof/>
                <w:webHidden/>
              </w:rPr>
              <w:tab/>
            </w:r>
            <w:r>
              <w:rPr>
                <w:noProof/>
                <w:webHidden/>
              </w:rPr>
              <w:fldChar w:fldCharType="begin"/>
            </w:r>
            <w:r>
              <w:rPr>
                <w:noProof/>
                <w:webHidden/>
              </w:rPr>
              <w:instrText xml:space="preserve"> PAGEREF _Toc187456898 \h </w:instrText>
            </w:r>
            <w:r>
              <w:rPr>
                <w:noProof/>
                <w:webHidden/>
              </w:rPr>
            </w:r>
            <w:r>
              <w:rPr>
                <w:noProof/>
                <w:webHidden/>
              </w:rPr>
              <w:fldChar w:fldCharType="separate"/>
            </w:r>
            <w:r>
              <w:rPr>
                <w:noProof/>
                <w:webHidden/>
              </w:rPr>
              <w:t>27</w:t>
            </w:r>
            <w:r>
              <w:rPr>
                <w:noProof/>
                <w:webHidden/>
              </w:rPr>
              <w:fldChar w:fldCharType="end"/>
            </w:r>
          </w:hyperlink>
        </w:p>
        <w:p w14:paraId="2520B0F5" w14:textId="28BB83A6"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899" w:history="1">
            <w:r w:rsidRPr="006255FB">
              <w:rPr>
                <w:rStyle w:val="Hyperlink"/>
                <w:noProof/>
              </w:rPr>
              <w:t>3.2.1.</w:t>
            </w:r>
            <w:r>
              <w:rPr>
                <w:rFonts w:asciiTheme="minorHAnsi" w:eastAsiaTheme="minorEastAsia" w:hAnsiTheme="minorHAnsi" w:cstheme="minorBidi"/>
                <w:noProof/>
                <w:kern w:val="2"/>
                <w:sz w:val="24"/>
                <w:szCs w:val="24"/>
                <w14:ligatures w14:val="standardContextual"/>
              </w:rPr>
              <w:tab/>
            </w:r>
            <w:r w:rsidRPr="006255FB">
              <w:rPr>
                <w:rStyle w:val="Hyperlink"/>
                <w:noProof/>
              </w:rPr>
              <w:t>Đăng ký</w:t>
            </w:r>
            <w:r>
              <w:rPr>
                <w:noProof/>
                <w:webHidden/>
              </w:rPr>
              <w:tab/>
            </w:r>
            <w:r>
              <w:rPr>
                <w:noProof/>
                <w:webHidden/>
              </w:rPr>
              <w:fldChar w:fldCharType="begin"/>
            </w:r>
            <w:r>
              <w:rPr>
                <w:noProof/>
                <w:webHidden/>
              </w:rPr>
              <w:instrText xml:space="preserve"> PAGEREF _Toc187456899 \h </w:instrText>
            </w:r>
            <w:r>
              <w:rPr>
                <w:noProof/>
                <w:webHidden/>
              </w:rPr>
            </w:r>
            <w:r>
              <w:rPr>
                <w:noProof/>
                <w:webHidden/>
              </w:rPr>
              <w:fldChar w:fldCharType="separate"/>
            </w:r>
            <w:r>
              <w:rPr>
                <w:noProof/>
                <w:webHidden/>
              </w:rPr>
              <w:t>27</w:t>
            </w:r>
            <w:r>
              <w:rPr>
                <w:noProof/>
                <w:webHidden/>
              </w:rPr>
              <w:fldChar w:fldCharType="end"/>
            </w:r>
          </w:hyperlink>
        </w:p>
        <w:p w14:paraId="72316D49" w14:textId="3963C559"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0" w:history="1">
            <w:r w:rsidRPr="006255FB">
              <w:rPr>
                <w:rStyle w:val="Hyperlink"/>
                <w:noProof/>
              </w:rPr>
              <w:t>3.2.2.</w:t>
            </w:r>
            <w:r>
              <w:rPr>
                <w:rFonts w:asciiTheme="minorHAnsi" w:eastAsiaTheme="minorEastAsia" w:hAnsiTheme="minorHAnsi" w:cstheme="minorBidi"/>
                <w:noProof/>
                <w:kern w:val="2"/>
                <w:sz w:val="24"/>
                <w:szCs w:val="24"/>
                <w14:ligatures w14:val="standardContextual"/>
              </w:rPr>
              <w:tab/>
            </w:r>
            <w:r w:rsidRPr="006255FB">
              <w:rPr>
                <w:rStyle w:val="Hyperlink"/>
                <w:noProof/>
              </w:rPr>
              <w:t>Đăng nhập</w:t>
            </w:r>
            <w:r>
              <w:rPr>
                <w:noProof/>
                <w:webHidden/>
              </w:rPr>
              <w:tab/>
            </w:r>
            <w:r>
              <w:rPr>
                <w:noProof/>
                <w:webHidden/>
              </w:rPr>
              <w:fldChar w:fldCharType="begin"/>
            </w:r>
            <w:r>
              <w:rPr>
                <w:noProof/>
                <w:webHidden/>
              </w:rPr>
              <w:instrText xml:space="preserve"> PAGEREF _Toc187456900 \h </w:instrText>
            </w:r>
            <w:r>
              <w:rPr>
                <w:noProof/>
                <w:webHidden/>
              </w:rPr>
            </w:r>
            <w:r>
              <w:rPr>
                <w:noProof/>
                <w:webHidden/>
              </w:rPr>
              <w:fldChar w:fldCharType="separate"/>
            </w:r>
            <w:r>
              <w:rPr>
                <w:noProof/>
                <w:webHidden/>
              </w:rPr>
              <w:t>28</w:t>
            </w:r>
            <w:r>
              <w:rPr>
                <w:noProof/>
                <w:webHidden/>
              </w:rPr>
              <w:fldChar w:fldCharType="end"/>
            </w:r>
          </w:hyperlink>
        </w:p>
        <w:p w14:paraId="6D3A71E4" w14:textId="1099E1DE"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1" w:history="1">
            <w:r w:rsidRPr="006255FB">
              <w:rPr>
                <w:rStyle w:val="Hyperlink"/>
                <w:noProof/>
              </w:rPr>
              <w:t>3.2.3.</w:t>
            </w:r>
            <w:r>
              <w:rPr>
                <w:rFonts w:asciiTheme="minorHAnsi" w:eastAsiaTheme="minorEastAsia" w:hAnsiTheme="minorHAnsi" w:cstheme="minorBidi"/>
                <w:noProof/>
                <w:kern w:val="2"/>
                <w:sz w:val="24"/>
                <w:szCs w:val="24"/>
                <w14:ligatures w14:val="standardContextual"/>
              </w:rPr>
              <w:tab/>
            </w:r>
            <w:r w:rsidRPr="006255FB">
              <w:rPr>
                <w:rStyle w:val="Hyperlink"/>
                <w:noProof/>
              </w:rPr>
              <w:t>Tìm kiếm theo quốc gia</w:t>
            </w:r>
            <w:r>
              <w:rPr>
                <w:noProof/>
                <w:webHidden/>
              </w:rPr>
              <w:tab/>
            </w:r>
            <w:r>
              <w:rPr>
                <w:noProof/>
                <w:webHidden/>
              </w:rPr>
              <w:fldChar w:fldCharType="begin"/>
            </w:r>
            <w:r>
              <w:rPr>
                <w:noProof/>
                <w:webHidden/>
              </w:rPr>
              <w:instrText xml:space="preserve"> PAGEREF _Toc187456901 \h </w:instrText>
            </w:r>
            <w:r>
              <w:rPr>
                <w:noProof/>
                <w:webHidden/>
              </w:rPr>
            </w:r>
            <w:r>
              <w:rPr>
                <w:noProof/>
                <w:webHidden/>
              </w:rPr>
              <w:fldChar w:fldCharType="separate"/>
            </w:r>
            <w:r>
              <w:rPr>
                <w:noProof/>
                <w:webHidden/>
              </w:rPr>
              <w:t>28</w:t>
            </w:r>
            <w:r>
              <w:rPr>
                <w:noProof/>
                <w:webHidden/>
              </w:rPr>
              <w:fldChar w:fldCharType="end"/>
            </w:r>
          </w:hyperlink>
        </w:p>
        <w:p w14:paraId="76303914" w14:textId="216D8139"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2" w:history="1">
            <w:r w:rsidRPr="006255FB">
              <w:rPr>
                <w:rStyle w:val="Hyperlink"/>
                <w:noProof/>
              </w:rPr>
              <w:t>3.2.4.</w:t>
            </w:r>
            <w:r>
              <w:rPr>
                <w:rFonts w:asciiTheme="minorHAnsi" w:eastAsiaTheme="minorEastAsia" w:hAnsiTheme="minorHAnsi" w:cstheme="minorBidi"/>
                <w:noProof/>
                <w:kern w:val="2"/>
                <w:sz w:val="24"/>
                <w:szCs w:val="24"/>
                <w14:ligatures w14:val="standardContextual"/>
              </w:rPr>
              <w:tab/>
            </w:r>
            <w:r w:rsidRPr="006255FB">
              <w:rPr>
                <w:rStyle w:val="Hyperlink"/>
                <w:noProof/>
              </w:rPr>
              <w:t>Giỏ hàng</w:t>
            </w:r>
            <w:r>
              <w:rPr>
                <w:noProof/>
                <w:webHidden/>
              </w:rPr>
              <w:tab/>
            </w:r>
            <w:r>
              <w:rPr>
                <w:noProof/>
                <w:webHidden/>
              </w:rPr>
              <w:fldChar w:fldCharType="begin"/>
            </w:r>
            <w:r>
              <w:rPr>
                <w:noProof/>
                <w:webHidden/>
              </w:rPr>
              <w:instrText xml:space="preserve"> PAGEREF _Toc187456902 \h </w:instrText>
            </w:r>
            <w:r>
              <w:rPr>
                <w:noProof/>
                <w:webHidden/>
              </w:rPr>
            </w:r>
            <w:r>
              <w:rPr>
                <w:noProof/>
                <w:webHidden/>
              </w:rPr>
              <w:fldChar w:fldCharType="separate"/>
            </w:r>
            <w:r>
              <w:rPr>
                <w:noProof/>
                <w:webHidden/>
              </w:rPr>
              <w:t>29</w:t>
            </w:r>
            <w:r>
              <w:rPr>
                <w:noProof/>
                <w:webHidden/>
              </w:rPr>
              <w:fldChar w:fldCharType="end"/>
            </w:r>
          </w:hyperlink>
        </w:p>
        <w:p w14:paraId="330A9AD8" w14:textId="3C0E11D8"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3" w:history="1">
            <w:r w:rsidRPr="006255FB">
              <w:rPr>
                <w:rStyle w:val="Hyperlink"/>
                <w:noProof/>
              </w:rPr>
              <w:t>3.2.5.</w:t>
            </w:r>
            <w:r>
              <w:rPr>
                <w:rFonts w:asciiTheme="minorHAnsi" w:eastAsiaTheme="minorEastAsia" w:hAnsiTheme="minorHAnsi" w:cstheme="minorBidi"/>
                <w:noProof/>
                <w:kern w:val="2"/>
                <w:sz w:val="24"/>
                <w:szCs w:val="24"/>
                <w14:ligatures w14:val="standardContextual"/>
              </w:rPr>
              <w:tab/>
            </w:r>
            <w:r w:rsidRPr="006255FB">
              <w:rPr>
                <w:rStyle w:val="Hyperlink"/>
                <w:noProof/>
              </w:rPr>
              <w:t>Chi tiết giỏ hàng</w:t>
            </w:r>
            <w:r>
              <w:rPr>
                <w:noProof/>
                <w:webHidden/>
              </w:rPr>
              <w:tab/>
            </w:r>
            <w:r>
              <w:rPr>
                <w:noProof/>
                <w:webHidden/>
              </w:rPr>
              <w:fldChar w:fldCharType="begin"/>
            </w:r>
            <w:r>
              <w:rPr>
                <w:noProof/>
                <w:webHidden/>
              </w:rPr>
              <w:instrText xml:space="preserve"> PAGEREF _Toc187456903 \h </w:instrText>
            </w:r>
            <w:r>
              <w:rPr>
                <w:noProof/>
                <w:webHidden/>
              </w:rPr>
            </w:r>
            <w:r>
              <w:rPr>
                <w:noProof/>
                <w:webHidden/>
              </w:rPr>
              <w:fldChar w:fldCharType="separate"/>
            </w:r>
            <w:r>
              <w:rPr>
                <w:noProof/>
                <w:webHidden/>
              </w:rPr>
              <w:t>30</w:t>
            </w:r>
            <w:r>
              <w:rPr>
                <w:noProof/>
                <w:webHidden/>
              </w:rPr>
              <w:fldChar w:fldCharType="end"/>
            </w:r>
          </w:hyperlink>
        </w:p>
        <w:p w14:paraId="38E31D92" w14:textId="2A3E7B3E"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4" w:history="1">
            <w:r w:rsidRPr="006255FB">
              <w:rPr>
                <w:rStyle w:val="Hyperlink"/>
                <w:noProof/>
              </w:rPr>
              <w:t>3.2.6.</w:t>
            </w:r>
            <w:r>
              <w:rPr>
                <w:rFonts w:asciiTheme="minorHAnsi" w:eastAsiaTheme="minorEastAsia" w:hAnsiTheme="minorHAnsi" w:cstheme="minorBidi"/>
                <w:noProof/>
                <w:kern w:val="2"/>
                <w:sz w:val="24"/>
                <w:szCs w:val="24"/>
                <w14:ligatures w14:val="standardContextual"/>
              </w:rPr>
              <w:tab/>
            </w:r>
            <w:r w:rsidRPr="006255FB">
              <w:rPr>
                <w:rStyle w:val="Hyperlink"/>
                <w:noProof/>
              </w:rPr>
              <w:t>Chi tiết đơn hàng</w:t>
            </w:r>
            <w:r>
              <w:rPr>
                <w:noProof/>
                <w:webHidden/>
              </w:rPr>
              <w:tab/>
            </w:r>
            <w:r>
              <w:rPr>
                <w:noProof/>
                <w:webHidden/>
              </w:rPr>
              <w:fldChar w:fldCharType="begin"/>
            </w:r>
            <w:r>
              <w:rPr>
                <w:noProof/>
                <w:webHidden/>
              </w:rPr>
              <w:instrText xml:space="preserve"> PAGEREF _Toc187456904 \h </w:instrText>
            </w:r>
            <w:r>
              <w:rPr>
                <w:noProof/>
                <w:webHidden/>
              </w:rPr>
            </w:r>
            <w:r>
              <w:rPr>
                <w:noProof/>
                <w:webHidden/>
              </w:rPr>
              <w:fldChar w:fldCharType="separate"/>
            </w:r>
            <w:r>
              <w:rPr>
                <w:noProof/>
                <w:webHidden/>
              </w:rPr>
              <w:t>30</w:t>
            </w:r>
            <w:r>
              <w:rPr>
                <w:noProof/>
                <w:webHidden/>
              </w:rPr>
              <w:fldChar w:fldCharType="end"/>
            </w:r>
          </w:hyperlink>
        </w:p>
        <w:p w14:paraId="7BF2405A" w14:textId="549922FA"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5" w:history="1">
            <w:r w:rsidRPr="006255FB">
              <w:rPr>
                <w:rStyle w:val="Hyperlink"/>
                <w:noProof/>
              </w:rPr>
              <w:t>3.2.7.</w:t>
            </w:r>
            <w:r>
              <w:rPr>
                <w:rFonts w:asciiTheme="minorHAnsi" w:eastAsiaTheme="minorEastAsia" w:hAnsiTheme="minorHAnsi" w:cstheme="minorBidi"/>
                <w:noProof/>
                <w:kern w:val="2"/>
                <w:sz w:val="24"/>
                <w:szCs w:val="24"/>
                <w14:ligatures w14:val="standardContextual"/>
              </w:rPr>
              <w:tab/>
            </w:r>
            <w:r w:rsidRPr="006255FB">
              <w:rPr>
                <w:rStyle w:val="Hyperlink"/>
                <w:noProof/>
              </w:rPr>
              <w:t>Phản hồi</w:t>
            </w:r>
            <w:r>
              <w:rPr>
                <w:noProof/>
                <w:webHidden/>
              </w:rPr>
              <w:tab/>
            </w:r>
            <w:r>
              <w:rPr>
                <w:noProof/>
                <w:webHidden/>
              </w:rPr>
              <w:fldChar w:fldCharType="begin"/>
            </w:r>
            <w:r>
              <w:rPr>
                <w:noProof/>
                <w:webHidden/>
              </w:rPr>
              <w:instrText xml:space="preserve"> PAGEREF _Toc187456905 \h </w:instrText>
            </w:r>
            <w:r>
              <w:rPr>
                <w:noProof/>
                <w:webHidden/>
              </w:rPr>
            </w:r>
            <w:r>
              <w:rPr>
                <w:noProof/>
                <w:webHidden/>
              </w:rPr>
              <w:fldChar w:fldCharType="separate"/>
            </w:r>
            <w:r>
              <w:rPr>
                <w:noProof/>
                <w:webHidden/>
              </w:rPr>
              <w:t>31</w:t>
            </w:r>
            <w:r>
              <w:rPr>
                <w:noProof/>
                <w:webHidden/>
              </w:rPr>
              <w:fldChar w:fldCharType="end"/>
            </w:r>
          </w:hyperlink>
        </w:p>
        <w:p w14:paraId="179BC67E" w14:textId="188E68FE"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6" w:history="1">
            <w:r w:rsidRPr="006255FB">
              <w:rPr>
                <w:rStyle w:val="Hyperlink"/>
                <w:noProof/>
              </w:rPr>
              <w:t>3.2.8.</w:t>
            </w:r>
            <w:r>
              <w:rPr>
                <w:rFonts w:asciiTheme="minorHAnsi" w:eastAsiaTheme="minorEastAsia" w:hAnsiTheme="minorHAnsi" w:cstheme="minorBidi"/>
                <w:noProof/>
                <w:kern w:val="2"/>
                <w:sz w:val="24"/>
                <w:szCs w:val="24"/>
                <w14:ligatures w14:val="standardContextual"/>
              </w:rPr>
              <w:tab/>
            </w:r>
            <w:r w:rsidRPr="006255FB">
              <w:rPr>
                <w:rStyle w:val="Hyperlink"/>
                <w:noProof/>
              </w:rPr>
              <w:t>Quản lý theo quốc gia</w:t>
            </w:r>
            <w:r>
              <w:rPr>
                <w:noProof/>
                <w:webHidden/>
              </w:rPr>
              <w:tab/>
            </w:r>
            <w:r>
              <w:rPr>
                <w:noProof/>
                <w:webHidden/>
              </w:rPr>
              <w:fldChar w:fldCharType="begin"/>
            </w:r>
            <w:r>
              <w:rPr>
                <w:noProof/>
                <w:webHidden/>
              </w:rPr>
              <w:instrText xml:space="preserve"> PAGEREF _Toc187456906 \h </w:instrText>
            </w:r>
            <w:r>
              <w:rPr>
                <w:noProof/>
                <w:webHidden/>
              </w:rPr>
            </w:r>
            <w:r>
              <w:rPr>
                <w:noProof/>
                <w:webHidden/>
              </w:rPr>
              <w:fldChar w:fldCharType="separate"/>
            </w:r>
            <w:r>
              <w:rPr>
                <w:noProof/>
                <w:webHidden/>
              </w:rPr>
              <w:t>31</w:t>
            </w:r>
            <w:r>
              <w:rPr>
                <w:noProof/>
                <w:webHidden/>
              </w:rPr>
              <w:fldChar w:fldCharType="end"/>
            </w:r>
          </w:hyperlink>
        </w:p>
        <w:p w14:paraId="4E1A84BF" w14:textId="7EFE63B0"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7" w:history="1">
            <w:r w:rsidRPr="006255FB">
              <w:rPr>
                <w:rStyle w:val="Hyperlink"/>
                <w:noProof/>
              </w:rPr>
              <w:t>3.2.9.</w:t>
            </w:r>
            <w:r>
              <w:rPr>
                <w:rFonts w:asciiTheme="minorHAnsi" w:eastAsiaTheme="minorEastAsia" w:hAnsiTheme="minorHAnsi" w:cstheme="minorBidi"/>
                <w:noProof/>
                <w:kern w:val="2"/>
                <w:sz w:val="24"/>
                <w:szCs w:val="24"/>
                <w14:ligatures w14:val="standardContextual"/>
              </w:rPr>
              <w:tab/>
            </w:r>
            <w:r w:rsidRPr="006255FB">
              <w:rPr>
                <w:rStyle w:val="Hyperlink"/>
                <w:noProof/>
              </w:rPr>
              <w:t>Quản lý theo bộ sưu tập</w:t>
            </w:r>
            <w:r>
              <w:rPr>
                <w:noProof/>
                <w:webHidden/>
              </w:rPr>
              <w:tab/>
            </w:r>
            <w:r>
              <w:rPr>
                <w:noProof/>
                <w:webHidden/>
              </w:rPr>
              <w:fldChar w:fldCharType="begin"/>
            </w:r>
            <w:r>
              <w:rPr>
                <w:noProof/>
                <w:webHidden/>
              </w:rPr>
              <w:instrText xml:space="preserve"> PAGEREF _Toc187456907 \h </w:instrText>
            </w:r>
            <w:r>
              <w:rPr>
                <w:noProof/>
                <w:webHidden/>
              </w:rPr>
            </w:r>
            <w:r>
              <w:rPr>
                <w:noProof/>
                <w:webHidden/>
              </w:rPr>
              <w:fldChar w:fldCharType="separate"/>
            </w:r>
            <w:r>
              <w:rPr>
                <w:noProof/>
                <w:webHidden/>
              </w:rPr>
              <w:t>32</w:t>
            </w:r>
            <w:r>
              <w:rPr>
                <w:noProof/>
                <w:webHidden/>
              </w:rPr>
              <w:fldChar w:fldCharType="end"/>
            </w:r>
          </w:hyperlink>
        </w:p>
        <w:p w14:paraId="6A637D55" w14:textId="09F67867" w:rsidR="001D73B8" w:rsidRDefault="001D73B8">
          <w:pPr>
            <w:pStyle w:val="TOC3"/>
            <w:tabs>
              <w:tab w:val="left" w:pos="1680"/>
              <w:tab w:val="right" w:leader="dot" w:pos="9062"/>
            </w:tabs>
            <w:rPr>
              <w:rFonts w:asciiTheme="minorHAnsi" w:eastAsiaTheme="minorEastAsia" w:hAnsiTheme="minorHAnsi" w:cstheme="minorBidi"/>
              <w:noProof/>
              <w:kern w:val="2"/>
              <w:sz w:val="24"/>
              <w:szCs w:val="24"/>
              <w14:ligatures w14:val="standardContextual"/>
            </w:rPr>
          </w:pPr>
          <w:hyperlink w:anchor="_Toc187456908" w:history="1">
            <w:r w:rsidRPr="006255FB">
              <w:rPr>
                <w:rStyle w:val="Hyperlink"/>
                <w:noProof/>
              </w:rPr>
              <w:t>3.2.10.</w:t>
            </w:r>
            <w:r>
              <w:rPr>
                <w:rFonts w:asciiTheme="minorHAnsi" w:eastAsiaTheme="minorEastAsia" w:hAnsiTheme="minorHAnsi" w:cstheme="minorBidi"/>
                <w:noProof/>
                <w:kern w:val="2"/>
                <w:sz w:val="24"/>
                <w:szCs w:val="24"/>
                <w14:ligatures w14:val="standardContextual"/>
              </w:rPr>
              <w:tab/>
            </w:r>
            <w:r w:rsidRPr="006255FB">
              <w:rPr>
                <w:rStyle w:val="Hyperlink"/>
                <w:noProof/>
              </w:rPr>
              <w:t>Quản lý danh sách người dùng</w:t>
            </w:r>
            <w:r>
              <w:rPr>
                <w:noProof/>
                <w:webHidden/>
              </w:rPr>
              <w:tab/>
            </w:r>
            <w:r>
              <w:rPr>
                <w:noProof/>
                <w:webHidden/>
              </w:rPr>
              <w:fldChar w:fldCharType="begin"/>
            </w:r>
            <w:r>
              <w:rPr>
                <w:noProof/>
                <w:webHidden/>
              </w:rPr>
              <w:instrText xml:space="preserve"> PAGEREF _Toc187456908 \h </w:instrText>
            </w:r>
            <w:r>
              <w:rPr>
                <w:noProof/>
                <w:webHidden/>
              </w:rPr>
            </w:r>
            <w:r>
              <w:rPr>
                <w:noProof/>
                <w:webHidden/>
              </w:rPr>
              <w:fldChar w:fldCharType="separate"/>
            </w:r>
            <w:r>
              <w:rPr>
                <w:noProof/>
                <w:webHidden/>
              </w:rPr>
              <w:t>33</w:t>
            </w:r>
            <w:r>
              <w:rPr>
                <w:noProof/>
                <w:webHidden/>
              </w:rPr>
              <w:fldChar w:fldCharType="end"/>
            </w:r>
          </w:hyperlink>
        </w:p>
        <w:p w14:paraId="05CC1FF1" w14:textId="6843D6F6" w:rsidR="001D73B8" w:rsidRDefault="001D73B8">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7456909" w:history="1">
            <w:r w:rsidRPr="006255FB">
              <w:rPr>
                <w:rStyle w:val="Hyperlink"/>
                <w:noProof/>
              </w:rPr>
              <w:t>3.2.11</w:t>
            </w:r>
            <w:r>
              <w:rPr>
                <w:rFonts w:asciiTheme="minorHAnsi" w:eastAsiaTheme="minorEastAsia" w:hAnsiTheme="minorHAnsi" w:cstheme="minorBidi"/>
                <w:noProof/>
                <w:kern w:val="2"/>
                <w:sz w:val="24"/>
                <w:szCs w:val="24"/>
                <w14:ligatures w14:val="standardContextual"/>
              </w:rPr>
              <w:tab/>
            </w:r>
            <w:r w:rsidRPr="006255FB">
              <w:rPr>
                <w:rStyle w:val="Hyperlink"/>
                <w:noProof/>
              </w:rPr>
              <w:t>Giao diện thêm người dùng</w:t>
            </w:r>
            <w:r>
              <w:rPr>
                <w:noProof/>
                <w:webHidden/>
              </w:rPr>
              <w:tab/>
            </w:r>
            <w:r>
              <w:rPr>
                <w:noProof/>
                <w:webHidden/>
              </w:rPr>
              <w:fldChar w:fldCharType="begin"/>
            </w:r>
            <w:r>
              <w:rPr>
                <w:noProof/>
                <w:webHidden/>
              </w:rPr>
              <w:instrText xml:space="preserve"> PAGEREF _Toc187456909 \h </w:instrText>
            </w:r>
            <w:r>
              <w:rPr>
                <w:noProof/>
                <w:webHidden/>
              </w:rPr>
            </w:r>
            <w:r>
              <w:rPr>
                <w:noProof/>
                <w:webHidden/>
              </w:rPr>
              <w:fldChar w:fldCharType="separate"/>
            </w:r>
            <w:r>
              <w:rPr>
                <w:noProof/>
                <w:webHidden/>
              </w:rPr>
              <w:t>34</w:t>
            </w:r>
            <w:r>
              <w:rPr>
                <w:noProof/>
                <w:webHidden/>
              </w:rPr>
              <w:fldChar w:fldCharType="end"/>
            </w:r>
          </w:hyperlink>
        </w:p>
        <w:p w14:paraId="02F20FE9" w14:textId="67CDA1C1"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910" w:history="1">
            <w:r w:rsidRPr="006255FB">
              <w:rPr>
                <w:rStyle w:val="Hyperlink"/>
                <w:b/>
                <w:noProof/>
              </w:rPr>
              <w:t>Phần 4: KẾT LUẬN VÀ HƯỚNG PHÁT TRIỂN</w:t>
            </w:r>
            <w:r>
              <w:rPr>
                <w:noProof/>
                <w:webHidden/>
              </w:rPr>
              <w:tab/>
            </w:r>
            <w:r>
              <w:rPr>
                <w:noProof/>
                <w:webHidden/>
              </w:rPr>
              <w:fldChar w:fldCharType="begin"/>
            </w:r>
            <w:r>
              <w:rPr>
                <w:noProof/>
                <w:webHidden/>
              </w:rPr>
              <w:instrText xml:space="preserve"> PAGEREF _Toc187456910 \h </w:instrText>
            </w:r>
            <w:r>
              <w:rPr>
                <w:noProof/>
                <w:webHidden/>
              </w:rPr>
            </w:r>
            <w:r>
              <w:rPr>
                <w:noProof/>
                <w:webHidden/>
              </w:rPr>
              <w:fldChar w:fldCharType="separate"/>
            </w:r>
            <w:r>
              <w:rPr>
                <w:noProof/>
                <w:webHidden/>
              </w:rPr>
              <w:t>35</w:t>
            </w:r>
            <w:r>
              <w:rPr>
                <w:noProof/>
                <w:webHidden/>
              </w:rPr>
              <w:fldChar w:fldCharType="end"/>
            </w:r>
          </w:hyperlink>
        </w:p>
        <w:p w14:paraId="1B590955" w14:textId="2A13118D"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911" w:history="1">
            <w:r w:rsidRPr="006255FB">
              <w:rPr>
                <w:rStyle w:val="Hyperlink"/>
                <w:noProof/>
              </w:rPr>
              <w:t>4.1.</w:t>
            </w:r>
            <w:r>
              <w:rPr>
                <w:rFonts w:asciiTheme="minorHAnsi" w:eastAsiaTheme="minorEastAsia" w:hAnsiTheme="minorHAnsi" w:cstheme="minorBidi"/>
                <w:noProof/>
                <w:kern w:val="2"/>
                <w:sz w:val="24"/>
                <w:szCs w:val="24"/>
                <w14:ligatures w14:val="standardContextual"/>
              </w:rPr>
              <w:tab/>
            </w:r>
            <w:r w:rsidRPr="006255FB">
              <w:rPr>
                <w:rStyle w:val="Hyperlink"/>
                <w:noProof/>
              </w:rPr>
              <w:t>KẾT QUẢ ĐẠT ĐƯỢC</w:t>
            </w:r>
            <w:r>
              <w:rPr>
                <w:noProof/>
                <w:webHidden/>
              </w:rPr>
              <w:tab/>
            </w:r>
            <w:r>
              <w:rPr>
                <w:noProof/>
                <w:webHidden/>
              </w:rPr>
              <w:fldChar w:fldCharType="begin"/>
            </w:r>
            <w:r>
              <w:rPr>
                <w:noProof/>
                <w:webHidden/>
              </w:rPr>
              <w:instrText xml:space="preserve"> PAGEREF _Toc187456911 \h </w:instrText>
            </w:r>
            <w:r>
              <w:rPr>
                <w:noProof/>
                <w:webHidden/>
              </w:rPr>
            </w:r>
            <w:r>
              <w:rPr>
                <w:noProof/>
                <w:webHidden/>
              </w:rPr>
              <w:fldChar w:fldCharType="separate"/>
            </w:r>
            <w:r>
              <w:rPr>
                <w:noProof/>
                <w:webHidden/>
              </w:rPr>
              <w:t>35</w:t>
            </w:r>
            <w:r>
              <w:rPr>
                <w:noProof/>
                <w:webHidden/>
              </w:rPr>
              <w:fldChar w:fldCharType="end"/>
            </w:r>
          </w:hyperlink>
        </w:p>
        <w:p w14:paraId="41C7B163" w14:textId="6A46F7DA"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912" w:history="1">
            <w:r w:rsidRPr="006255FB">
              <w:rPr>
                <w:rStyle w:val="Hyperlink"/>
                <w:noProof/>
              </w:rPr>
              <w:t>4.2.</w:t>
            </w:r>
            <w:r>
              <w:rPr>
                <w:rFonts w:asciiTheme="minorHAnsi" w:eastAsiaTheme="minorEastAsia" w:hAnsiTheme="minorHAnsi" w:cstheme="minorBidi"/>
                <w:noProof/>
                <w:kern w:val="2"/>
                <w:sz w:val="24"/>
                <w:szCs w:val="24"/>
                <w14:ligatures w14:val="standardContextual"/>
              </w:rPr>
              <w:tab/>
            </w:r>
            <w:r w:rsidRPr="006255FB">
              <w:rPr>
                <w:rStyle w:val="Hyperlink"/>
                <w:noProof/>
              </w:rPr>
              <w:t>ƯU NHƯỢC ĐIỂM</w:t>
            </w:r>
            <w:r>
              <w:rPr>
                <w:noProof/>
                <w:webHidden/>
              </w:rPr>
              <w:tab/>
            </w:r>
            <w:r>
              <w:rPr>
                <w:noProof/>
                <w:webHidden/>
              </w:rPr>
              <w:fldChar w:fldCharType="begin"/>
            </w:r>
            <w:r>
              <w:rPr>
                <w:noProof/>
                <w:webHidden/>
              </w:rPr>
              <w:instrText xml:space="preserve"> PAGEREF _Toc187456912 \h </w:instrText>
            </w:r>
            <w:r>
              <w:rPr>
                <w:noProof/>
                <w:webHidden/>
              </w:rPr>
            </w:r>
            <w:r>
              <w:rPr>
                <w:noProof/>
                <w:webHidden/>
              </w:rPr>
              <w:fldChar w:fldCharType="separate"/>
            </w:r>
            <w:r>
              <w:rPr>
                <w:noProof/>
                <w:webHidden/>
              </w:rPr>
              <w:t>36</w:t>
            </w:r>
            <w:r>
              <w:rPr>
                <w:noProof/>
                <w:webHidden/>
              </w:rPr>
              <w:fldChar w:fldCharType="end"/>
            </w:r>
          </w:hyperlink>
        </w:p>
        <w:p w14:paraId="24ECF397" w14:textId="4CFBAC05" w:rsidR="001D73B8" w:rsidRDefault="001D73B8">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7456913" w:history="1">
            <w:r w:rsidRPr="006255FB">
              <w:rPr>
                <w:rStyle w:val="Hyperlink"/>
                <w:noProof/>
              </w:rPr>
              <w:t>4.3.</w:t>
            </w:r>
            <w:r>
              <w:rPr>
                <w:rFonts w:asciiTheme="minorHAnsi" w:eastAsiaTheme="minorEastAsia" w:hAnsiTheme="minorHAnsi" w:cstheme="minorBidi"/>
                <w:noProof/>
                <w:kern w:val="2"/>
                <w:sz w:val="24"/>
                <w:szCs w:val="24"/>
                <w14:ligatures w14:val="standardContextual"/>
              </w:rPr>
              <w:tab/>
            </w:r>
            <w:r w:rsidRPr="006255FB">
              <w:rPr>
                <w:rStyle w:val="Hyperlink"/>
                <w:noProof/>
              </w:rPr>
              <w:t>HƯỚNG PHÁT TRIỂN</w:t>
            </w:r>
            <w:r>
              <w:rPr>
                <w:noProof/>
                <w:webHidden/>
              </w:rPr>
              <w:tab/>
            </w:r>
            <w:r>
              <w:rPr>
                <w:noProof/>
                <w:webHidden/>
              </w:rPr>
              <w:fldChar w:fldCharType="begin"/>
            </w:r>
            <w:r>
              <w:rPr>
                <w:noProof/>
                <w:webHidden/>
              </w:rPr>
              <w:instrText xml:space="preserve"> PAGEREF _Toc187456913 \h </w:instrText>
            </w:r>
            <w:r>
              <w:rPr>
                <w:noProof/>
                <w:webHidden/>
              </w:rPr>
            </w:r>
            <w:r>
              <w:rPr>
                <w:noProof/>
                <w:webHidden/>
              </w:rPr>
              <w:fldChar w:fldCharType="separate"/>
            </w:r>
            <w:r>
              <w:rPr>
                <w:noProof/>
                <w:webHidden/>
              </w:rPr>
              <w:t>39</w:t>
            </w:r>
            <w:r>
              <w:rPr>
                <w:noProof/>
                <w:webHidden/>
              </w:rPr>
              <w:fldChar w:fldCharType="end"/>
            </w:r>
          </w:hyperlink>
        </w:p>
        <w:p w14:paraId="3149AC6B" w14:textId="67455820" w:rsidR="001D73B8" w:rsidRDefault="001D73B8">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7456914" w:history="1">
            <w:r w:rsidRPr="006255FB">
              <w:rPr>
                <w:rStyle w:val="Hyperlink"/>
                <w:b/>
                <w:noProof/>
              </w:rPr>
              <w:t>TÀI LIỆU THAM KHẢO</w:t>
            </w:r>
            <w:r>
              <w:rPr>
                <w:noProof/>
                <w:webHidden/>
              </w:rPr>
              <w:tab/>
            </w:r>
            <w:r>
              <w:rPr>
                <w:noProof/>
                <w:webHidden/>
              </w:rPr>
              <w:fldChar w:fldCharType="begin"/>
            </w:r>
            <w:r>
              <w:rPr>
                <w:noProof/>
                <w:webHidden/>
              </w:rPr>
              <w:instrText xml:space="preserve"> PAGEREF _Toc187456914 \h </w:instrText>
            </w:r>
            <w:r>
              <w:rPr>
                <w:noProof/>
                <w:webHidden/>
              </w:rPr>
            </w:r>
            <w:r>
              <w:rPr>
                <w:noProof/>
                <w:webHidden/>
              </w:rPr>
              <w:fldChar w:fldCharType="separate"/>
            </w:r>
            <w:r>
              <w:rPr>
                <w:noProof/>
                <w:webHidden/>
              </w:rPr>
              <w:t>42</w:t>
            </w:r>
            <w:r>
              <w:rPr>
                <w:noProof/>
                <w:webHidden/>
              </w:rPr>
              <w:fldChar w:fldCharType="end"/>
            </w:r>
          </w:hyperlink>
        </w:p>
        <w:p w14:paraId="47750226" w14:textId="6A52C3C0" w:rsidR="001D73B8" w:rsidRDefault="001D73B8">
          <w:r>
            <w:rPr>
              <w:b/>
              <w:bCs/>
              <w:noProof/>
            </w:rPr>
            <w:fldChar w:fldCharType="end"/>
          </w:r>
        </w:p>
      </w:sdtContent>
    </w:sdt>
    <w:p w14:paraId="2A2281B5" w14:textId="7D955A7E" w:rsidR="001D73B8" w:rsidRDefault="001D73B8" w:rsidP="00051217">
      <w:pPr>
        <w:jc w:val="right"/>
      </w:pPr>
    </w:p>
    <w:p w14:paraId="27EF4AD5" w14:textId="6A634685" w:rsidR="003C61A4" w:rsidRPr="00623091" w:rsidRDefault="001D73B8" w:rsidP="001D73B8">
      <w:r>
        <w:br w:type="page"/>
      </w:r>
    </w:p>
    <w:p w14:paraId="2216A187" w14:textId="77777777" w:rsidR="00A75E8B" w:rsidRPr="00F93EB7" w:rsidRDefault="00A75E8B" w:rsidP="00A75E8B">
      <w:pPr>
        <w:jc w:val="center"/>
        <w:rPr>
          <w:sz w:val="32"/>
          <w:szCs w:val="32"/>
        </w:rPr>
      </w:pPr>
      <w:r w:rsidRPr="00F93EB7">
        <w:rPr>
          <w:sz w:val="32"/>
          <w:szCs w:val="32"/>
        </w:rPr>
        <w:lastRenderedPageBreak/>
        <w:t>DANH MỤC TỪ VIẾT TẮT (nếu có)</w:t>
      </w:r>
    </w:p>
    <w:p w14:paraId="593F81D9" w14:textId="77777777" w:rsidR="00A75E8B" w:rsidRPr="00F93EB7" w:rsidRDefault="00A75E8B">
      <w:pPr>
        <w:rPr>
          <w:sz w:val="32"/>
          <w:szCs w:val="32"/>
        </w:rPr>
      </w:pPr>
      <w:r w:rsidRPr="00F93EB7">
        <w:rPr>
          <w:sz w:val="32"/>
          <w:szCs w:val="32"/>
        </w:rPr>
        <w:br w:type="page"/>
      </w:r>
    </w:p>
    <w:p w14:paraId="64B22984" w14:textId="0C5BCB4B" w:rsidR="00A449B0" w:rsidRPr="00A449B0" w:rsidRDefault="00A75E8B" w:rsidP="00A449B0">
      <w:pPr>
        <w:jc w:val="center"/>
        <w:rPr>
          <w:sz w:val="32"/>
          <w:szCs w:val="32"/>
        </w:rPr>
      </w:pPr>
      <w:r w:rsidRPr="00F93EB7">
        <w:rPr>
          <w:sz w:val="32"/>
          <w:szCs w:val="32"/>
        </w:rPr>
        <w:lastRenderedPageBreak/>
        <w:t>DANH MỤC HÌNH ẢNH</w:t>
      </w:r>
      <w:r w:rsidR="00A449B0">
        <w:rPr>
          <w:sz w:val="32"/>
          <w:szCs w:val="32"/>
        </w:rPr>
        <w:fldChar w:fldCharType="begin"/>
      </w:r>
      <w:r w:rsidR="00A449B0">
        <w:rPr>
          <w:sz w:val="32"/>
          <w:szCs w:val="32"/>
        </w:rPr>
        <w:instrText xml:space="preserve"> TOC \h \z \t "Caption" \c </w:instrText>
      </w:r>
      <w:r w:rsidR="00A449B0">
        <w:rPr>
          <w:sz w:val="32"/>
          <w:szCs w:val="32"/>
        </w:rPr>
        <w:fldChar w:fldCharType="separate"/>
      </w:r>
    </w:p>
    <w:p w14:paraId="22E8534B" w14:textId="44C3DDA5"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34" w:history="1">
        <w:r w:rsidRPr="00A449B0">
          <w:rPr>
            <w:rStyle w:val="Hyperlink"/>
            <w:i/>
            <w:iCs/>
            <w:noProof/>
          </w:rPr>
          <w:t>Hình 1: Cơ sở dữ liệu</w:t>
        </w:r>
        <w:r w:rsidRPr="00A449B0">
          <w:rPr>
            <w:i/>
            <w:iCs/>
            <w:noProof/>
            <w:webHidden/>
          </w:rPr>
          <w:tab/>
        </w:r>
        <w:r w:rsidRPr="00A449B0">
          <w:rPr>
            <w:i/>
            <w:iCs/>
            <w:noProof/>
            <w:webHidden/>
          </w:rPr>
          <w:fldChar w:fldCharType="begin"/>
        </w:r>
        <w:r w:rsidRPr="00A449B0">
          <w:rPr>
            <w:i/>
            <w:iCs/>
            <w:noProof/>
            <w:webHidden/>
          </w:rPr>
          <w:instrText xml:space="preserve"> PAGEREF _Toc187456734 \h </w:instrText>
        </w:r>
        <w:r w:rsidRPr="00A449B0">
          <w:rPr>
            <w:i/>
            <w:iCs/>
            <w:noProof/>
            <w:webHidden/>
          </w:rPr>
        </w:r>
        <w:r w:rsidRPr="00A449B0">
          <w:rPr>
            <w:i/>
            <w:iCs/>
            <w:noProof/>
            <w:webHidden/>
          </w:rPr>
          <w:fldChar w:fldCharType="separate"/>
        </w:r>
        <w:r w:rsidRPr="00A449B0">
          <w:rPr>
            <w:i/>
            <w:iCs/>
            <w:noProof/>
            <w:webHidden/>
          </w:rPr>
          <w:t>8</w:t>
        </w:r>
        <w:r w:rsidRPr="00A449B0">
          <w:rPr>
            <w:i/>
            <w:iCs/>
            <w:noProof/>
            <w:webHidden/>
          </w:rPr>
          <w:fldChar w:fldCharType="end"/>
        </w:r>
      </w:hyperlink>
    </w:p>
    <w:p w14:paraId="5D4E7D3E" w14:textId="63486009"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36" w:history="1">
        <w:r w:rsidRPr="00A449B0">
          <w:rPr>
            <w:rStyle w:val="Hyperlink"/>
            <w:i/>
            <w:iCs/>
            <w:noProof/>
          </w:rPr>
          <w:t>Hình 2: Mô hình ERD</w:t>
        </w:r>
        <w:r w:rsidRPr="00A449B0">
          <w:rPr>
            <w:i/>
            <w:iCs/>
            <w:noProof/>
            <w:webHidden/>
          </w:rPr>
          <w:tab/>
        </w:r>
        <w:r w:rsidRPr="00A449B0">
          <w:rPr>
            <w:i/>
            <w:iCs/>
            <w:noProof/>
            <w:webHidden/>
          </w:rPr>
          <w:fldChar w:fldCharType="begin"/>
        </w:r>
        <w:r w:rsidRPr="00A449B0">
          <w:rPr>
            <w:i/>
            <w:iCs/>
            <w:noProof/>
            <w:webHidden/>
          </w:rPr>
          <w:instrText xml:space="preserve"> PAGEREF _Toc187456736 \h </w:instrText>
        </w:r>
        <w:r w:rsidRPr="00A449B0">
          <w:rPr>
            <w:i/>
            <w:iCs/>
            <w:noProof/>
            <w:webHidden/>
          </w:rPr>
        </w:r>
        <w:r w:rsidRPr="00A449B0">
          <w:rPr>
            <w:i/>
            <w:iCs/>
            <w:noProof/>
            <w:webHidden/>
          </w:rPr>
          <w:fldChar w:fldCharType="separate"/>
        </w:r>
        <w:r w:rsidRPr="00A449B0">
          <w:rPr>
            <w:i/>
            <w:iCs/>
            <w:noProof/>
            <w:webHidden/>
          </w:rPr>
          <w:t>19</w:t>
        </w:r>
        <w:r w:rsidRPr="00A449B0">
          <w:rPr>
            <w:i/>
            <w:iCs/>
            <w:noProof/>
            <w:webHidden/>
          </w:rPr>
          <w:fldChar w:fldCharType="end"/>
        </w:r>
      </w:hyperlink>
    </w:p>
    <w:p w14:paraId="27278E57" w14:textId="470C6989"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37" w:history="1">
        <w:r w:rsidRPr="00A449B0">
          <w:rPr>
            <w:rStyle w:val="Hyperlink"/>
            <w:i/>
            <w:iCs/>
            <w:noProof/>
          </w:rPr>
          <w:t>Hình 3: Cơ sở dữ liệu</w:t>
        </w:r>
        <w:r w:rsidRPr="00A449B0">
          <w:rPr>
            <w:i/>
            <w:iCs/>
            <w:noProof/>
            <w:webHidden/>
          </w:rPr>
          <w:tab/>
        </w:r>
        <w:r w:rsidRPr="00A449B0">
          <w:rPr>
            <w:i/>
            <w:iCs/>
            <w:noProof/>
            <w:webHidden/>
          </w:rPr>
          <w:fldChar w:fldCharType="begin"/>
        </w:r>
        <w:r w:rsidRPr="00A449B0">
          <w:rPr>
            <w:i/>
            <w:iCs/>
            <w:noProof/>
            <w:webHidden/>
          </w:rPr>
          <w:instrText xml:space="preserve"> PAGEREF _Toc187456737 \h </w:instrText>
        </w:r>
        <w:r w:rsidRPr="00A449B0">
          <w:rPr>
            <w:i/>
            <w:iCs/>
            <w:noProof/>
            <w:webHidden/>
          </w:rPr>
        </w:r>
        <w:r w:rsidRPr="00A449B0">
          <w:rPr>
            <w:i/>
            <w:iCs/>
            <w:noProof/>
            <w:webHidden/>
          </w:rPr>
          <w:fldChar w:fldCharType="separate"/>
        </w:r>
        <w:r w:rsidRPr="00A449B0">
          <w:rPr>
            <w:i/>
            <w:iCs/>
            <w:noProof/>
            <w:webHidden/>
          </w:rPr>
          <w:t>20</w:t>
        </w:r>
        <w:r w:rsidRPr="00A449B0">
          <w:rPr>
            <w:i/>
            <w:iCs/>
            <w:noProof/>
            <w:webHidden/>
          </w:rPr>
          <w:fldChar w:fldCharType="end"/>
        </w:r>
      </w:hyperlink>
    </w:p>
    <w:p w14:paraId="52BE0FDE" w14:textId="630D2A86"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49" w:history="1">
        <w:r w:rsidRPr="00A449B0">
          <w:rPr>
            <w:rStyle w:val="Hyperlink"/>
            <w:i/>
            <w:iCs/>
            <w:noProof/>
          </w:rPr>
          <w:t>Hình 4: Giao diện chính dành cho khách hàng</w:t>
        </w:r>
        <w:r w:rsidRPr="00A449B0">
          <w:rPr>
            <w:i/>
            <w:iCs/>
            <w:noProof/>
            <w:webHidden/>
          </w:rPr>
          <w:tab/>
        </w:r>
        <w:r w:rsidRPr="00A449B0">
          <w:rPr>
            <w:i/>
            <w:iCs/>
            <w:noProof/>
            <w:webHidden/>
          </w:rPr>
          <w:fldChar w:fldCharType="begin"/>
        </w:r>
        <w:r w:rsidRPr="00A449B0">
          <w:rPr>
            <w:i/>
            <w:iCs/>
            <w:noProof/>
            <w:webHidden/>
          </w:rPr>
          <w:instrText xml:space="preserve"> PAGEREF _Toc187456749 \h </w:instrText>
        </w:r>
        <w:r w:rsidRPr="00A449B0">
          <w:rPr>
            <w:i/>
            <w:iCs/>
            <w:noProof/>
            <w:webHidden/>
          </w:rPr>
        </w:r>
        <w:r w:rsidRPr="00A449B0">
          <w:rPr>
            <w:i/>
            <w:iCs/>
            <w:noProof/>
            <w:webHidden/>
          </w:rPr>
          <w:fldChar w:fldCharType="separate"/>
        </w:r>
        <w:r w:rsidRPr="00A449B0">
          <w:rPr>
            <w:i/>
            <w:iCs/>
            <w:noProof/>
            <w:webHidden/>
          </w:rPr>
          <w:t>24</w:t>
        </w:r>
        <w:r w:rsidRPr="00A449B0">
          <w:rPr>
            <w:i/>
            <w:iCs/>
            <w:noProof/>
            <w:webHidden/>
          </w:rPr>
          <w:fldChar w:fldCharType="end"/>
        </w:r>
      </w:hyperlink>
    </w:p>
    <w:p w14:paraId="607391DC" w14:textId="52CA99BE"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0" w:history="1">
        <w:r w:rsidRPr="00A449B0">
          <w:rPr>
            <w:rStyle w:val="Hyperlink"/>
            <w:i/>
            <w:iCs/>
            <w:noProof/>
          </w:rPr>
          <w:t>Hình 5: Giao diện sản phẩm</w:t>
        </w:r>
        <w:r w:rsidRPr="00A449B0">
          <w:rPr>
            <w:i/>
            <w:iCs/>
            <w:noProof/>
            <w:webHidden/>
          </w:rPr>
          <w:tab/>
        </w:r>
        <w:r w:rsidRPr="00A449B0">
          <w:rPr>
            <w:i/>
            <w:iCs/>
            <w:noProof/>
            <w:webHidden/>
          </w:rPr>
          <w:fldChar w:fldCharType="begin"/>
        </w:r>
        <w:r w:rsidRPr="00A449B0">
          <w:rPr>
            <w:i/>
            <w:iCs/>
            <w:noProof/>
            <w:webHidden/>
          </w:rPr>
          <w:instrText xml:space="preserve"> PAGEREF _Toc187456750 \h </w:instrText>
        </w:r>
        <w:r w:rsidRPr="00A449B0">
          <w:rPr>
            <w:i/>
            <w:iCs/>
            <w:noProof/>
            <w:webHidden/>
          </w:rPr>
        </w:r>
        <w:r w:rsidRPr="00A449B0">
          <w:rPr>
            <w:i/>
            <w:iCs/>
            <w:noProof/>
            <w:webHidden/>
          </w:rPr>
          <w:fldChar w:fldCharType="separate"/>
        </w:r>
        <w:r w:rsidRPr="00A449B0">
          <w:rPr>
            <w:i/>
            <w:iCs/>
            <w:noProof/>
            <w:webHidden/>
          </w:rPr>
          <w:t>25</w:t>
        </w:r>
        <w:r w:rsidRPr="00A449B0">
          <w:rPr>
            <w:i/>
            <w:iCs/>
            <w:noProof/>
            <w:webHidden/>
          </w:rPr>
          <w:fldChar w:fldCharType="end"/>
        </w:r>
      </w:hyperlink>
    </w:p>
    <w:p w14:paraId="4CAF996F" w14:textId="68EAAE8B"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1" w:history="1">
        <w:r w:rsidRPr="00A449B0">
          <w:rPr>
            <w:rStyle w:val="Hyperlink"/>
            <w:i/>
            <w:iCs/>
            <w:noProof/>
          </w:rPr>
          <w:t>Hình 6: Giao diện chi tiết sản phẩm</w:t>
        </w:r>
        <w:r w:rsidRPr="00A449B0">
          <w:rPr>
            <w:i/>
            <w:iCs/>
            <w:noProof/>
            <w:webHidden/>
          </w:rPr>
          <w:tab/>
        </w:r>
        <w:r w:rsidRPr="00A449B0">
          <w:rPr>
            <w:i/>
            <w:iCs/>
            <w:noProof/>
            <w:webHidden/>
          </w:rPr>
          <w:fldChar w:fldCharType="begin"/>
        </w:r>
        <w:r w:rsidRPr="00A449B0">
          <w:rPr>
            <w:i/>
            <w:iCs/>
            <w:noProof/>
            <w:webHidden/>
          </w:rPr>
          <w:instrText xml:space="preserve"> PAGEREF _Toc187456751 \h </w:instrText>
        </w:r>
        <w:r w:rsidRPr="00A449B0">
          <w:rPr>
            <w:i/>
            <w:iCs/>
            <w:noProof/>
            <w:webHidden/>
          </w:rPr>
        </w:r>
        <w:r w:rsidRPr="00A449B0">
          <w:rPr>
            <w:i/>
            <w:iCs/>
            <w:noProof/>
            <w:webHidden/>
          </w:rPr>
          <w:fldChar w:fldCharType="separate"/>
        </w:r>
        <w:r w:rsidRPr="00A449B0">
          <w:rPr>
            <w:i/>
            <w:iCs/>
            <w:noProof/>
            <w:webHidden/>
          </w:rPr>
          <w:t>26</w:t>
        </w:r>
        <w:r w:rsidRPr="00A449B0">
          <w:rPr>
            <w:i/>
            <w:iCs/>
            <w:noProof/>
            <w:webHidden/>
          </w:rPr>
          <w:fldChar w:fldCharType="end"/>
        </w:r>
      </w:hyperlink>
    </w:p>
    <w:p w14:paraId="079E227A" w14:textId="2ED44210"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2" w:history="1">
        <w:r w:rsidRPr="00A449B0">
          <w:rPr>
            <w:rStyle w:val="Hyperlink"/>
            <w:i/>
            <w:iCs/>
            <w:noProof/>
          </w:rPr>
          <w:t>Hình 7: Giao diện quản trị</w:t>
        </w:r>
        <w:r w:rsidRPr="00A449B0">
          <w:rPr>
            <w:i/>
            <w:iCs/>
            <w:noProof/>
            <w:webHidden/>
          </w:rPr>
          <w:tab/>
        </w:r>
        <w:r w:rsidRPr="00A449B0">
          <w:rPr>
            <w:i/>
            <w:iCs/>
            <w:noProof/>
            <w:webHidden/>
          </w:rPr>
          <w:fldChar w:fldCharType="begin"/>
        </w:r>
        <w:r w:rsidRPr="00A449B0">
          <w:rPr>
            <w:i/>
            <w:iCs/>
            <w:noProof/>
            <w:webHidden/>
          </w:rPr>
          <w:instrText xml:space="preserve"> PAGEREF _Toc187456752 \h </w:instrText>
        </w:r>
        <w:r w:rsidRPr="00A449B0">
          <w:rPr>
            <w:i/>
            <w:iCs/>
            <w:noProof/>
            <w:webHidden/>
          </w:rPr>
        </w:r>
        <w:r w:rsidRPr="00A449B0">
          <w:rPr>
            <w:i/>
            <w:iCs/>
            <w:noProof/>
            <w:webHidden/>
          </w:rPr>
          <w:fldChar w:fldCharType="separate"/>
        </w:r>
        <w:r w:rsidRPr="00A449B0">
          <w:rPr>
            <w:i/>
            <w:iCs/>
            <w:noProof/>
            <w:webHidden/>
          </w:rPr>
          <w:t>26</w:t>
        </w:r>
        <w:r w:rsidRPr="00A449B0">
          <w:rPr>
            <w:i/>
            <w:iCs/>
            <w:noProof/>
            <w:webHidden/>
          </w:rPr>
          <w:fldChar w:fldCharType="end"/>
        </w:r>
      </w:hyperlink>
    </w:p>
    <w:p w14:paraId="589D4C0E" w14:textId="66E3871C"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3" w:history="1">
        <w:r w:rsidRPr="00A449B0">
          <w:rPr>
            <w:rStyle w:val="Hyperlink"/>
            <w:i/>
            <w:iCs/>
            <w:noProof/>
          </w:rPr>
          <w:t>Hình 8: Giao diện đăng ký</w:t>
        </w:r>
        <w:r w:rsidRPr="00A449B0">
          <w:rPr>
            <w:i/>
            <w:iCs/>
            <w:noProof/>
            <w:webHidden/>
          </w:rPr>
          <w:tab/>
        </w:r>
        <w:r w:rsidRPr="00A449B0">
          <w:rPr>
            <w:i/>
            <w:iCs/>
            <w:noProof/>
            <w:webHidden/>
          </w:rPr>
          <w:fldChar w:fldCharType="begin"/>
        </w:r>
        <w:r w:rsidRPr="00A449B0">
          <w:rPr>
            <w:i/>
            <w:iCs/>
            <w:noProof/>
            <w:webHidden/>
          </w:rPr>
          <w:instrText xml:space="preserve"> PAGEREF _Toc187456753 \h </w:instrText>
        </w:r>
        <w:r w:rsidRPr="00A449B0">
          <w:rPr>
            <w:i/>
            <w:iCs/>
            <w:noProof/>
            <w:webHidden/>
          </w:rPr>
        </w:r>
        <w:r w:rsidRPr="00A449B0">
          <w:rPr>
            <w:i/>
            <w:iCs/>
            <w:noProof/>
            <w:webHidden/>
          </w:rPr>
          <w:fldChar w:fldCharType="separate"/>
        </w:r>
        <w:r w:rsidRPr="00A449B0">
          <w:rPr>
            <w:i/>
            <w:iCs/>
            <w:noProof/>
            <w:webHidden/>
          </w:rPr>
          <w:t>27</w:t>
        </w:r>
        <w:r w:rsidRPr="00A449B0">
          <w:rPr>
            <w:i/>
            <w:iCs/>
            <w:noProof/>
            <w:webHidden/>
          </w:rPr>
          <w:fldChar w:fldCharType="end"/>
        </w:r>
      </w:hyperlink>
    </w:p>
    <w:p w14:paraId="257B9598" w14:textId="770427CF"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4" w:history="1">
        <w:r w:rsidRPr="00A449B0">
          <w:rPr>
            <w:rStyle w:val="Hyperlink"/>
            <w:i/>
            <w:iCs/>
            <w:noProof/>
          </w:rPr>
          <w:t>Hình 9: Giao diện đăng nhập</w:t>
        </w:r>
        <w:r w:rsidRPr="00A449B0">
          <w:rPr>
            <w:i/>
            <w:iCs/>
            <w:noProof/>
            <w:webHidden/>
          </w:rPr>
          <w:tab/>
        </w:r>
        <w:r w:rsidRPr="00A449B0">
          <w:rPr>
            <w:i/>
            <w:iCs/>
            <w:noProof/>
            <w:webHidden/>
          </w:rPr>
          <w:fldChar w:fldCharType="begin"/>
        </w:r>
        <w:r w:rsidRPr="00A449B0">
          <w:rPr>
            <w:i/>
            <w:iCs/>
            <w:noProof/>
            <w:webHidden/>
          </w:rPr>
          <w:instrText xml:space="preserve"> PAGEREF _Toc187456754 \h </w:instrText>
        </w:r>
        <w:r w:rsidRPr="00A449B0">
          <w:rPr>
            <w:i/>
            <w:iCs/>
            <w:noProof/>
            <w:webHidden/>
          </w:rPr>
        </w:r>
        <w:r w:rsidRPr="00A449B0">
          <w:rPr>
            <w:i/>
            <w:iCs/>
            <w:noProof/>
            <w:webHidden/>
          </w:rPr>
          <w:fldChar w:fldCharType="separate"/>
        </w:r>
        <w:r w:rsidRPr="00A449B0">
          <w:rPr>
            <w:i/>
            <w:iCs/>
            <w:noProof/>
            <w:webHidden/>
          </w:rPr>
          <w:t>28</w:t>
        </w:r>
        <w:r w:rsidRPr="00A449B0">
          <w:rPr>
            <w:i/>
            <w:iCs/>
            <w:noProof/>
            <w:webHidden/>
          </w:rPr>
          <w:fldChar w:fldCharType="end"/>
        </w:r>
      </w:hyperlink>
    </w:p>
    <w:p w14:paraId="1126C043" w14:textId="27CB0452"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5" w:history="1">
        <w:r w:rsidRPr="00A449B0">
          <w:rPr>
            <w:rStyle w:val="Hyperlink"/>
            <w:i/>
            <w:iCs/>
            <w:noProof/>
          </w:rPr>
          <w:t>Hình 10: Giao diện tìm kiếm theo quốc gia</w:t>
        </w:r>
        <w:r w:rsidRPr="00A449B0">
          <w:rPr>
            <w:i/>
            <w:iCs/>
            <w:noProof/>
            <w:webHidden/>
          </w:rPr>
          <w:tab/>
        </w:r>
        <w:r w:rsidRPr="00A449B0">
          <w:rPr>
            <w:i/>
            <w:iCs/>
            <w:noProof/>
            <w:webHidden/>
          </w:rPr>
          <w:fldChar w:fldCharType="begin"/>
        </w:r>
        <w:r w:rsidRPr="00A449B0">
          <w:rPr>
            <w:i/>
            <w:iCs/>
            <w:noProof/>
            <w:webHidden/>
          </w:rPr>
          <w:instrText xml:space="preserve"> PAGEREF _Toc187456755 \h </w:instrText>
        </w:r>
        <w:r w:rsidRPr="00A449B0">
          <w:rPr>
            <w:i/>
            <w:iCs/>
            <w:noProof/>
            <w:webHidden/>
          </w:rPr>
        </w:r>
        <w:r w:rsidRPr="00A449B0">
          <w:rPr>
            <w:i/>
            <w:iCs/>
            <w:noProof/>
            <w:webHidden/>
          </w:rPr>
          <w:fldChar w:fldCharType="separate"/>
        </w:r>
        <w:r w:rsidRPr="00A449B0">
          <w:rPr>
            <w:i/>
            <w:iCs/>
            <w:noProof/>
            <w:webHidden/>
          </w:rPr>
          <w:t>28</w:t>
        </w:r>
        <w:r w:rsidRPr="00A449B0">
          <w:rPr>
            <w:i/>
            <w:iCs/>
            <w:noProof/>
            <w:webHidden/>
          </w:rPr>
          <w:fldChar w:fldCharType="end"/>
        </w:r>
      </w:hyperlink>
    </w:p>
    <w:p w14:paraId="16AA8E3A" w14:textId="48160430"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6" w:history="1">
        <w:r w:rsidRPr="00A449B0">
          <w:rPr>
            <w:rStyle w:val="Hyperlink"/>
            <w:i/>
            <w:iCs/>
            <w:noProof/>
          </w:rPr>
          <w:t>Hình 11: Giỏ hàng</w:t>
        </w:r>
        <w:r w:rsidRPr="00A449B0">
          <w:rPr>
            <w:i/>
            <w:iCs/>
            <w:noProof/>
            <w:webHidden/>
          </w:rPr>
          <w:tab/>
        </w:r>
        <w:r w:rsidRPr="00A449B0">
          <w:rPr>
            <w:i/>
            <w:iCs/>
            <w:noProof/>
            <w:webHidden/>
          </w:rPr>
          <w:fldChar w:fldCharType="begin"/>
        </w:r>
        <w:r w:rsidRPr="00A449B0">
          <w:rPr>
            <w:i/>
            <w:iCs/>
            <w:noProof/>
            <w:webHidden/>
          </w:rPr>
          <w:instrText xml:space="preserve"> PAGEREF _Toc187456756 \h </w:instrText>
        </w:r>
        <w:r w:rsidRPr="00A449B0">
          <w:rPr>
            <w:i/>
            <w:iCs/>
            <w:noProof/>
            <w:webHidden/>
          </w:rPr>
        </w:r>
        <w:r w:rsidRPr="00A449B0">
          <w:rPr>
            <w:i/>
            <w:iCs/>
            <w:noProof/>
            <w:webHidden/>
          </w:rPr>
          <w:fldChar w:fldCharType="separate"/>
        </w:r>
        <w:r w:rsidRPr="00A449B0">
          <w:rPr>
            <w:i/>
            <w:iCs/>
            <w:noProof/>
            <w:webHidden/>
          </w:rPr>
          <w:t>29</w:t>
        </w:r>
        <w:r w:rsidRPr="00A449B0">
          <w:rPr>
            <w:i/>
            <w:iCs/>
            <w:noProof/>
            <w:webHidden/>
          </w:rPr>
          <w:fldChar w:fldCharType="end"/>
        </w:r>
      </w:hyperlink>
    </w:p>
    <w:p w14:paraId="281F1047" w14:textId="18EF7232"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7" w:history="1">
        <w:r w:rsidRPr="00A449B0">
          <w:rPr>
            <w:rStyle w:val="Hyperlink"/>
            <w:i/>
            <w:iCs/>
            <w:noProof/>
          </w:rPr>
          <w:t>Hình 12: Giao diện chi tiết giỏ hàng</w:t>
        </w:r>
        <w:r w:rsidRPr="00A449B0">
          <w:rPr>
            <w:i/>
            <w:iCs/>
            <w:noProof/>
            <w:webHidden/>
          </w:rPr>
          <w:tab/>
        </w:r>
        <w:r w:rsidRPr="00A449B0">
          <w:rPr>
            <w:i/>
            <w:iCs/>
            <w:noProof/>
            <w:webHidden/>
          </w:rPr>
          <w:fldChar w:fldCharType="begin"/>
        </w:r>
        <w:r w:rsidRPr="00A449B0">
          <w:rPr>
            <w:i/>
            <w:iCs/>
            <w:noProof/>
            <w:webHidden/>
          </w:rPr>
          <w:instrText xml:space="preserve"> PAGEREF _Toc187456757 \h </w:instrText>
        </w:r>
        <w:r w:rsidRPr="00A449B0">
          <w:rPr>
            <w:i/>
            <w:iCs/>
            <w:noProof/>
            <w:webHidden/>
          </w:rPr>
        </w:r>
        <w:r w:rsidRPr="00A449B0">
          <w:rPr>
            <w:i/>
            <w:iCs/>
            <w:noProof/>
            <w:webHidden/>
          </w:rPr>
          <w:fldChar w:fldCharType="separate"/>
        </w:r>
        <w:r w:rsidRPr="00A449B0">
          <w:rPr>
            <w:i/>
            <w:iCs/>
            <w:noProof/>
            <w:webHidden/>
          </w:rPr>
          <w:t>30</w:t>
        </w:r>
        <w:r w:rsidRPr="00A449B0">
          <w:rPr>
            <w:i/>
            <w:iCs/>
            <w:noProof/>
            <w:webHidden/>
          </w:rPr>
          <w:fldChar w:fldCharType="end"/>
        </w:r>
      </w:hyperlink>
    </w:p>
    <w:p w14:paraId="4AC03907" w14:textId="61B6E168"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8" w:history="1">
        <w:r w:rsidRPr="00A449B0">
          <w:rPr>
            <w:rStyle w:val="Hyperlink"/>
            <w:i/>
            <w:iCs/>
            <w:noProof/>
          </w:rPr>
          <w:t>Hình 13: Giao diện chi tiết đơn hàng</w:t>
        </w:r>
        <w:r w:rsidRPr="00A449B0">
          <w:rPr>
            <w:i/>
            <w:iCs/>
            <w:noProof/>
            <w:webHidden/>
          </w:rPr>
          <w:tab/>
        </w:r>
        <w:r w:rsidRPr="00A449B0">
          <w:rPr>
            <w:i/>
            <w:iCs/>
            <w:noProof/>
            <w:webHidden/>
          </w:rPr>
          <w:fldChar w:fldCharType="begin"/>
        </w:r>
        <w:r w:rsidRPr="00A449B0">
          <w:rPr>
            <w:i/>
            <w:iCs/>
            <w:noProof/>
            <w:webHidden/>
          </w:rPr>
          <w:instrText xml:space="preserve"> PAGEREF _Toc187456758 \h </w:instrText>
        </w:r>
        <w:r w:rsidRPr="00A449B0">
          <w:rPr>
            <w:i/>
            <w:iCs/>
            <w:noProof/>
            <w:webHidden/>
          </w:rPr>
        </w:r>
        <w:r w:rsidRPr="00A449B0">
          <w:rPr>
            <w:i/>
            <w:iCs/>
            <w:noProof/>
            <w:webHidden/>
          </w:rPr>
          <w:fldChar w:fldCharType="separate"/>
        </w:r>
        <w:r w:rsidRPr="00A449B0">
          <w:rPr>
            <w:i/>
            <w:iCs/>
            <w:noProof/>
            <w:webHidden/>
          </w:rPr>
          <w:t>30</w:t>
        </w:r>
        <w:r w:rsidRPr="00A449B0">
          <w:rPr>
            <w:i/>
            <w:iCs/>
            <w:noProof/>
            <w:webHidden/>
          </w:rPr>
          <w:fldChar w:fldCharType="end"/>
        </w:r>
      </w:hyperlink>
    </w:p>
    <w:p w14:paraId="4B589516" w14:textId="13521B84"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59" w:history="1">
        <w:r w:rsidRPr="00A449B0">
          <w:rPr>
            <w:rStyle w:val="Hyperlink"/>
            <w:i/>
            <w:iCs/>
            <w:noProof/>
          </w:rPr>
          <w:t>Hình 14: Giao diện phản hồi</w:t>
        </w:r>
        <w:r w:rsidRPr="00A449B0">
          <w:rPr>
            <w:i/>
            <w:iCs/>
            <w:noProof/>
            <w:webHidden/>
          </w:rPr>
          <w:tab/>
        </w:r>
        <w:r w:rsidRPr="00A449B0">
          <w:rPr>
            <w:i/>
            <w:iCs/>
            <w:noProof/>
            <w:webHidden/>
          </w:rPr>
          <w:fldChar w:fldCharType="begin"/>
        </w:r>
        <w:r w:rsidRPr="00A449B0">
          <w:rPr>
            <w:i/>
            <w:iCs/>
            <w:noProof/>
            <w:webHidden/>
          </w:rPr>
          <w:instrText xml:space="preserve"> PAGEREF _Toc187456759 \h </w:instrText>
        </w:r>
        <w:r w:rsidRPr="00A449B0">
          <w:rPr>
            <w:i/>
            <w:iCs/>
            <w:noProof/>
            <w:webHidden/>
          </w:rPr>
        </w:r>
        <w:r w:rsidRPr="00A449B0">
          <w:rPr>
            <w:i/>
            <w:iCs/>
            <w:noProof/>
            <w:webHidden/>
          </w:rPr>
          <w:fldChar w:fldCharType="separate"/>
        </w:r>
        <w:r w:rsidRPr="00A449B0">
          <w:rPr>
            <w:i/>
            <w:iCs/>
            <w:noProof/>
            <w:webHidden/>
          </w:rPr>
          <w:t>31</w:t>
        </w:r>
        <w:r w:rsidRPr="00A449B0">
          <w:rPr>
            <w:i/>
            <w:iCs/>
            <w:noProof/>
            <w:webHidden/>
          </w:rPr>
          <w:fldChar w:fldCharType="end"/>
        </w:r>
      </w:hyperlink>
    </w:p>
    <w:p w14:paraId="205C5B24" w14:textId="6027A41A"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60" w:history="1">
        <w:r w:rsidRPr="00A449B0">
          <w:rPr>
            <w:rStyle w:val="Hyperlink"/>
            <w:i/>
            <w:iCs/>
            <w:noProof/>
          </w:rPr>
          <w:t>Hình 15: Giao diện quản lý theo quốc gia</w:t>
        </w:r>
        <w:r w:rsidRPr="00A449B0">
          <w:rPr>
            <w:i/>
            <w:iCs/>
            <w:noProof/>
            <w:webHidden/>
          </w:rPr>
          <w:tab/>
        </w:r>
        <w:r w:rsidRPr="00A449B0">
          <w:rPr>
            <w:i/>
            <w:iCs/>
            <w:noProof/>
            <w:webHidden/>
          </w:rPr>
          <w:fldChar w:fldCharType="begin"/>
        </w:r>
        <w:r w:rsidRPr="00A449B0">
          <w:rPr>
            <w:i/>
            <w:iCs/>
            <w:noProof/>
            <w:webHidden/>
          </w:rPr>
          <w:instrText xml:space="preserve"> PAGEREF _Toc187456760 \h </w:instrText>
        </w:r>
        <w:r w:rsidRPr="00A449B0">
          <w:rPr>
            <w:i/>
            <w:iCs/>
            <w:noProof/>
            <w:webHidden/>
          </w:rPr>
        </w:r>
        <w:r w:rsidRPr="00A449B0">
          <w:rPr>
            <w:i/>
            <w:iCs/>
            <w:noProof/>
            <w:webHidden/>
          </w:rPr>
          <w:fldChar w:fldCharType="separate"/>
        </w:r>
        <w:r w:rsidRPr="00A449B0">
          <w:rPr>
            <w:i/>
            <w:iCs/>
            <w:noProof/>
            <w:webHidden/>
          </w:rPr>
          <w:t>31</w:t>
        </w:r>
        <w:r w:rsidRPr="00A449B0">
          <w:rPr>
            <w:i/>
            <w:iCs/>
            <w:noProof/>
            <w:webHidden/>
          </w:rPr>
          <w:fldChar w:fldCharType="end"/>
        </w:r>
      </w:hyperlink>
    </w:p>
    <w:p w14:paraId="12212802" w14:textId="1291ED99"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61" w:history="1">
        <w:r w:rsidRPr="00A449B0">
          <w:rPr>
            <w:rStyle w:val="Hyperlink"/>
            <w:i/>
            <w:iCs/>
            <w:noProof/>
          </w:rPr>
          <w:t>Hình 16: Giao diện quản lý theo bộ sưu tập</w:t>
        </w:r>
        <w:r w:rsidRPr="00A449B0">
          <w:rPr>
            <w:i/>
            <w:iCs/>
            <w:noProof/>
            <w:webHidden/>
          </w:rPr>
          <w:tab/>
        </w:r>
        <w:r w:rsidRPr="00A449B0">
          <w:rPr>
            <w:i/>
            <w:iCs/>
            <w:noProof/>
            <w:webHidden/>
          </w:rPr>
          <w:fldChar w:fldCharType="begin"/>
        </w:r>
        <w:r w:rsidRPr="00A449B0">
          <w:rPr>
            <w:i/>
            <w:iCs/>
            <w:noProof/>
            <w:webHidden/>
          </w:rPr>
          <w:instrText xml:space="preserve"> PAGEREF _Toc187456761 \h </w:instrText>
        </w:r>
        <w:r w:rsidRPr="00A449B0">
          <w:rPr>
            <w:i/>
            <w:iCs/>
            <w:noProof/>
            <w:webHidden/>
          </w:rPr>
        </w:r>
        <w:r w:rsidRPr="00A449B0">
          <w:rPr>
            <w:i/>
            <w:iCs/>
            <w:noProof/>
            <w:webHidden/>
          </w:rPr>
          <w:fldChar w:fldCharType="separate"/>
        </w:r>
        <w:r w:rsidRPr="00A449B0">
          <w:rPr>
            <w:i/>
            <w:iCs/>
            <w:noProof/>
            <w:webHidden/>
          </w:rPr>
          <w:t>32</w:t>
        </w:r>
        <w:r w:rsidRPr="00A449B0">
          <w:rPr>
            <w:i/>
            <w:iCs/>
            <w:noProof/>
            <w:webHidden/>
          </w:rPr>
          <w:fldChar w:fldCharType="end"/>
        </w:r>
      </w:hyperlink>
    </w:p>
    <w:p w14:paraId="1D08837C" w14:textId="38A13483" w:rsidR="00A449B0" w:rsidRPr="00A449B0" w:rsidRDefault="00A449B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6762" w:history="1">
        <w:r w:rsidRPr="00A449B0">
          <w:rPr>
            <w:rStyle w:val="Hyperlink"/>
            <w:i/>
            <w:iCs/>
            <w:noProof/>
          </w:rPr>
          <w:t>Hình 17: Danh sách người dùng</w:t>
        </w:r>
        <w:r w:rsidRPr="00A449B0">
          <w:rPr>
            <w:i/>
            <w:iCs/>
            <w:noProof/>
            <w:webHidden/>
          </w:rPr>
          <w:tab/>
        </w:r>
        <w:r w:rsidRPr="00A449B0">
          <w:rPr>
            <w:i/>
            <w:iCs/>
            <w:noProof/>
            <w:webHidden/>
          </w:rPr>
          <w:fldChar w:fldCharType="begin"/>
        </w:r>
        <w:r w:rsidRPr="00A449B0">
          <w:rPr>
            <w:i/>
            <w:iCs/>
            <w:noProof/>
            <w:webHidden/>
          </w:rPr>
          <w:instrText xml:space="preserve"> PAGEREF _Toc187456762 \h </w:instrText>
        </w:r>
        <w:r w:rsidRPr="00A449B0">
          <w:rPr>
            <w:i/>
            <w:iCs/>
            <w:noProof/>
            <w:webHidden/>
          </w:rPr>
        </w:r>
        <w:r w:rsidRPr="00A449B0">
          <w:rPr>
            <w:i/>
            <w:iCs/>
            <w:noProof/>
            <w:webHidden/>
          </w:rPr>
          <w:fldChar w:fldCharType="separate"/>
        </w:r>
        <w:r w:rsidRPr="00A449B0">
          <w:rPr>
            <w:i/>
            <w:iCs/>
            <w:noProof/>
            <w:webHidden/>
          </w:rPr>
          <w:t>33</w:t>
        </w:r>
        <w:r w:rsidRPr="00A449B0">
          <w:rPr>
            <w:i/>
            <w:iCs/>
            <w:noProof/>
            <w:webHidden/>
          </w:rPr>
          <w:fldChar w:fldCharType="end"/>
        </w:r>
      </w:hyperlink>
    </w:p>
    <w:p w14:paraId="6AA8ECB5" w14:textId="46B709E7" w:rsidR="00A449B0" w:rsidRDefault="00A449B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7456763" w:history="1">
        <w:r w:rsidRPr="00A449B0">
          <w:rPr>
            <w:rStyle w:val="Hyperlink"/>
            <w:i/>
            <w:iCs/>
            <w:noProof/>
          </w:rPr>
          <w:t>Hình 18: Giao diện theo người dùng</w:t>
        </w:r>
        <w:r w:rsidRPr="00A449B0">
          <w:rPr>
            <w:i/>
            <w:iCs/>
            <w:noProof/>
            <w:webHidden/>
          </w:rPr>
          <w:tab/>
        </w:r>
        <w:r w:rsidRPr="00A449B0">
          <w:rPr>
            <w:i/>
            <w:iCs/>
            <w:noProof/>
            <w:webHidden/>
          </w:rPr>
          <w:fldChar w:fldCharType="begin"/>
        </w:r>
        <w:r w:rsidRPr="00A449B0">
          <w:rPr>
            <w:i/>
            <w:iCs/>
            <w:noProof/>
            <w:webHidden/>
          </w:rPr>
          <w:instrText xml:space="preserve"> PAGEREF _Toc187456763 \h </w:instrText>
        </w:r>
        <w:r w:rsidRPr="00A449B0">
          <w:rPr>
            <w:i/>
            <w:iCs/>
            <w:noProof/>
            <w:webHidden/>
          </w:rPr>
        </w:r>
        <w:r w:rsidRPr="00A449B0">
          <w:rPr>
            <w:i/>
            <w:iCs/>
            <w:noProof/>
            <w:webHidden/>
          </w:rPr>
          <w:fldChar w:fldCharType="separate"/>
        </w:r>
        <w:r w:rsidRPr="00A449B0">
          <w:rPr>
            <w:i/>
            <w:iCs/>
            <w:noProof/>
            <w:webHidden/>
          </w:rPr>
          <w:t>34</w:t>
        </w:r>
        <w:r w:rsidRPr="00A449B0">
          <w:rPr>
            <w:i/>
            <w:iCs/>
            <w:noProof/>
            <w:webHidden/>
          </w:rPr>
          <w:fldChar w:fldCharType="end"/>
        </w:r>
      </w:hyperlink>
    </w:p>
    <w:p w14:paraId="63BB2D1C" w14:textId="6D8DD296" w:rsidR="00A75E8B" w:rsidRPr="00F93EB7" w:rsidRDefault="00A449B0" w:rsidP="008144BD">
      <w:pPr>
        <w:spacing w:line="360" w:lineRule="auto"/>
        <w:rPr>
          <w:sz w:val="32"/>
          <w:szCs w:val="32"/>
        </w:rPr>
      </w:pPr>
      <w:r>
        <w:rPr>
          <w:sz w:val="32"/>
          <w:szCs w:val="32"/>
        </w:rPr>
        <w:fldChar w:fldCharType="end"/>
      </w:r>
      <w:r w:rsidR="00A75E8B" w:rsidRPr="00F93EB7">
        <w:rPr>
          <w:sz w:val="32"/>
          <w:szCs w:val="32"/>
        </w:rPr>
        <w:br w:type="page"/>
      </w:r>
    </w:p>
    <w:p w14:paraId="0CDA94D0" w14:textId="35C58954" w:rsidR="002C0758" w:rsidRPr="000E5C30" w:rsidRDefault="00A75E8B" w:rsidP="000E5C30">
      <w:pPr>
        <w:pStyle w:val="Caption"/>
        <w:rPr>
          <w:i w:val="0"/>
          <w:iCs w:val="0"/>
          <w:color w:val="auto"/>
          <w:sz w:val="32"/>
          <w:szCs w:val="32"/>
        </w:rPr>
      </w:pPr>
      <w:bookmarkStart w:id="0" w:name="_Toc187456730"/>
      <w:r w:rsidRPr="00F93EB7">
        <w:rPr>
          <w:sz w:val="32"/>
          <w:szCs w:val="32"/>
        </w:rPr>
        <w:lastRenderedPageBreak/>
        <w:t>DANH MỤC BẢNG BIỂU</w:t>
      </w:r>
      <w:bookmarkEnd w:id="0"/>
    </w:p>
    <w:p w14:paraId="3AA0A922" w14:textId="24E8D306"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r>
        <w:fldChar w:fldCharType="begin"/>
      </w:r>
      <w:r>
        <w:instrText xml:space="preserve"> TOC \h \z \t "Caption" \c "Bảng" </w:instrText>
      </w:r>
      <w:r>
        <w:fldChar w:fldCharType="separate"/>
      </w:r>
      <w:hyperlink w:anchor="_Toc187455294" w:history="1">
        <w:r w:rsidRPr="000E5C30">
          <w:rPr>
            <w:rStyle w:val="Hyperlink"/>
            <w:i/>
            <w:iCs/>
            <w:noProof/>
          </w:rPr>
          <w:t>Bảng  1: Một số thẻ HTML thông dụng</w:t>
        </w:r>
        <w:r w:rsidRPr="000E5C30">
          <w:rPr>
            <w:i/>
            <w:iCs/>
            <w:noProof/>
            <w:webHidden/>
          </w:rPr>
          <w:tab/>
        </w:r>
        <w:r w:rsidRPr="000E5C30">
          <w:rPr>
            <w:i/>
            <w:iCs/>
            <w:noProof/>
            <w:webHidden/>
          </w:rPr>
          <w:fldChar w:fldCharType="begin"/>
        </w:r>
        <w:r w:rsidRPr="000E5C30">
          <w:rPr>
            <w:i/>
            <w:iCs/>
            <w:noProof/>
            <w:webHidden/>
          </w:rPr>
          <w:instrText xml:space="preserve"> PAGEREF _Toc187455294 \h </w:instrText>
        </w:r>
        <w:r w:rsidRPr="000E5C30">
          <w:rPr>
            <w:i/>
            <w:iCs/>
            <w:noProof/>
            <w:webHidden/>
          </w:rPr>
        </w:r>
        <w:r w:rsidRPr="000E5C30">
          <w:rPr>
            <w:i/>
            <w:iCs/>
            <w:noProof/>
            <w:webHidden/>
          </w:rPr>
          <w:fldChar w:fldCharType="separate"/>
        </w:r>
        <w:r w:rsidRPr="000E5C30">
          <w:rPr>
            <w:i/>
            <w:iCs/>
            <w:noProof/>
            <w:webHidden/>
          </w:rPr>
          <w:t>4</w:t>
        </w:r>
        <w:r w:rsidRPr="000E5C30">
          <w:rPr>
            <w:i/>
            <w:iCs/>
            <w:noProof/>
            <w:webHidden/>
          </w:rPr>
          <w:fldChar w:fldCharType="end"/>
        </w:r>
      </w:hyperlink>
    </w:p>
    <w:p w14:paraId="40855D09" w14:textId="29E5620A"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295" w:history="1">
        <w:r w:rsidRPr="000E5C30">
          <w:rPr>
            <w:rStyle w:val="Hyperlink"/>
            <w:i/>
            <w:iCs/>
            <w:noProof/>
          </w:rPr>
          <w:t>Bảng 2: Một số thẻ CSS thông dụng</w:t>
        </w:r>
        <w:r w:rsidRPr="000E5C30">
          <w:rPr>
            <w:i/>
            <w:iCs/>
            <w:noProof/>
            <w:webHidden/>
          </w:rPr>
          <w:tab/>
        </w:r>
        <w:r w:rsidRPr="000E5C30">
          <w:rPr>
            <w:i/>
            <w:iCs/>
            <w:noProof/>
            <w:webHidden/>
          </w:rPr>
          <w:fldChar w:fldCharType="begin"/>
        </w:r>
        <w:r w:rsidRPr="000E5C30">
          <w:rPr>
            <w:i/>
            <w:iCs/>
            <w:noProof/>
            <w:webHidden/>
          </w:rPr>
          <w:instrText xml:space="preserve"> PAGEREF _Toc187455295 \h </w:instrText>
        </w:r>
        <w:r w:rsidRPr="000E5C30">
          <w:rPr>
            <w:i/>
            <w:iCs/>
            <w:noProof/>
            <w:webHidden/>
          </w:rPr>
        </w:r>
        <w:r w:rsidRPr="000E5C30">
          <w:rPr>
            <w:i/>
            <w:iCs/>
            <w:noProof/>
            <w:webHidden/>
          </w:rPr>
          <w:fldChar w:fldCharType="separate"/>
        </w:r>
        <w:r w:rsidRPr="000E5C30">
          <w:rPr>
            <w:i/>
            <w:iCs/>
            <w:noProof/>
            <w:webHidden/>
          </w:rPr>
          <w:t>5</w:t>
        </w:r>
        <w:r w:rsidRPr="000E5C30">
          <w:rPr>
            <w:i/>
            <w:iCs/>
            <w:noProof/>
            <w:webHidden/>
          </w:rPr>
          <w:fldChar w:fldCharType="end"/>
        </w:r>
      </w:hyperlink>
    </w:p>
    <w:p w14:paraId="574EFA62" w14:textId="363D8D14"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296" w:history="1">
        <w:r w:rsidRPr="000E5C30">
          <w:rPr>
            <w:rStyle w:val="Hyperlink"/>
            <w:i/>
            <w:iCs/>
            <w:noProof/>
          </w:rPr>
          <w:t>Bảng 3: Một số tính năng của Bootstrap sử dụng trong bài báo cáo</w:t>
        </w:r>
        <w:r w:rsidRPr="000E5C30">
          <w:rPr>
            <w:i/>
            <w:iCs/>
            <w:noProof/>
            <w:webHidden/>
          </w:rPr>
          <w:tab/>
        </w:r>
        <w:r w:rsidRPr="000E5C30">
          <w:rPr>
            <w:i/>
            <w:iCs/>
            <w:noProof/>
            <w:webHidden/>
          </w:rPr>
          <w:fldChar w:fldCharType="begin"/>
        </w:r>
        <w:r w:rsidRPr="000E5C30">
          <w:rPr>
            <w:i/>
            <w:iCs/>
            <w:noProof/>
            <w:webHidden/>
          </w:rPr>
          <w:instrText xml:space="preserve"> PAGEREF _Toc187455296 \h </w:instrText>
        </w:r>
        <w:r w:rsidRPr="000E5C30">
          <w:rPr>
            <w:i/>
            <w:iCs/>
            <w:noProof/>
            <w:webHidden/>
          </w:rPr>
        </w:r>
        <w:r w:rsidRPr="000E5C30">
          <w:rPr>
            <w:i/>
            <w:iCs/>
            <w:noProof/>
            <w:webHidden/>
          </w:rPr>
          <w:fldChar w:fldCharType="separate"/>
        </w:r>
        <w:r w:rsidRPr="000E5C30">
          <w:rPr>
            <w:i/>
            <w:iCs/>
            <w:noProof/>
            <w:webHidden/>
          </w:rPr>
          <w:t>6</w:t>
        </w:r>
        <w:r w:rsidRPr="000E5C30">
          <w:rPr>
            <w:i/>
            <w:iCs/>
            <w:noProof/>
            <w:webHidden/>
          </w:rPr>
          <w:fldChar w:fldCharType="end"/>
        </w:r>
      </w:hyperlink>
    </w:p>
    <w:p w14:paraId="0BE872D2" w14:textId="6AA4B7F5"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297" w:history="1">
        <w:r w:rsidRPr="000E5C30">
          <w:rPr>
            <w:rStyle w:val="Hyperlink"/>
            <w:i/>
            <w:iCs/>
            <w:noProof/>
          </w:rPr>
          <w:t>Bảng 4: Một số tính năng của PHP sử dụng trong bài báo cáo</w:t>
        </w:r>
        <w:r w:rsidRPr="000E5C30">
          <w:rPr>
            <w:i/>
            <w:iCs/>
            <w:noProof/>
            <w:webHidden/>
          </w:rPr>
          <w:tab/>
        </w:r>
        <w:r w:rsidRPr="000E5C30">
          <w:rPr>
            <w:i/>
            <w:iCs/>
            <w:noProof/>
            <w:webHidden/>
          </w:rPr>
          <w:fldChar w:fldCharType="begin"/>
        </w:r>
        <w:r w:rsidRPr="000E5C30">
          <w:rPr>
            <w:i/>
            <w:iCs/>
            <w:noProof/>
            <w:webHidden/>
          </w:rPr>
          <w:instrText xml:space="preserve"> PAGEREF _Toc187455297 \h </w:instrText>
        </w:r>
        <w:r w:rsidRPr="000E5C30">
          <w:rPr>
            <w:i/>
            <w:iCs/>
            <w:noProof/>
            <w:webHidden/>
          </w:rPr>
        </w:r>
        <w:r w:rsidRPr="000E5C30">
          <w:rPr>
            <w:i/>
            <w:iCs/>
            <w:noProof/>
            <w:webHidden/>
          </w:rPr>
          <w:fldChar w:fldCharType="separate"/>
        </w:r>
        <w:r w:rsidRPr="000E5C30">
          <w:rPr>
            <w:i/>
            <w:iCs/>
            <w:noProof/>
            <w:webHidden/>
          </w:rPr>
          <w:t>9</w:t>
        </w:r>
        <w:r w:rsidRPr="000E5C30">
          <w:rPr>
            <w:i/>
            <w:iCs/>
            <w:noProof/>
            <w:webHidden/>
          </w:rPr>
          <w:fldChar w:fldCharType="end"/>
        </w:r>
      </w:hyperlink>
    </w:p>
    <w:p w14:paraId="6F89A75F" w14:textId="0B7D280F"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298" w:history="1">
        <w:r w:rsidRPr="000E5C30">
          <w:rPr>
            <w:rStyle w:val="Hyperlink"/>
            <w:i/>
            <w:iCs/>
            <w:noProof/>
          </w:rPr>
          <w:t>Hình 2: Mô hình ERD</w:t>
        </w:r>
        <w:r w:rsidRPr="000E5C30">
          <w:rPr>
            <w:i/>
            <w:iCs/>
            <w:noProof/>
            <w:webHidden/>
          </w:rPr>
          <w:tab/>
        </w:r>
        <w:r w:rsidRPr="000E5C30">
          <w:rPr>
            <w:i/>
            <w:iCs/>
            <w:noProof/>
            <w:webHidden/>
          </w:rPr>
          <w:fldChar w:fldCharType="begin"/>
        </w:r>
        <w:r w:rsidRPr="000E5C30">
          <w:rPr>
            <w:i/>
            <w:iCs/>
            <w:noProof/>
            <w:webHidden/>
          </w:rPr>
          <w:instrText xml:space="preserve"> PAGEREF _Toc187455298 \h </w:instrText>
        </w:r>
        <w:r w:rsidRPr="000E5C30">
          <w:rPr>
            <w:i/>
            <w:iCs/>
            <w:noProof/>
            <w:webHidden/>
          </w:rPr>
        </w:r>
        <w:r w:rsidRPr="000E5C30">
          <w:rPr>
            <w:i/>
            <w:iCs/>
            <w:noProof/>
            <w:webHidden/>
          </w:rPr>
          <w:fldChar w:fldCharType="separate"/>
        </w:r>
        <w:r w:rsidRPr="000E5C30">
          <w:rPr>
            <w:i/>
            <w:iCs/>
            <w:noProof/>
            <w:webHidden/>
          </w:rPr>
          <w:t>19</w:t>
        </w:r>
        <w:r w:rsidRPr="000E5C30">
          <w:rPr>
            <w:i/>
            <w:iCs/>
            <w:noProof/>
            <w:webHidden/>
          </w:rPr>
          <w:fldChar w:fldCharType="end"/>
        </w:r>
      </w:hyperlink>
    </w:p>
    <w:p w14:paraId="0EE6D37D" w14:textId="5AB68B19"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299" w:history="1">
        <w:r w:rsidRPr="000E5C30">
          <w:rPr>
            <w:rStyle w:val="Hyperlink"/>
            <w:i/>
            <w:iCs/>
            <w:noProof/>
          </w:rPr>
          <w:t>Bảng 5: Bảng MADM</w:t>
        </w:r>
        <w:r w:rsidRPr="000E5C30">
          <w:rPr>
            <w:i/>
            <w:iCs/>
            <w:noProof/>
            <w:webHidden/>
          </w:rPr>
          <w:tab/>
        </w:r>
        <w:r w:rsidRPr="000E5C30">
          <w:rPr>
            <w:i/>
            <w:iCs/>
            <w:noProof/>
            <w:webHidden/>
          </w:rPr>
          <w:fldChar w:fldCharType="begin"/>
        </w:r>
        <w:r w:rsidRPr="000E5C30">
          <w:rPr>
            <w:i/>
            <w:iCs/>
            <w:noProof/>
            <w:webHidden/>
          </w:rPr>
          <w:instrText xml:space="preserve"> PAGEREF _Toc187455299 \h </w:instrText>
        </w:r>
        <w:r w:rsidRPr="000E5C30">
          <w:rPr>
            <w:i/>
            <w:iCs/>
            <w:noProof/>
            <w:webHidden/>
          </w:rPr>
        </w:r>
        <w:r w:rsidRPr="000E5C30">
          <w:rPr>
            <w:i/>
            <w:iCs/>
            <w:noProof/>
            <w:webHidden/>
          </w:rPr>
          <w:fldChar w:fldCharType="separate"/>
        </w:r>
        <w:r w:rsidRPr="000E5C30">
          <w:rPr>
            <w:i/>
            <w:iCs/>
            <w:noProof/>
            <w:webHidden/>
          </w:rPr>
          <w:t>20</w:t>
        </w:r>
        <w:r w:rsidRPr="000E5C30">
          <w:rPr>
            <w:i/>
            <w:iCs/>
            <w:noProof/>
            <w:webHidden/>
          </w:rPr>
          <w:fldChar w:fldCharType="end"/>
        </w:r>
      </w:hyperlink>
    </w:p>
    <w:p w14:paraId="484C0C25" w14:textId="0B4FCD9F"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0" w:history="1">
        <w:r w:rsidRPr="000E5C30">
          <w:rPr>
            <w:rStyle w:val="Hyperlink"/>
            <w:i/>
            <w:iCs/>
            <w:noProof/>
          </w:rPr>
          <w:t>Bảng 6: Bảng SANPHAM</w:t>
        </w:r>
        <w:r w:rsidRPr="000E5C30">
          <w:rPr>
            <w:i/>
            <w:iCs/>
            <w:noProof/>
            <w:webHidden/>
          </w:rPr>
          <w:tab/>
        </w:r>
        <w:r w:rsidRPr="000E5C30">
          <w:rPr>
            <w:i/>
            <w:iCs/>
            <w:noProof/>
            <w:webHidden/>
          </w:rPr>
          <w:fldChar w:fldCharType="begin"/>
        </w:r>
        <w:r w:rsidRPr="000E5C30">
          <w:rPr>
            <w:i/>
            <w:iCs/>
            <w:noProof/>
            <w:webHidden/>
          </w:rPr>
          <w:instrText xml:space="preserve"> PAGEREF _Toc187455300 \h </w:instrText>
        </w:r>
        <w:r w:rsidRPr="000E5C30">
          <w:rPr>
            <w:i/>
            <w:iCs/>
            <w:noProof/>
            <w:webHidden/>
          </w:rPr>
        </w:r>
        <w:r w:rsidRPr="000E5C30">
          <w:rPr>
            <w:i/>
            <w:iCs/>
            <w:noProof/>
            <w:webHidden/>
          </w:rPr>
          <w:fldChar w:fldCharType="separate"/>
        </w:r>
        <w:r w:rsidRPr="000E5C30">
          <w:rPr>
            <w:i/>
            <w:iCs/>
            <w:noProof/>
            <w:webHidden/>
          </w:rPr>
          <w:t>20</w:t>
        </w:r>
        <w:r w:rsidRPr="000E5C30">
          <w:rPr>
            <w:i/>
            <w:iCs/>
            <w:noProof/>
            <w:webHidden/>
          </w:rPr>
          <w:fldChar w:fldCharType="end"/>
        </w:r>
      </w:hyperlink>
    </w:p>
    <w:p w14:paraId="287AC7F3" w14:textId="20DC46EA"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1" w:history="1">
        <w:r w:rsidRPr="000E5C30">
          <w:rPr>
            <w:rStyle w:val="Hyperlink"/>
            <w:i/>
            <w:iCs/>
            <w:noProof/>
          </w:rPr>
          <w:t>Bảng 7: Bảng MOTA</w:t>
        </w:r>
        <w:r w:rsidRPr="000E5C30">
          <w:rPr>
            <w:i/>
            <w:iCs/>
            <w:noProof/>
            <w:webHidden/>
          </w:rPr>
          <w:tab/>
        </w:r>
        <w:r w:rsidRPr="000E5C30">
          <w:rPr>
            <w:i/>
            <w:iCs/>
            <w:noProof/>
            <w:webHidden/>
          </w:rPr>
          <w:fldChar w:fldCharType="begin"/>
        </w:r>
        <w:r w:rsidRPr="000E5C30">
          <w:rPr>
            <w:i/>
            <w:iCs/>
            <w:noProof/>
            <w:webHidden/>
          </w:rPr>
          <w:instrText xml:space="preserve"> PAGEREF _Toc187455301 \h </w:instrText>
        </w:r>
        <w:r w:rsidRPr="000E5C30">
          <w:rPr>
            <w:i/>
            <w:iCs/>
            <w:noProof/>
            <w:webHidden/>
          </w:rPr>
        </w:r>
        <w:r w:rsidRPr="000E5C30">
          <w:rPr>
            <w:i/>
            <w:iCs/>
            <w:noProof/>
            <w:webHidden/>
          </w:rPr>
          <w:fldChar w:fldCharType="separate"/>
        </w:r>
        <w:r w:rsidRPr="000E5C30">
          <w:rPr>
            <w:i/>
            <w:iCs/>
            <w:noProof/>
            <w:webHidden/>
          </w:rPr>
          <w:t>21</w:t>
        </w:r>
        <w:r w:rsidRPr="000E5C30">
          <w:rPr>
            <w:i/>
            <w:iCs/>
            <w:noProof/>
            <w:webHidden/>
          </w:rPr>
          <w:fldChar w:fldCharType="end"/>
        </w:r>
      </w:hyperlink>
    </w:p>
    <w:p w14:paraId="09558D52" w14:textId="14AA24E7"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2" w:history="1">
        <w:r w:rsidRPr="000E5C30">
          <w:rPr>
            <w:rStyle w:val="Hyperlink"/>
            <w:i/>
            <w:iCs/>
            <w:noProof/>
          </w:rPr>
          <w:t>Bảng 8: Bảng MADM</w:t>
        </w:r>
        <w:r w:rsidRPr="000E5C30">
          <w:rPr>
            <w:i/>
            <w:iCs/>
            <w:noProof/>
            <w:webHidden/>
          </w:rPr>
          <w:tab/>
        </w:r>
        <w:r w:rsidRPr="000E5C30">
          <w:rPr>
            <w:i/>
            <w:iCs/>
            <w:noProof/>
            <w:webHidden/>
          </w:rPr>
          <w:fldChar w:fldCharType="begin"/>
        </w:r>
        <w:r w:rsidRPr="000E5C30">
          <w:rPr>
            <w:i/>
            <w:iCs/>
            <w:noProof/>
            <w:webHidden/>
          </w:rPr>
          <w:instrText xml:space="preserve"> PAGEREF _Toc187455302 \h </w:instrText>
        </w:r>
        <w:r w:rsidRPr="000E5C30">
          <w:rPr>
            <w:i/>
            <w:iCs/>
            <w:noProof/>
            <w:webHidden/>
          </w:rPr>
        </w:r>
        <w:r w:rsidRPr="000E5C30">
          <w:rPr>
            <w:i/>
            <w:iCs/>
            <w:noProof/>
            <w:webHidden/>
          </w:rPr>
          <w:fldChar w:fldCharType="separate"/>
        </w:r>
        <w:r w:rsidRPr="000E5C30">
          <w:rPr>
            <w:i/>
            <w:iCs/>
            <w:noProof/>
            <w:webHidden/>
          </w:rPr>
          <w:t>21</w:t>
        </w:r>
        <w:r w:rsidRPr="000E5C30">
          <w:rPr>
            <w:i/>
            <w:iCs/>
            <w:noProof/>
            <w:webHidden/>
          </w:rPr>
          <w:fldChar w:fldCharType="end"/>
        </w:r>
      </w:hyperlink>
    </w:p>
    <w:p w14:paraId="321B46AD" w14:textId="65681869"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3" w:history="1">
        <w:r w:rsidRPr="000E5C30">
          <w:rPr>
            <w:rStyle w:val="Hyperlink"/>
            <w:i/>
            <w:iCs/>
            <w:noProof/>
          </w:rPr>
          <w:t>Bảng 9: Bảng CHATLIEU</w:t>
        </w:r>
        <w:r w:rsidRPr="000E5C30">
          <w:rPr>
            <w:i/>
            <w:iCs/>
            <w:noProof/>
            <w:webHidden/>
          </w:rPr>
          <w:tab/>
        </w:r>
        <w:r w:rsidRPr="000E5C30">
          <w:rPr>
            <w:i/>
            <w:iCs/>
            <w:noProof/>
            <w:webHidden/>
          </w:rPr>
          <w:fldChar w:fldCharType="begin"/>
        </w:r>
        <w:r w:rsidRPr="000E5C30">
          <w:rPr>
            <w:i/>
            <w:iCs/>
            <w:noProof/>
            <w:webHidden/>
          </w:rPr>
          <w:instrText xml:space="preserve"> PAGEREF _Toc187455303 \h </w:instrText>
        </w:r>
        <w:r w:rsidRPr="000E5C30">
          <w:rPr>
            <w:i/>
            <w:iCs/>
            <w:noProof/>
            <w:webHidden/>
          </w:rPr>
        </w:r>
        <w:r w:rsidRPr="000E5C30">
          <w:rPr>
            <w:i/>
            <w:iCs/>
            <w:noProof/>
            <w:webHidden/>
          </w:rPr>
          <w:fldChar w:fldCharType="separate"/>
        </w:r>
        <w:r w:rsidRPr="000E5C30">
          <w:rPr>
            <w:i/>
            <w:iCs/>
            <w:noProof/>
            <w:webHidden/>
          </w:rPr>
          <w:t>21</w:t>
        </w:r>
        <w:r w:rsidRPr="000E5C30">
          <w:rPr>
            <w:i/>
            <w:iCs/>
            <w:noProof/>
            <w:webHidden/>
          </w:rPr>
          <w:fldChar w:fldCharType="end"/>
        </w:r>
      </w:hyperlink>
    </w:p>
    <w:p w14:paraId="5B73240D" w14:textId="49D08DDE"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4" w:history="1">
        <w:r w:rsidRPr="000E5C30">
          <w:rPr>
            <w:rStyle w:val="Hyperlink"/>
            <w:i/>
            <w:iCs/>
            <w:noProof/>
          </w:rPr>
          <w:t>Bảng 10: Bảng THELOAI</w:t>
        </w:r>
        <w:r w:rsidRPr="000E5C30">
          <w:rPr>
            <w:i/>
            <w:iCs/>
            <w:noProof/>
            <w:webHidden/>
          </w:rPr>
          <w:tab/>
        </w:r>
        <w:r w:rsidRPr="000E5C30">
          <w:rPr>
            <w:i/>
            <w:iCs/>
            <w:noProof/>
            <w:webHidden/>
          </w:rPr>
          <w:fldChar w:fldCharType="begin"/>
        </w:r>
        <w:r w:rsidRPr="000E5C30">
          <w:rPr>
            <w:i/>
            <w:iCs/>
            <w:noProof/>
            <w:webHidden/>
          </w:rPr>
          <w:instrText xml:space="preserve"> PAGEREF _Toc187455304 \h </w:instrText>
        </w:r>
        <w:r w:rsidRPr="000E5C30">
          <w:rPr>
            <w:i/>
            <w:iCs/>
            <w:noProof/>
            <w:webHidden/>
          </w:rPr>
        </w:r>
        <w:r w:rsidRPr="000E5C30">
          <w:rPr>
            <w:i/>
            <w:iCs/>
            <w:noProof/>
            <w:webHidden/>
          </w:rPr>
          <w:fldChar w:fldCharType="separate"/>
        </w:r>
        <w:r w:rsidRPr="000E5C30">
          <w:rPr>
            <w:i/>
            <w:iCs/>
            <w:noProof/>
            <w:webHidden/>
          </w:rPr>
          <w:t>21</w:t>
        </w:r>
        <w:r w:rsidRPr="000E5C30">
          <w:rPr>
            <w:i/>
            <w:iCs/>
            <w:noProof/>
            <w:webHidden/>
          </w:rPr>
          <w:fldChar w:fldCharType="end"/>
        </w:r>
      </w:hyperlink>
    </w:p>
    <w:p w14:paraId="6B3AF251" w14:textId="64CE7C96"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5" w:history="1">
        <w:r w:rsidRPr="000E5C30">
          <w:rPr>
            <w:rStyle w:val="Hyperlink"/>
            <w:i/>
            <w:iCs/>
            <w:noProof/>
          </w:rPr>
          <w:t>Bảng 11: Bảng DONHANG</w:t>
        </w:r>
        <w:r w:rsidRPr="000E5C30">
          <w:rPr>
            <w:i/>
            <w:iCs/>
            <w:noProof/>
            <w:webHidden/>
          </w:rPr>
          <w:tab/>
        </w:r>
        <w:r w:rsidRPr="000E5C30">
          <w:rPr>
            <w:i/>
            <w:iCs/>
            <w:noProof/>
            <w:webHidden/>
          </w:rPr>
          <w:fldChar w:fldCharType="begin"/>
        </w:r>
        <w:r w:rsidRPr="000E5C30">
          <w:rPr>
            <w:i/>
            <w:iCs/>
            <w:noProof/>
            <w:webHidden/>
          </w:rPr>
          <w:instrText xml:space="preserve"> PAGEREF _Toc187455305 \h </w:instrText>
        </w:r>
        <w:r w:rsidRPr="000E5C30">
          <w:rPr>
            <w:i/>
            <w:iCs/>
            <w:noProof/>
            <w:webHidden/>
          </w:rPr>
        </w:r>
        <w:r w:rsidRPr="000E5C30">
          <w:rPr>
            <w:i/>
            <w:iCs/>
            <w:noProof/>
            <w:webHidden/>
          </w:rPr>
          <w:fldChar w:fldCharType="separate"/>
        </w:r>
        <w:r w:rsidRPr="000E5C30">
          <w:rPr>
            <w:i/>
            <w:iCs/>
            <w:noProof/>
            <w:webHidden/>
          </w:rPr>
          <w:t>21</w:t>
        </w:r>
        <w:r w:rsidRPr="000E5C30">
          <w:rPr>
            <w:i/>
            <w:iCs/>
            <w:noProof/>
            <w:webHidden/>
          </w:rPr>
          <w:fldChar w:fldCharType="end"/>
        </w:r>
      </w:hyperlink>
    </w:p>
    <w:p w14:paraId="4F6F0755" w14:textId="0161CB43"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6" w:history="1">
        <w:r w:rsidRPr="000E5C30">
          <w:rPr>
            <w:rStyle w:val="Hyperlink"/>
            <w:i/>
            <w:iCs/>
            <w:noProof/>
          </w:rPr>
          <w:t>Bảng 12: Bảng PHANHOI</w:t>
        </w:r>
        <w:r w:rsidRPr="000E5C30">
          <w:rPr>
            <w:i/>
            <w:iCs/>
            <w:noProof/>
            <w:webHidden/>
          </w:rPr>
          <w:tab/>
        </w:r>
        <w:r w:rsidRPr="000E5C30">
          <w:rPr>
            <w:i/>
            <w:iCs/>
            <w:noProof/>
            <w:webHidden/>
          </w:rPr>
          <w:fldChar w:fldCharType="begin"/>
        </w:r>
        <w:r w:rsidRPr="000E5C30">
          <w:rPr>
            <w:i/>
            <w:iCs/>
            <w:noProof/>
            <w:webHidden/>
          </w:rPr>
          <w:instrText xml:space="preserve"> PAGEREF _Toc187455306 \h </w:instrText>
        </w:r>
        <w:r w:rsidRPr="000E5C30">
          <w:rPr>
            <w:i/>
            <w:iCs/>
            <w:noProof/>
            <w:webHidden/>
          </w:rPr>
        </w:r>
        <w:r w:rsidRPr="000E5C30">
          <w:rPr>
            <w:i/>
            <w:iCs/>
            <w:noProof/>
            <w:webHidden/>
          </w:rPr>
          <w:fldChar w:fldCharType="separate"/>
        </w:r>
        <w:r w:rsidRPr="000E5C30">
          <w:rPr>
            <w:i/>
            <w:iCs/>
            <w:noProof/>
            <w:webHidden/>
          </w:rPr>
          <w:t>22</w:t>
        </w:r>
        <w:r w:rsidRPr="000E5C30">
          <w:rPr>
            <w:i/>
            <w:iCs/>
            <w:noProof/>
            <w:webHidden/>
          </w:rPr>
          <w:fldChar w:fldCharType="end"/>
        </w:r>
      </w:hyperlink>
    </w:p>
    <w:p w14:paraId="71793619" w14:textId="619F258A"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7" w:history="1">
        <w:r w:rsidRPr="000E5C30">
          <w:rPr>
            <w:rStyle w:val="Hyperlink"/>
            <w:i/>
            <w:iCs/>
            <w:noProof/>
          </w:rPr>
          <w:t>Bảng 13: Bảng GIAIDAP</w:t>
        </w:r>
        <w:r w:rsidRPr="000E5C30">
          <w:rPr>
            <w:i/>
            <w:iCs/>
            <w:noProof/>
            <w:webHidden/>
          </w:rPr>
          <w:tab/>
        </w:r>
        <w:r w:rsidRPr="000E5C30">
          <w:rPr>
            <w:i/>
            <w:iCs/>
            <w:noProof/>
            <w:webHidden/>
          </w:rPr>
          <w:fldChar w:fldCharType="begin"/>
        </w:r>
        <w:r w:rsidRPr="000E5C30">
          <w:rPr>
            <w:i/>
            <w:iCs/>
            <w:noProof/>
            <w:webHidden/>
          </w:rPr>
          <w:instrText xml:space="preserve"> PAGEREF _Toc187455307 \h </w:instrText>
        </w:r>
        <w:r w:rsidRPr="000E5C30">
          <w:rPr>
            <w:i/>
            <w:iCs/>
            <w:noProof/>
            <w:webHidden/>
          </w:rPr>
        </w:r>
        <w:r w:rsidRPr="000E5C30">
          <w:rPr>
            <w:i/>
            <w:iCs/>
            <w:noProof/>
            <w:webHidden/>
          </w:rPr>
          <w:fldChar w:fldCharType="separate"/>
        </w:r>
        <w:r w:rsidRPr="000E5C30">
          <w:rPr>
            <w:i/>
            <w:iCs/>
            <w:noProof/>
            <w:webHidden/>
          </w:rPr>
          <w:t>22</w:t>
        </w:r>
        <w:r w:rsidRPr="000E5C30">
          <w:rPr>
            <w:i/>
            <w:iCs/>
            <w:noProof/>
            <w:webHidden/>
          </w:rPr>
          <w:fldChar w:fldCharType="end"/>
        </w:r>
      </w:hyperlink>
    </w:p>
    <w:p w14:paraId="521D3E57" w14:textId="3CC3A648"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8" w:history="1">
        <w:r w:rsidRPr="000E5C30">
          <w:rPr>
            <w:rStyle w:val="Hyperlink"/>
            <w:i/>
            <w:iCs/>
            <w:noProof/>
          </w:rPr>
          <w:t>Bảng 14: Bảng NGUOIDUNG</w:t>
        </w:r>
        <w:r w:rsidRPr="000E5C30">
          <w:rPr>
            <w:i/>
            <w:iCs/>
            <w:noProof/>
            <w:webHidden/>
          </w:rPr>
          <w:tab/>
        </w:r>
        <w:r w:rsidRPr="000E5C30">
          <w:rPr>
            <w:i/>
            <w:iCs/>
            <w:noProof/>
            <w:webHidden/>
          </w:rPr>
          <w:fldChar w:fldCharType="begin"/>
        </w:r>
        <w:r w:rsidRPr="000E5C30">
          <w:rPr>
            <w:i/>
            <w:iCs/>
            <w:noProof/>
            <w:webHidden/>
          </w:rPr>
          <w:instrText xml:space="preserve"> PAGEREF _Toc187455308 \h </w:instrText>
        </w:r>
        <w:r w:rsidRPr="000E5C30">
          <w:rPr>
            <w:i/>
            <w:iCs/>
            <w:noProof/>
            <w:webHidden/>
          </w:rPr>
        </w:r>
        <w:r w:rsidRPr="000E5C30">
          <w:rPr>
            <w:i/>
            <w:iCs/>
            <w:noProof/>
            <w:webHidden/>
          </w:rPr>
          <w:fldChar w:fldCharType="separate"/>
        </w:r>
        <w:r w:rsidRPr="000E5C30">
          <w:rPr>
            <w:i/>
            <w:iCs/>
            <w:noProof/>
            <w:webHidden/>
          </w:rPr>
          <w:t>22</w:t>
        </w:r>
        <w:r w:rsidRPr="000E5C30">
          <w:rPr>
            <w:i/>
            <w:iCs/>
            <w:noProof/>
            <w:webHidden/>
          </w:rPr>
          <w:fldChar w:fldCharType="end"/>
        </w:r>
      </w:hyperlink>
    </w:p>
    <w:p w14:paraId="46ED60C1" w14:textId="4EE864DB" w:rsidR="000E5C30" w:rsidRPr="000E5C30" w:rsidRDefault="000E5C30">
      <w:pPr>
        <w:pStyle w:val="TableofFigures"/>
        <w:tabs>
          <w:tab w:val="right" w:leader="dot" w:pos="9062"/>
        </w:tabs>
        <w:rPr>
          <w:rFonts w:asciiTheme="minorHAnsi" w:eastAsiaTheme="minorEastAsia" w:hAnsiTheme="minorHAnsi" w:cstheme="minorBidi"/>
          <w:i/>
          <w:iCs/>
          <w:noProof/>
          <w:kern w:val="2"/>
          <w:sz w:val="24"/>
          <w:szCs w:val="24"/>
          <w14:ligatures w14:val="standardContextual"/>
        </w:rPr>
      </w:pPr>
      <w:hyperlink w:anchor="_Toc187455309" w:history="1">
        <w:r w:rsidRPr="000E5C30">
          <w:rPr>
            <w:rStyle w:val="Hyperlink"/>
            <w:i/>
            <w:iCs/>
            <w:noProof/>
          </w:rPr>
          <w:t>Bảng 15: Bảng LOAIQUYEN</w:t>
        </w:r>
        <w:r w:rsidRPr="000E5C30">
          <w:rPr>
            <w:i/>
            <w:iCs/>
            <w:noProof/>
            <w:webHidden/>
          </w:rPr>
          <w:tab/>
        </w:r>
        <w:r w:rsidRPr="000E5C30">
          <w:rPr>
            <w:i/>
            <w:iCs/>
            <w:noProof/>
            <w:webHidden/>
          </w:rPr>
          <w:fldChar w:fldCharType="begin"/>
        </w:r>
        <w:r w:rsidRPr="000E5C30">
          <w:rPr>
            <w:i/>
            <w:iCs/>
            <w:noProof/>
            <w:webHidden/>
          </w:rPr>
          <w:instrText xml:space="preserve"> PAGEREF _Toc187455309 \h </w:instrText>
        </w:r>
        <w:r w:rsidRPr="000E5C30">
          <w:rPr>
            <w:i/>
            <w:iCs/>
            <w:noProof/>
            <w:webHidden/>
          </w:rPr>
        </w:r>
        <w:r w:rsidRPr="000E5C30">
          <w:rPr>
            <w:i/>
            <w:iCs/>
            <w:noProof/>
            <w:webHidden/>
          </w:rPr>
          <w:fldChar w:fldCharType="separate"/>
        </w:r>
        <w:r w:rsidRPr="000E5C30">
          <w:rPr>
            <w:i/>
            <w:iCs/>
            <w:noProof/>
            <w:webHidden/>
          </w:rPr>
          <w:t>23</w:t>
        </w:r>
        <w:r w:rsidRPr="000E5C30">
          <w:rPr>
            <w:i/>
            <w:iCs/>
            <w:noProof/>
            <w:webHidden/>
          </w:rPr>
          <w:fldChar w:fldCharType="end"/>
        </w:r>
      </w:hyperlink>
    </w:p>
    <w:p w14:paraId="02549273" w14:textId="3B3B8611" w:rsidR="000E5C30" w:rsidRPr="000E5C30" w:rsidRDefault="000E5C30" w:rsidP="000E5C30">
      <w:pPr>
        <w:sectPr w:rsidR="000E5C30" w:rsidRPr="000E5C30" w:rsidSect="000853FC">
          <w:footerReference w:type="default" r:id="rId10"/>
          <w:pgSz w:w="11907" w:h="16840" w:code="9"/>
          <w:pgMar w:top="1134" w:right="1134" w:bottom="1134" w:left="1701" w:header="720" w:footer="720" w:gutter="0"/>
          <w:pgNumType w:start="1"/>
          <w:cols w:space="720"/>
        </w:sectPr>
      </w:pPr>
      <w:r>
        <w:fldChar w:fldCharType="end"/>
      </w:r>
    </w:p>
    <w:p w14:paraId="0182EC25" w14:textId="77777777" w:rsidR="00A75E8B" w:rsidRPr="00F93EB7" w:rsidRDefault="00A75E8B" w:rsidP="00D4437A">
      <w:pPr>
        <w:spacing w:line="360" w:lineRule="auto"/>
        <w:jc w:val="center"/>
        <w:rPr>
          <w:b/>
          <w:sz w:val="32"/>
          <w:szCs w:val="32"/>
        </w:rPr>
      </w:pPr>
    </w:p>
    <w:p w14:paraId="16A9FAEC" w14:textId="77777777" w:rsidR="00D4437A" w:rsidRPr="00F93EB7" w:rsidRDefault="00B01DE1" w:rsidP="00A75E8B">
      <w:pPr>
        <w:pStyle w:val="Heading1"/>
        <w:spacing w:line="360" w:lineRule="auto"/>
        <w:rPr>
          <w:b/>
          <w:bCs/>
          <w:szCs w:val="32"/>
        </w:rPr>
      </w:pPr>
      <w:bookmarkStart w:id="1" w:name="_Toc106097350"/>
      <w:bookmarkStart w:id="2" w:name="_Toc187456876"/>
      <w:r w:rsidRPr="00F93EB7">
        <w:rPr>
          <w:b/>
          <w:bCs/>
        </w:rPr>
        <w:t>BẢNG PHÂN CÔNG CÔNG VIỆC</w:t>
      </w:r>
      <w:bookmarkEnd w:id="1"/>
      <w:bookmarkEnd w:id="2"/>
    </w:p>
    <w:tbl>
      <w:tblPr>
        <w:tblStyle w:val="TableGrid"/>
        <w:tblW w:w="0" w:type="auto"/>
        <w:tblLook w:val="04A0" w:firstRow="1" w:lastRow="0" w:firstColumn="1" w:lastColumn="0" w:noHBand="0" w:noVBand="1"/>
      </w:tblPr>
      <w:tblGrid>
        <w:gridCol w:w="3021"/>
        <w:gridCol w:w="3305"/>
        <w:gridCol w:w="2736"/>
      </w:tblGrid>
      <w:tr w:rsidR="00D4437A" w:rsidRPr="00F93EB7" w14:paraId="5423733D" w14:textId="77777777" w:rsidTr="00C935A9">
        <w:tc>
          <w:tcPr>
            <w:tcW w:w="3021" w:type="dxa"/>
            <w:vAlign w:val="center"/>
          </w:tcPr>
          <w:p w14:paraId="120BF20B" w14:textId="77777777" w:rsidR="00D4437A" w:rsidRPr="00F93EB7" w:rsidRDefault="00D4437A" w:rsidP="00F93EB7">
            <w:pPr>
              <w:spacing w:line="360" w:lineRule="auto"/>
              <w:jc w:val="center"/>
              <w:rPr>
                <w:b/>
              </w:rPr>
            </w:pPr>
            <w:r w:rsidRPr="00F93EB7">
              <w:rPr>
                <w:b/>
              </w:rPr>
              <w:t>HỌ TÊN SINH VIÊN</w:t>
            </w:r>
          </w:p>
        </w:tc>
        <w:tc>
          <w:tcPr>
            <w:tcW w:w="3305" w:type="dxa"/>
            <w:vAlign w:val="center"/>
          </w:tcPr>
          <w:p w14:paraId="6F514D31" w14:textId="77777777" w:rsidR="00D4437A" w:rsidRPr="00F93EB7" w:rsidRDefault="00D4437A" w:rsidP="00F93EB7">
            <w:pPr>
              <w:spacing w:line="360" w:lineRule="auto"/>
              <w:jc w:val="center"/>
              <w:rPr>
                <w:b/>
              </w:rPr>
            </w:pPr>
            <w:r w:rsidRPr="00F93EB7">
              <w:rPr>
                <w:b/>
              </w:rPr>
              <w:t>CÔNG VIỆC THỰC HIỆN</w:t>
            </w:r>
          </w:p>
        </w:tc>
        <w:tc>
          <w:tcPr>
            <w:tcW w:w="2736" w:type="dxa"/>
            <w:vAlign w:val="center"/>
          </w:tcPr>
          <w:p w14:paraId="1D0B41DA"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3EA0736"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2A3E4293" w14:textId="77777777" w:rsidTr="00C935A9">
        <w:tc>
          <w:tcPr>
            <w:tcW w:w="3021" w:type="dxa"/>
          </w:tcPr>
          <w:p w14:paraId="6F08D615" w14:textId="348E357E" w:rsidR="00D4437A" w:rsidRPr="00F93EB7" w:rsidRDefault="00C935A9" w:rsidP="00F93EB7">
            <w:pPr>
              <w:spacing w:line="360" w:lineRule="auto"/>
            </w:pPr>
            <w:r>
              <w:t xml:space="preserve">Lâm Vĩnh Phát </w:t>
            </w:r>
          </w:p>
        </w:tc>
        <w:tc>
          <w:tcPr>
            <w:tcW w:w="3305" w:type="dxa"/>
          </w:tcPr>
          <w:p w14:paraId="4109C530" w14:textId="43B562AC" w:rsidR="00D4437A" w:rsidRPr="00F93EB7" w:rsidRDefault="00C935A9" w:rsidP="00F93EB7">
            <w:pPr>
              <w:spacing w:line="360" w:lineRule="auto"/>
            </w:pPr>
            <w:r w:rsidRPr="00C935A9">
              <w:t>Xây dựng và quản lý giao diện (chân trang, đầu trang, menu), chức năng giỏ hàng, quản lý sản phẩm, và cơ sở dữ liệu.</w:t>
            </w:r>
          </w:p>
        </w:tc>
        <w:tc>
          <w:tcPr>
            <w:tcW w:w="2736" w:type="dxa"/>
          </w:tcPr>
          <w:p w14:paraId="2EDE8919" w14:textId="78D4FBF2" w:rsidR="00D4437A" w:rsidRPr="00F93EB7" w:rsidRDefault="00C935A9" w:rsidP="00F93EB7">
            <w:pPr>
              <w:spacing w:line="360" w:lineRule="auto"/>
            </w:pPr>
            <w:r>
              <w:t>Từ ngày 15/10/2024 đến 29/12/2024</w:t>
            </w:r>
          </w:p>
        </w:tc>
      </w:tr>
      <w:tr w:rsidR="00D4437A" w:rsidRPr="00F93EB7" w14:paraId="1535DEB1" w14:textId="77777777" w:rsidTr="00C935A9">
        <w:tc>
          <w:tcPr>
            <w:tcW w:w="3021" w:type="dxa"/>
          </w:tcPr>
          <w:p w14:paraId="318CC79D" w14:textId="51AC4890" w:rsidR="00D4437A" w:rsidRPr="00F93EB7" w:rsidRDefault="00C935A9" w:rsidP="00F93EB7">
            <w:pPr>
              <w:spacing w:line="360" w:lineRule="auto"/>
            </w:pPr>
            <w:r>
              <w:t xml:space="preserve">Ngô Thị Trúc Xuân </w:t>
            </w:r>
          </w:p>
        </w:tc>
        <w:tc>
          <w:tcPr>
            <w:tcW w:w="3305" w:type="dxa"/>
          </w:tcPr>
          <w:p w14:paraId="0BB936D7" w14:textId="77777777" w:rsidR="00D4437A" w:rsidRDefault="00C935A9" w:rsidP="00F93EB7">
            <w:pPr>
              <w:spacing w:line="360" w:lineRule="auto"/>
            </w:pPr>
            <w:r w:rsidRPr="00C935A9">
              <w:t>Phụ trách xác thực, xử lý logic liên quan đến hỗ trợ, đăng nhập, và xác minh email</w:t>
            </w:r>
          </w:p>
          <w:p w14:paraId="00D28D15" w14:textId="6C99405F" w:rsidR="002C0758" w:rsidRPr="00F93EB7" w:rsidRDefault="002C0758" w:rsidP="00F93EB7">
            <w:pPr>
              <w:spacing w:line="360" w:lineRule="auto"/>
            </w:pPr>
            <w:r>
              <w:t xml:space="preserve">Word và PPT </w:t>
            </w:r>
          </w:p>
        </w:tc>
        <w:tc>
          <w:tcPr>
            <w:tcW w:w="2736" w:type="dxa"/>
          </w:tcPr>
          <w:p w14:paraId="287B1734" w14:textId="5F834DF0" w:rsidR="00D4437A" w:rsidRPr="00F93EB7" w:rsidRDefault="00C935A9" w:rsidP="00F93EB7">
            <w:pPr>
              <w:spacing w:line="360" w:lineRule="auto"/>
            </w:pPr>
            <w:r>
              <w:t>Từ ngày 15/10/2024 đến 29/12/2024</w:t>
            </w:r>
          </w:p>
        </w:tc>
      </w:tr>
      <w:tr w:rsidR="00D4437A" w:rsidRPr="00F93EB7" w14:paraId="575BF8D4" w14:textId="77777777" w:rsidTr="00C935A9">
        <w:tc>
          <w:tcPr>
            <w:tcW w:w="3021" w:type="dxa"/>
          </w:tcPr>
          <w:p w14:paraId="4EACDF24" w14:textId="428CBA83" w:rsidR="00D4437A" w:rsidRPr="00F93EB7" w:rsidRDefault="00C935A9" w:rsidP="00F93EB7">
            <w:pPr>
              <w:spacing w:line="360" w:lineRule="auto"/>
            </w:pPr>
            <w:r>
              <w:t xml:space="preserve">Kiều Chí Nguyện </w:t>
            </w:r>
          </w:p>
        </w:tc>
        <w:tc>
          <w:tcPr>
            <w:tcW w:w="3305" w:type="dxa"/>
          </w:tcPr>
          <w:p w14:paraId="05FF0A16" w14:textId="77777777" w:rsidR="00D4437A" w:rsidRDefault="00C935A9" w:rsidP="00F93EB7">
            <w:pPr>
              <w:spacing w:line="360" w:lineRule="auto"/>
            </w:pPr>
            <w:r w:rsidRPr="00C935A9">
              <w:t>Tạo các module cơ bản như quản trị viên, danh mục, phản hồi, và xử lý email.</w:t>
            </w:r>
          </w:p>
          <w:p w14:paraId="58F93810" w14:textId="24329B53" w:rsidR="002C0758" w:rsidRPr="00F93EB7" w:rsidRDefault="002C0758" w:rsidP="00F93EB7">
            <w:pPr>
              <w:spacing w:line="360" w:lineRule="auto"/>
            </w:pPr>
            <w:r>
              <w:t>Word và PPT</w:t>
            </w:r>
          </w:p>
        </w:tc>
        <w:tc>
          <w:tcPr>
            <w:tcW w:w="2736" w:type="dxa"/>
          </w:tcPr>
          <w:p w14:paraId="6BE8A702" w14:textId="4B51DEEE" w:rsidR="00D4437A" w:rsidRPr="00F93EB7" w:rsidRDefault="00C935A9" w:rsidP="00F93EB7">
            <w:pPr>
              <w:spacing w:line="360" w:lineRule="auto"/>
            </w:pPr>
            <w:r>
              <w:t>Từ ngày 15/10/2024 đến 29/12/2024</w:t>
            </w:r>
          </w:p>
        </w:tc>
      </w:tr>
    </w:tbl>
    <w:p w14:paraId="01501286" w14:textId="77777777" w:rsidR="00D4437A" w:rsidRPr="00F93EB7" w:rsidRDefault="00D4437A"/>
    <w:p w14:paraId="77E34364" w14:textId="77777777" w:rsidR="00E71D07" w:rsidRDefault="00E71D07">
      <w:r>
        <w:br w:type="page"/>
      </w:r>
    </w:p>
    <w:p w14:paraId="649D53AE" w14:textId="77777777" w:rsidR="00E71D07" w:rsidRPr="00623091" w:rsidRDefault="00E71D07" w:rsidP="00E71D07">
      <w:pPr>
        <w:pStyle w:val="Heading1"/>
        <w:spacing w:line="360" w:lineRule="auto"/>
        <w:rPr>
          <w:b/>
        </w:rPr>
      </w:pPr>
      <w:bookmarkStart w:id="3" w:name="_Toc106097351"/>
      <w:bookmarkStart w:id="4" w:name="_Toc187456877"/>
      <w:r w:rsidRPr="00623091">
        <w:rPr>
          <w:b/>
        </w:rPr>
        <w:lastRenderedPageBreak/>
        <w:t>BÁO CÁO KẾT QUẢ THỰC HIỆN TỪNG THÀNH VIÊN</w:t>
      </w:r>
      <w:bookmarkEnd w:id="3"/>
      <w:bookmarkEnd w:id="4"/>
    </w:p>
    <w:p w14:paraId="4E2C4F46" w14:textId="77777777" w:rsidR="00C935A9" w:rsidRDefault="00C935A9">
      <w:pPr>
        <w:rPr>
          <w:i/>
        </w:rPr>
      </w:pPr>
      <w:r>
        <w:rPr>
          <w:i/>
          <w:noProof/>
        </w:rPr>
        <w:drawing>
          <wp:inline distT="0" distB="0" distL="0" distR="0" wp14:anchorId="5060E710" wp14:editId="1453F09B">
            <wp:extent cx="5760720" cy="3975100"/>
            <wp:effectExtent l="0" t="0" r="0" b="6350"/>
            <wp:docPr id="990561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1743" name="Picture 990561743"/>
                    <pic:cNvPicPr/>
                  </pic:nvPicPr>
                  <pic:blipFill>
                    <a:blip r:embed="rId11">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14:paraId="25DD10C5" w14:textId="77777777" w:rsidR="00C935A9" w:rsidRDefault="00C935A9">
      <w:pPr>
        <w:rPr>
          <w:i/>
        </w:rPr>
      </w:pPr>
    </w:p>
    <w:p w14:paraId="4188ED12" w14:textId="77777777" w:rsidR="00C935A9" w:rsidRDefault="00C935A9">
      <w:pPr>
        <w:rPr>
          <w:i/>
        </w:rPr>
      </w:pPr>
    </w:p>
    <w:p w14:paraId="02A02570" w14:textId="70345AC6" w:rsidR="00D4437A" w:rsidRPr="00E71D07" w:rsidRDefault="00C935A9">
      <w:pPr>
        <w:rPr>
          <w:i/>
        </w:rPr>
      </w:pPr>
      <w:r>
        <w:rPr>
          <w:i/>
          <w:noProof/>
        </w:rPr>
        <w:drawing>
          <wp:inline distT="0" distB="0" distL="0" distR="0" wp14:anchorId="238B439C" wp14:editId="161E5609">
            <wp:extent cx="5760720" cy="4222115"/>
            <wp:effectExtent l="0" t="0" r="0" b="6985"/>
            <wp:docPr id="552970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0781" name="Picture 552970781"/>
                    <pic:cNvPicPr/>
                  </pic:nvPicPr>
                  <pic:blipFill>
                    <a:blip r:embed="rId12">
                      <a:extLst>
                        <a:ext uri="{28A0092B-C50C-407E-A947-70E740481C1C}">
                          <a14:useLocalDpi xmlns:a14="http://schemas.microsoft.com/office/drawing/2010/main" val="0"/>
                        </a:ext>
                      </a:extLst>
                    </a:blip>
                    <a:stretch>
                      <a:fillRect/>
                    </a:stretch>
                  </pic:blipFill>
                  <pic:spPr>
                    <a:xfrm>
                      <a:off x="0" y="0"/>
                      <a:ext cx="5760720" cy="4222115"/>
                    </a:xfrm>
                    <a:prstGeom prst="rect">
                      <a:avLst/>
                    </a:prstGeom>
                  </pic:spPr>
                </pic:pic>
              </a:graphicData>
            </a:graphic>
          </wp:inline>
        </w:drawing>
      </w:r>
      <w:r w:rsidR="00D4437A" w:rsidRPr="00E71D07">
        <w:rPr>
          <w:i/>
        </w:rPr>
        <w:br w:type="page"/>
      </w:r>
    </w:p>
    <w:p w14:paraId="54C8EA64" w14:textId="77777777" w:rsidR="00B01DE1" w:rsidRPr="00F93EB7" w:rsidRDefault="00B01DE1" w:rsidP="00B01DE1"/>
    <w:p w14:paraId="36E99780" w14:textId="77777777" w:rsidR="007500FB" w:rsidRDefault="007214B3" w:rsidP="007500FB">
      <w:pPr>
        <w:pStyle w:val="Heading1"/>
        <w:spacing w:line="360" w:lineRule="auto"/>
        <w:rPr>
          <w:b/>
          <w:bCs/>
        </w:rPr>
      </w:pPr>
      <w:bookmarkStart w:id="5" w:name="_Toc106097352"/>
      <w:bookmarkStart w:id="6" w:name="_Toc187456878"/>
      <w:r w:rsidRPr="00F93EB7">
        <w:rPr>
          <w:b/>
          <w:bCs/>
        </w:rPr>
        <w:t>LÝ DO CHỌN ĐỀ TÀI</w:t>
      </w:r>
      <w:bookmarkEnd w:id="5"/>
      <w:bookmarkEnd w:id="6"/>
    </w:p>
    <w:p w14:paraId="1E439BE9" w14:textId="77777777" w:rsidR="007500FB" w:rsidRPr="009C0AEF" w:rsidRDefault="007500FB" w:rsidP="007500FB">
      <w:pPr>
        <w:spacing w:after="200" w:line="360" w:lineRule="auto"/>
        <w:ind w:right="141" w:firstLine="720"/>
        <w:jc w:val="both"/>
        <w:rPr>
          <w:lang w:val="vi-VN"/>
        </w:rPr>
      </w:pPr>
      <w:r w:rsidRPr="009C0AEF">
        <w:rPr>
          <w:lang w:val="vi-VN"/>
        </w:rPr>
        <w:t>Trong bối cảnh thương mại điện tử ngày càng phát triển mạnh mẽ, việc xây dựng và quản lý một website bán quần áo không chỉ đáp ứng nhu cầu tiêu dùng trực tuyến mà còn mang lại cơ hội lớn cho các doanh nghiệp, đặc biệt là trong ngành bán lẻ. Đề tài này được lựa chọn vì những lý do sau:</w:t>
      </w:r>
    </w:p>
    <w:p w14:paraId="22C0FD02" w14:textId="77777777" w:rsidR="007500FB" w:rsidRDefault="007500FB" w:rsidP="007500FB">
      <w:pPr>
        <w:spacing w:after="200" w:line="360" w:lineRule="auto"/>
        <w:ind w:right="141" w:firstLine="720"/>
        <w:jc w:val="both"/>
      </w:pPr>
      <w:r w:rsidRPr="009C0AEF">
        <w:rPr>
          <w:lang w:val="vi-VN"/>
        </w:rPr>
        <w:t>Thứ nhất, nhu cầu của thị trường đối với các dịch vụ mua sắm trực tuyến ngày càng gia tăng. Sự tiện lợi và nhanh chóng của việc mua sắm trực tuyến khiến khách hàng ưu tiên lựa chọn các website thương mại điện tử thay vì đến các cửa hàng truyền thống. Do đó, việc xây dựng một website bán quần áo chuyên nghiệp, dễ sử dụng sẽ giúp doanh nghiệp tiếp cận và mở rộng thị trường khách hàng một cách hiệu quả.</w:t>
      </w:r>
    </w:p>
    <w:p w14:paraId="60B6F484" w14:textId="77777777" w:rsidR="007500FB" w:rsidRPr="009C0AEF" w:rsidRDefault="007500FB" w:rsidP="007500FB">
      <w:pPr>
        <w:spacing w:after="200" w:line="360" w:lineRule="auto"/>
        <w:ind w:right="141" w:firstLine="720"/>
        <w:jc w:val="both"/>
        <w:rPr>
          <w:lang w:val="vi-VN"/>
        </w:rPr>
      </w:pPr>
      <w:r w:rsidRPr="009C0AEF">
        <w:rPr>
          <w:lang w:val="vi-VN"/>
        </w:rPr>
        <w:t>Thứ hai, việc xây dựng một website không chỉ phục vụ cho mục đích bán hàng mà còn giúp cải thiện hiệu quả quản lý kinh doanh. Các hệ thống quản lý hàng tồn kho, đơn hàng, thanh toán và khách hàng tự động giúp doanh nghiệp tiết kiệm thời gian, chi phí và giảm thiểu sai sót. Ngoài ra, việc thu thập dữ liệu khách hàng từ website sẽ cung cấp những thông tin quý giá để doanh nghiệp phân tích hành vi mua sắm, từ đó đưa ra các chiến lược marketing hợp lý và tối ưu hóa quy trình bán hàng.</w:t>
      </w:r>
    </w:p>
    <w:p w14:paraId="65CF4E08" w14:textId="77777777" w:rsidR="007500FB" w:rsidRPr="009C0AEF" w:rsidRDefault="007500FB" w:rsidP="007500FB">
      <w:pPr>
        <w:spacing w:after="200" w:line="360" w:lineRule="auto"/>
        <w:ind w:right="141" w:firstLine="720"/>
        <w:jc w:val="both"/>
        <w:rPr>
          <w:lang w:val="vi-VN"/>
        </w:rPr>
      </w:pPr>
      <w:r w:rsidRPr="009C0AEF">
        <w:rPr>
          <w:lang w:val="vi-VN"/>
        </w:rPr>
        <w:t>Thứ ba, website bán quần áo mang lại một trải nghiệm mua sắm tiện lợi và tối ưu cho khách hàng. Với giao diện dễ sử dụng, các tính năng như tìm kiếm sản phẩm, thêm vào giỏ hàng, thanh toán trực tuyến, và lưu lại danh sách yêu thích giúp khách hàng dễ dàng tìm được sản phẩm phù hợp với nhu cầu của mình. Hơn nữa, các tính năng gợi ý sản phẩm và thông báo khuyến mãi giúp người tiêu dùng cảm thấy thoải mái và tin tưởng hơn khi mua sắm trực tuyến.</w:t>
      </w:r>
    </w:p>
    <w:p w14:paraId="5CF18031" w14:textId="77777777" w:rsidR="007500FB" w:rsidRPr="009C0AEF" w:rsidRDefault="007500FB" w:rsidP="007500FB">
      <w:pPr>
        <w:spacing w:after="200" w:line="360" w:lineRule="auto"/>
        <w:ind w:right="141" w:firstLine="720"/>
        <w:jc w:val="both"/>
      </w:pPr>
      <w:r w:rsidRPr="009C0AEF">
        <w:rPr>
          <w:lang w:val="vi-VN"/>
        </w:rPr>
        <w:t>Cuối cùng, việc xây dựng website bán quần áo còn giúp người thực hiện đề tài phát triển kỹ năng về công nghệ thông tin, đặc biệt là các công nghệ web như HTML, CSS, JavaScript, và các framework hiện đại. Điều này không chỉ giúp nâng cao năng lực chuyên môn mà còn tạo cơ hội thực hành và áp dụng lý thuyết vào thực tế, từ đó nâng cao khả năng phát triển phần mềm và ứng dụng công nghệ trong lĩnh vực thương mại điện tử.</w:t>
      </w:r>
    </w:p>
    <w:p w14:paraId="32239E9A" w14:textId="77777777" w:rsidR="007500FB" w:rsidRDefault="007500FB" w:rsidP="007500FB">
      <w:pPr>
        <w:pStyle w:val="Heading1"/>
        <w:spacing w:line="360" w:lineRule="auto"/>
        <w:jc w:val="left"/>
      </w:pPr>
    </w:p>
    <w:p w14:paraId="233BAFC5" w14:textId="559AE3D7" w:rsidR="00053065" w:rsidRPr="007500FB" w:rsidRDefault="00053065" w:rsidP="007500FB">
      <w:pPr>
        <w:pStyle w:val="Heading1"/>
        <w:spacing w:line="360" w:lineRule="auto"/>
        <w:rPr>
          <w:b/>
          <w:bCs/>
        </w:rPr>
      </w:pPr>
      <w:r w:rsidRPr="007500FB">
        <w:br w:type="page"/>
      </w:r>
      <w:bookmarkStart w:id="7" w:name="_Toc106097353"/>
      <w:bookmarkStart w:id="8" w:name="_Toc187456879"/>
      <w:r w:rsidRPr="00F93EB7">
        <w:rPr>
          <w:b/>
          <w:bCs/>
        </w:rPr>
        <w:lastRenderedPageBreak/>
        <w:t xml:space="preserve">Phần </w:t>
      </w:r>
      <w:r w:rsidR="007214B3" w:rsidRPr="00F93EB7">
        <w:rPr>
          <w:b/>
          <w:bCs/>
        </w:rPr>
        <w:t>1</w:t>
      </w:r>
      <w:r w:rsidR="00242FC4" w:rsidRPr="00F93EB7">
        <w:rPr>
          <w:b/>
          <w:bCs/>
        </w:rPr>
        <w:t>:</w:t>
      </w:r>
      <w:r w:rsidR="003C61A4" w:rsidRPr="00F93EB7">
        <w:rPr>
          <w:b/>
          <w:bCs/>
        </w:rPr>
        <w:br/>
      </w:r>
      <w:r w:rsidR="007214B3" w:rsidRPr="00F93EB7">
        <w:rPr>
          <w:b/>
          <w:bCs/>
        </w:rPr>
        <w:t>CƠ SỞ LÝ THUYẾT</w:t>
      </w:r>
      <w:bookmarkEnd w:id="7"/>
      <w:bookmarkEnd w:id="8"/>
    </w:p>
    <w:p w14:paraId="43D2DFAC" w14:textId="3C4FC1AE" w:rsidR="007214B3" w:rsidRDefault="007500FB" w:rsidP="002F177F">
      <w:pPr>
        <w:pStyle w:val="Heading2-TimesNewRowman"/>
        <w:numPr>
          <w:ilvl w:val="0"/>
          <w:numId w:val="3"/>
        </w:numPr>
        <w:spacing w:line="360" w:lineRule="auto"/>
        <w:ind w:left="0" w:firstLine="0"/>
      </w:pPr>
      <w:bookmarkStart w:id="9" w:name="_Toc187456880"/>
      <w:r>
        <w:t>HTML/CSS</w:t>
      </w:r>
      <w:bookmarkEnd w:id="9"/>
    </w:p>
    <w:p w14:paraId="0BDBB1CA" w14:textId="5FF3B755" w:rsidR="006D71B5" w:rsidRDefault="00742258" w:rsidP="006D71B5">
      <w:pPr>
        <w:pStyle w:val="Heading3"/>
        <w:numPr>
          <w:ilvl w:val="0"/>
          <w:numId w:val="5"/>
        </w:numPr>
        <w:tabs>
          <w:tab w:val="left" w:pos="1134"/>
        </w:tabs>
        <w:spacing w:before="0" w:after="0" w:line="360" w:lineRule="auto"/>
        <w:ind w:left="284" w:firstLine="0"/>
        <w:rPr>
          <w:rFonts w:cs="Times New Roman"/>
          <w:i w:val="0"/>
        </w:rPr>
      </w:pPr>
      <w:bookmarkStart w:id="10" w:name="_Toc187456881"/>
      <w:r>
        <w:rPr>
          <w:rFonts w:cs="Times New Roman"/>
          <w:i w:val="0"/>
        </w:rPr>
        <w:t>HTML</w:t>
      </w:r>
      <w:bookmarkEnd w:id="10"/>
    </w:p>
    <w:p w14:paraId="33433430" w14:textId="77777777" w:rsidR="00742258" w:rsidRDefault="00742258" w:rsidP="00742258">
      <w:pPr>
        <w:spacing w:line="360" w:lineRule="auto"/>
        <w:ind w:right="283" w:firstLine="284"/>
        <w:jc w:val="both"/>
      </w:pPr>
      <w:r w:rsidRPr="00023557">
        <w:t>HTML (HyperText Markup Language) là ngôn ngữ đánh dấu tiêu chuẩn được sử dụng để tạo cấu trúc cơ bản của các trang web. HTML định nghĩa các thành phần trong trang như tiêu đề, đoạn văn, hình ảnh, liên kết, bảng và biểu mẫu. Đây là nền tảng cốt lõi giúp trình duyệt hiểu và hiển thị nội dung web một cách có tổ chức. HTML sử dụng các thẻ đánh dấu (tags) để định nghĩa và trình bày thông tin, là bước đầu tiên trong quá trình xây dựng một trang web.</w:t>
      </w:r>
    </w:p>
    <w:p w14:paraId="06403FDE" w14:textId="03C471D5" w:rsidR="006D71B5" w:rsidRDefault="00742258" w:rsidP="00742258">
      <w:pPr>
        <w:spacing w:line="360" w:lineRule="auto"/>
        <w:ind w:right="283" w:firstLine="284"/>
        <w:jc w:val="both"/>
      </w:pPr>
      <w:r w:rsidRPr="00BF292D">
        <w:t>Các </w:t>
      </w:r>
      <w:hyperlink r:id="rId13" w:tooltip="Phần tử HTML" w:history="1">
        <w:r w:rsidRPr="00705D12">
          <w:rPr>
            <w:rStyle w:val="Hyperlink"/>
            <w:color w:val="000000"/>
            <w:u w:val="none"/>
          </w:rPr>
          <w:t>phần tử HTML</w:t>
        </w:r>
      </w:hyperlink>
      <w:r w:rsidRPr="00BF292D">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14" w:tooltip="Siêu liên kết" w:history="1">
        <w:r w:rsidRPr="00742258">
          <w:rPr>
            <w:rStyle w:val="Hyperlink"/>
            <w:color w:val="000000"/>
          </w:rPr>
          <w:t>links</w:t>
        </w:r>
      </w:hyperlink>
      <w:r w:rsidRPr="00BF292D">
        <w:t>, quotes và các mục khác. Các phần tử HTML được phân định bằng các </w:t>
      </w:r>
      <w:r w:rsidRPr="00742258">
        <w:rPr>
          <w:i/>
          <w:iCs/>
        </w:rPr>
        <w:t>thẻ</w:t>
      </w:r>
      <w:r w:rsidRPr="00BF292D">
        <w:t>,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để diễn tả nội dung của trang.</w:t>
      </w:r>
    </w:p>
    <w:p w14:paraId="459FA469" w14:textId="77777777" w:rsidR="00742258" w:rsidRPr="002C0758" w:rsidRDefault="00742258" w:rsidP="002C0758">
      <w:pPr>
        <w:pStyle w:val="Caption"/>
      </w:pPr>
      <w:bookmarkStart w:id="11" w:name="_Toc528393725"/>
      <w:bookmarkStart w:id="12" w:name="_Toc187455294"/>
      <w:bookmarkStart w:id="13" w:name="_Toc187456731"/>
      <w:r w:rsidRPr="002C0758">
        <w:t xml:space="preserve">Bảng  </w:t>
      </w:r>
      <w:r w:rsidRPr="002C0758">
        <w:fldChar w:fldCharType="begin"/>
      </w:r>
      <w:r w:rsidRPr="002C0758">
        <w:instrText xml:space="preserve"> SEQ Bảng_ \* ARABIC </w:instrText>
      </w:r>
      <w:r w:rsidRPr="002C0758">
        <w:fldChar w:fldCharType="separate"/>
      </w:r>
      <w:r w:rsidRPr="002C0758">
        <w:t>1</w:t>
      </w:r>
      <w:r w:rsidRPr="002C0758">
        <w:fldChar w:fldCharType="end"/>
      </w:r>
      <w:r w:rsidRPr="002C0758">
        <w:t>: Một số thẻ HTML thông dụng</w:t>
      </w:r>
      <w:bookmarkEnd w:id="11"/>
      <w:bookmarkEnd w:id="12"/>
      <w:bookmarkEnd w:id="13"/>
    </w:p>
    <w:tbl>
      <w:tblPr>
        <w:tblStyle w:val="TableGrid"/>
        <w:tblW w:w="0" w:type="auto"/>
        <w:tblLook w:val="04A0" w:firstRow="1" w:lastRow="0" w:firstColumn="1" w:lastColumn="0" w:noHBand="0" w:noVBand="1"/>
      </w:tblPr>
      <w:tblGrid>
        <w:gridCol w:w="2972"/>
        <w:gridCol w:w="6090"/>
      </w:tblGrid>
      <w:tr w:rsidR="00742258" w:rsidRPr="002A786C" w14:paraId="68DCF17B" w14:textId="77777777" w:rsidTr="00E2525E">
        <w:tc>
          <w:tcPr>
            <w:tcW w:w="2972" w:type="dxa"/>
            <w:vAlign w:val="center"/>
          </w:tcPr>
          <w:p w14:paraId="187328CA" w14:textId="77777777" w:rsidR="00742258" w:rsidRPr="002A786C" w:rsidRDefault="00742258" w:rsidP="00E2525E">
            <w:pPr>
              <w:spacing w:line="360" w:lineRule="auto"/>
              <w:jc w:val="center"/>
              <w:rPr>
                <w:b/>
              </w:rPr>
            </w:pPr>
            <w:r w:rsidRPr="002A786C">
              <w:rPr>
                <w:b/>
              </w:rPr>
              <w:t>Tên thẻ</w:t>
            </w:r>
          </w:p>
        </w:tc>
        <w:tc>
          <w:tcPr>
            <w:tcW w:w="6090" w:type="dxa"/>
            <w:vAlign w:val="center"/>
          </w:tcPr>
          <w:p w14:paraId="14F07C4A" w14:textId="77777777" w:rsidR="00742258" w:rsidRPr="002A786C" w:rsidRDefault="00742258" w:rsidP="00E2525E">
            <w:pPr>
              <w:spacing w:line="360" w:lineRule="auto"/>
              <w:jc w:val="center"/>
              <w:rPr>
                <w:b/>
              </w:rPr>
            </w:pPr>
            <w:r w:rsidRPr="002A786C">
              <w:rPr>
                <w:b/>
              </w:rPr>
              <w:t>Chức năng</w:t>
            </w:r>
          </w:p>
        </w:tc>
      </w:tr>
      <w:tr w:rsidR="00742258" w:rsidRPr="002A786C" w14:paraId="11B2B4E0" w14:textId="77777777" w:rsidTr="00E2525E">
        <w:tc>
          <w:tcPr>
            <w:tcW w:w="2972" w:type="dxa"/>
          </w:tcPr>
          <w:p w14:paraId="7F28EA46" w14:textId="26AA993D" w:rsidR="00742258" w:rsidRPr="002A786C" w:rsidRDefault="00705D12" w:rsidP="00E2525E">
            <w:pPr>
              <w:spacing w:line="360" w:lineRule="auto"/>
            </w:pPr>
            <w:r w:rsidRPr="00705D12">
              <w:t>&lt;html&gt;</w:t>
            </w:r>
          </w:p>
        </w:tc>
        <w:tc>
          <w:tcPr>
            <w:tcW w:w="6090" w:type="dxa"/>
          </w:tcPr>
          <w:p w14:paraId="5FB08387" w14:textId="176783DB" w:rsidR="00742258" w:rsidRPr="002A786C" w:rsidRDefault="00705D12" w:rsidP="00E2525E">
            <w:pPr>
              <w:spacing w:line="360" w:lineRule="auto"/>
            </w:pPr>
            <w:r w:rsidRPr="00705D12">
              <w:t>Thẻ gốc để bắt đầu và kết thúc tài liệu HTML.</w:t>
            </w:r>
          </w:p>
        </w:tc>
      </w:tr>
      <w:tr w:rsidR="00742258" w:rsidRPr="002A786C" w14:paraId="13FEBF59" w14:textId="77777777" w:rsidTr="00E2525E">
        <w:tc>
          <w:tcPr>
            <w:tcW w:w="2972" w:type="dxa"/>
          </w:tcPr>
          <w:p w14:paraId="0FD1BF42" w14:textId="53F8D101" w:rsidR="00742258" w:rsidRPr="002A786C" w:rsidRDefault="00705D12" w:rsidP="00E2525E">
            <w:pPr>
              <w:spacing w:line="360" w:lineRule="auto"/>
            </w:pPr>
            <w:r w:rsidRPr="00705D12">
              <w:t>&lt;head&gt;</w:t>
            </w:r>
          </w:p>
        </w:tc>
        <w:tc>
          <w:tcPr>
            <w:tcW w:w="6090" w:type="dxa"/>
          </w:tcPr>
          <w:p w14:paraId="7CA2FE32" w14:textId="2887CD2D" w:rsidR="00742258" w:rsidRPr="002A786C" w:rsidRDefault="00705D12" w:rsidP="00E2525E">
            <w:pPr>
              <w:spacing w:line="360" w:lineRule="auto"/>
            </w:pPr>
            <w:r w:rsidRPr="00705D12">
              <w:t>Chứa các thông tin meta, tiêu đề trang và liên kết tài nguyên.</w:t>
            </w:r>
          </w:p>
        </w:tc>
      </w:tr>
      <w:tr w:rsidR="00705D12" w:rsidRPr="002A786C" w14:paraId="19A935BA" w14:textId="77777777" w:rsidTr="00E2525E">
        <w:tc>
          <w:tcPr>
            <w:tcW w:w="2972" w:type="dxa"/>
          </w:tcPr>
          <w:p w14:paraId="41436555" w14:textId="47740FE6" w:rsidR="00705D12" w:rsidRPr="002A786C" w:rsidRDefault="00705D12" w:rsidP="00E2525E">
            <w:pPr>
              <w:spacing w:line="360" w:lineRule="auto"/>
            </w:pPr>
            <w:r w:rsidRPr="00705D12">
              <w:t>&lt;body&gt;</w:t>
            </w:r>
          </w:p>
        </w:tc>
        <w:tc>
          <w:tcPr>
            <w:tcW w:w="6090" w:type="dxa"/>
          </w:tcPr>
          <w:p w14:paraId="5193441F" w14:textId="2D488376" w:rsidR="00705D12" w:rsidRPr="002A786C" w:rsidRDefault="00705D12" w:rsidP="00E2525E">
            <w:pPr>
              <w:spacing w:line="360" w:lineRule="auto"/>
            </w:pPr>
            <w:r w:rsidRPr="00705D12">
              <w:t>Chứa nội dung chính của trang web hiển thị cho người dùng.</w:t>
            </w:r>
          </w:p>
        </w:tc>
      </w:tr>
      <w:tr w:rsidR="00705D12" w:rsidRPr="002A786C" w14:paraId="36732E69" w14:textId="77777777" w:rsidTr="00E2525E">
        <w:tc>
          <w:tcPr>
            <w:tcW w:w="2972" w:type="dxa"/>
          </w:tcPr>
          <w:p w14:paraId="6D95A54D" w14:textId="27AED167" w:rsidR="00705D12" w:rsidRPr="00705D12" w:rsidRDefault="00705D12" w:rsidP="00E2525E">
            <w:pPr>
              <w:spacing w:line="360" w:lineRule="auto"/>
            </w:pPr>
            <w:r w:rsidRPr="00705D12">
              <w:t>&lt;h1&gt; đến &lt;h6&gt;</w:t>
            </w:r>
          </w:p>
        </w:tc>
        <w:tc>
          <w:tcPr>
            <w:tcW w:w="6090" w:type="dxa"/>
          </w:tcPr>
          <w:p w14:paraId="20F37243" w14:textId="37894530" w:rsidR="00705D12" w:rsidRPr="00705D12" w:rsidRDefault="00705D12" w:rsidP="00705D12">
            <w:pPr>
              <w:spacing w:line="360" w:lineRule="auto"/>
            </w:pPr>
            <w:r w:rsidRPr="00705D12">
              <w:t>Tiêu đề (heading) từ cấp 1 đến cấp 6, &lt;h1&gt; là lớn nhất.</w:t>
            </w:r>
          </w:p>
        </w:tc>
      </w:tr>
      <w:tr w:rsidR="00705D12" w:rsidRPr="002A786C" w14:paraId="50784806" w14:textId="77777777" w:rsidTr="00E2525E">
        <w:tc>
          <w:tcPr>
            <w:tcW w:w="2972" w:type="dxa"/>
          </w:tcPr>
          <w:p w14:paraId="250D67FC" w14:textId="116B4CC5" w:rsidR="00705D12" w:rsidRPr="00705D12" w:rsidRDefault="00705D12" w:rsidP="00E2525E">
            <w:pPr>
              <w:spacing w:line="360" w:lineRule="auto"/>
            </w:pPr>
            <w:r w:rsidRPr="00705D12">
              <w:t>&lt;p&gt;</w:t>
            </w:r>
          </w:p>
        </w:tc>
        <w:tc>
          <w:tcPr>
            <w:tcW w:w="6090" w:type="dxa"/>
          </w:tcPr>
          <w:p w14:paraId="0E5AE7B8" w14:textId="5BCF655B" w:rsidR="00705D12" w:rsidRPr="00705D12" w:rsidRDefault="00705D12" w:rsidP="00E2525E">
            <w:pPr>
              <w:spacing w:line="360" w:lineRule="auto"/>
            </w:pPr>
            <w:r w:rsidRPr="00705D12">
              <w:t>Tạo một đoạn văn bản.</w:t>
            </w:r>
          </w:p>
        </w:tc>
      </w:tr>
      <w:tr w:rsidR="00705D12" w:rsidRPr="002A786C" w14:paraId="299F0692" w14:textId="77777777" w:rsidTr="00E2525E">
        <w:tc>
          <w:tcPr>
            <w:tcW w:w="2972" w:type="dxa"/>
          </w:tcPr>
          <w:p w14:paraId="34F72FA4" w14:textId="57C89CB6" w:rsidR="00705D12" w:rsidRPr="00705D12" w:rsidRDefault="00705D12" w:rsidP="00E2525E">
            <w:pPr>
              <w:spacing w:line="360" w:lineRule="auto"/>
            </w:pPr>
            <w:r w:rsidRPr="00705D12">
              <w:t>&lt;br&gt;</w:t>
            </w:r>
          </w:p>
        </w:tc>
        <w:tc>
          <w:tcPr>
            <w:tcW w:w="6090" w:type="dxa"/>
          </w:tcPr>
          <w:p w14:paraId="09EB7974" w14:textId="6F1CD4C7" w:rsidR="00705D12" w:rsidRPr="00705D12" w:rsidRDefault="00705D12" w:rsidP="00E2525E">
            <w:pPr>
              <w:spacing w:line="360" w:lineRule="auto"/>
            </w:pPr>
            <w:r w:rsidRPr="00705D12">
              <w:t>Xuống dòng trong nội dung văn bản.</w:t>
            </w:r>
          </w:p>
        </w:tc>
      </w:tr>
      <w:tr w:rsidR="00705D12" w:rsidRPr="002A786C" w14:paraId="4136B455" w14:textId="77777777" w:rsidTr="00E2525E">
        <w:tc>
          <w:tcPr>
            <w:tcW w:w="2972" w:type="dxa"/>
          </w:tcPr>
          <w:p w14:paraId="5CB4F5BC" w14:textId="4CE5F6AE" w:rsidR="00705D12" w:rsidRPr="00705D12" w:rsidRDefault="00705D12" w:rsidP="00E2525E">
            <w:pPr>
              <w:spacing w:line="360" w:lineRule="auto"/>
            </w:pPr>
            <w:r w:rsidRPr="00705D12">
              <w:t>&lt;b&gt;</w:t>
            </w:r>
          </w:p>
        </w:tc>
        <w:tc>
          <w:tcPr>
            <w:tcW w:w="6090" w:type="dxa"/>
          </w:tcPr>
          <w:p w14:paraId="25441DC4" w14:textId="1D14CDE5" w:rsidR="00705D12" w:rsidRPr="00705D12" w:rsidRDefault="00705D12" w:rsidP="00E2525E">
            <w:pPr>
              <w:spacing w:line="360" w:lineRule="auto"/>
            </w:pPr>
            <w:r w:rsidRPr="00705D12">
              <w:t>In đậm văn bản.</w:t>
            </w:r>
          </w:p>
        </w:tc>
      </w:tr>
      <w:tr w:rsidR="00705D12" w:rsidRPr="002A786C" w14:paraId="60EDD94F" w14:textId="77777777" w:rsidTr="00E2525E">
        <w:tc>
          <w:tcPr>
            <w:tcW w:w="2972" w:type="dxa"/>
          </w:tcPr>
          <w:p w14:paraId="7B5B48B5" w14:textId="21B3E797" w:rsidR="00705D12" w:rsidRPr="00705D12" w:rsidRDefault="00705D12" w:rsidP="00E2525E">
            <w:pPr>
              <w:spacing w:line="360" w:lineRule="auto"/>
            </w:pPr>
            <w:r w:rsidRPr="00705D12">
              <w:t>&lt;i&gt;</w:t>
            </w:r>
          </w:p>
        </w:tc>
        <w:tc>
          <w:tcPr>
            <w:tcW w:w="6090" w:type="dxa"/>
          </w:tcPr>
          <w:p w14:paraId="78013226" w14:textId="795CD004" w:rsidR="00705D12" w:rsidRPr="00705D12" w:rsidRDefault="00705D12" w:rsidP="00E2525E">
            <w:pPr>
              <w:spacing w:line="360" w:lineRule="auto"/>
            </w:pPr>
            <w:r w:rsidRPr="00705D12">
              <w:t>In nghiêng văn bản.</w:t>
            </w:r>
          </w:p>
        </w:tc>
      </w:tr>
      <w:tr w:rsidR="00705D12" w:rsidRPr="002A786C" w14:paraId="2ABD8998" w14:textId="77777777" w:rsidTr="00E2525E">
        <w:tc>
          <w:tcPr>
            <w:tcW w:w="2972" w:type="dxa"/>
          </w:tcPr>
          <w:p w14:paraId="73E53A3A" w14:textId="36521DB3" w:rsidR="00705D12" w:rsidRPr="00705D12" w:rsidRDefault="00705D12" w:rsidP="00E2525E">
            <w:pPr>
              <w:spacing w:line="360" w:lineRule="auto"/>
            </w:pPr>
            <w:r w:rsidRPr="00705D12">
              <w:lastRenderedPageBreak/>
              <w:t>&lt;u&gt;</w:t>
            </w:r>
          </w:p>
        </w:tc>
        <w:tc>
          <w:tcPr>
            <w:tcW w:w="6090" w:type="dxa"/>
          </w:tcPr>
          <w:p w14:paraId="3BF7C140" w14:textId="70AE9FF8" w:rsidR="00705D12" w:rsidRPr="00705D12" w:rsidRDefault="00705D12" w:rsidP="00705D12">
            <w:pPr>
              <w:spacing w:line="360" w:lineRule="auto"/>
            </w:pPr>
            <w:r w:rsidRPr="00705D12">
              <w:t>Gạch chân văn bản.</w:t>
            </w:r>
          </w:p>
        </w:tc>
      </w:tr>
      <w:tr w:rsidR="00705D12" w:rsidRPr="002A786C" w14:paraId="15DBB5EA" w14:textId="77777777" w:rsidTr="00E2525E">
        <w:tc>
          <w:tcPr>
            <w:tcW w:w="2972" w:type="dxa"/>
          </w:tcPr>
          <w:p w14:paraId="2DF52DE3" w14:textId="1BF1BABA" w:rsidR="00705D12" w:rsidRPr="00705D12" w:rsidRDefault="00705D12" w:rsidP="00E2525E">
            <w:pPr>
              <w:spacing w:line="360" w:lineRule="auto"/>
            </w:pPr>
            <w:r w:rsidRPr="00705D12">
              <w:t>&lt;strong&gt;</w:t>
            </w:r>
          </w:p>
        </w:tc>
        <w:tc>
          <w:tcPr>
            <w:tcW w:w="6090" w:type="dxa"/>
          </w:tcPr>
          <w:p w14:paraId="31EE1656" w14:textId="2DFB7984" w:rsidR="00705D12" w:rsidRPr="00705D12" w:rsidRDefault="00705D12" w:rsidP="00705D12">
            <w:pPr>
              <w:spacing w:line="360" w:lineRule="auto"/>
            </w:pPr>
            <w:r w:rsidRPr="00705D12">
              <w:t>Nhấn mạnh văn bản (cũng in đậm, nhưng có ý nghĩa ngữ nghĩa).</w:t>
            </w:r>
          </w:p>
        </w:tc>
      </w:tr>
      <w:tr w:rsidR="00705D12" w:rsidRPr="002A786C" w14:paraId="70E46AC5" w14:textId="77777777" w:rsidTr="00E2525E">
        <w:tc>
          <w:tcPr>
            <w:tcW w:w="2972" w:type="dxa"/>
          </w:tcPr>
          <w:p w14:paraId="385DAD05" w14:textId="7BE2BC98" w:rsidR="00705D12" w:rsidRPr="00705D12" w:rsidRDefault="00705D12" w:rsidP="00E2525E">
            <w:pPr>
              <w:spacing w:line="360" w:lineRule="auto"/>
            </w:pPr>
            <w:r w:rsidRPr="00705D12">
              <w:t>&lt;em&gt;</w:t>
            </w:r>
          </w:p>
        </w:tc>
        <w:tc>
          <w:tcPr>
            <w:tcW w:w="6090" w:type="dxa"/>
          </w:tcPr>
          <w:p w14:paraId="7CC37174" w14:textId="6A1C45C1" w:rsidR="00705D12" w:rsidRPr="00705D12" w:rsidRDefault="00705D12" w:rsidP="00E2525E">
            <w:pPr>
              <w:spacing w:line="360" w:lineRule="auto"/>
            </w:pPr>
            <w:r w:rsidRPr="00705D12">
              <w:t>Nhấn mạnh văn bản (cũng in nghiêng, nhưng có ý nghĩa ngữ nghĩa).</w:t>
            </w:r>
          </w:p>
        </w:tc>
      </w:tr>
      <w:tr w:rsidR="00705D12" w:rsidRPr="002A786C" w14:paraId="789BB731" w14:textId="77777777" w:rsidTr="00E2525E">
        <w:tc>
          <w:tcPr>
            <w:tcW w:w="2972" w:type="dxa"/>
          </w:tcPr>
          <w:p w14:paraId="7A88BF99" w14:textId="09079660" w:rsidR="00705D12" w:rsidRPr="00705D12" w:rsidRDefault="00705D12" w:rsidP="00705D12">
            <w:pPr>
              <w:spacing w:line="360" w:lineRule="auto"/>
            </w:pPr>
            <w:r w:rsidRPr="00705D12">
              <w:t>&lt;span&gt;</w:t>
            </w:r>
          </w:p>
        </w:tc>
        <w:tc>
          <w:tcPr>
            <w:tcW w:w="6090" w:type="dxa"/>
          </w:tcPr>
          <w:p w14:paraId="6B2B5654" w14:textId="3DDAD4F8" w:rsidR="00705D12" w:rsidRPr="00705D12" w:rsidRDefault="00705D12" w:rsidP="00E2525E">
            <w:pPr>
              <w:spacing w:line="360" w:lineRule="auto"/>
            </w:pPr>
            <w:r w:rsidRPr="00705D12">
              <w:t>Định dạng một phần nhỏ văn bản, thường dùng với CSS.</w:t>
            </w:r>
          </w:p>
        </w:tc>
      </w:tr>
      <w:tr w:rsidR="00705D12" w:rsidRPr="002A786C" w14:paraId="5F7131C8" w14:textId="77777777" w:rsidTr="00E2525E">
        <w:tc>
          <w:tcPr>
            <w:tcW w:w="2972" w:type="dxa"/>
          </w:tcPr>
          <w:p w14:paraId="3DE5FD11" w14:textId="3C6D948C" w:rsidR="00705D12" w:rsidRPr="00705D12" w:rsidRDefault="00705D12" w:rsidP="00705D12">
            <w:pPr>
              <w:spacing w:line="360" w:lineRule="auto"/>
            </w:pPr>
            <w:r w:rsidRPr="00705D12">
              <w:t>&lt;ul&gt;</w:t>
            </w:r>
          </w:p>
        </w:tc>
        <w:tc>
          <w:tcPr>
            <w:tcW w:w="6090" w:type="dxa"/>
          </w:tcPr>
          <w:p w14:paraId="3B2A43A0" w14:textId="2E3EBF31" w:rsidR="00705D12" w:rsidRPr="00705D12" w:rsidRDefault="00705D12" w:rsidP="00705D12">
            <w:pPr>
              <w:spacing w:line="360" w:lineRule="auto"/>
            </w:pPr>
            <w:r w:rsidRPr="00705D12">
              <w:t>Tạo danh sách không thứ tự (bullet list).</w:t>
            </w:r>
          </w:p>
        </w:tc>
      </w:tr>
      <w:tr w:rsidR="00705D12" w:rsidRPr="002A786C" w14:paraId="49B0B726" w14:textId="77777777" w:rsidTr="00E2525E">
        <w:tc>
          <w:tcPr>
            <w:tcW w:w="2972" w:type="dxa"/>
          </w:tcPr>
          <w:p w14:paraId="1D06DC9A" w14:textId="7869A65C" w:rsidR="00705D12" w:rsidRPr="00705D12" w:rsidRDefault="00705D12" w:rsidP="00E2525E">
            <w:pPr>
              <w:spacing w:line="360" w:lineRule="auto"/>
            </w:pPr>
            <w:r w:rsidRPr="00705D12">
              <w:t>&lt;ol&gt;</w:t>
            </w:r>
          </w:p>
        </w:tc>
        <w:tc>
          <w:tcPr>
            <w:tcW w:w="6090" w:type="dxa"/>
          </w:tcPr>
          <w:p w14:paraId="2B49CFAC" w14:textId="7D2993CA" w:rsidR="00705D12" w:rsidRPr="00705D12" w:rsidRDefault="00705D12" w:rsidP="00705D12">
            <w:pPr>
              <w:spacing w:line="360" w:lineRule="auto"/>
            </w:pPr>
            <w:r w:rsidRPr="00705D12">
              <w:t>Tạo danh sách có thứ tự (numbered list).</w:t>
            </w:r>
          </w:p>
        </w:tc>
      </w:tr>
    </w:tbl>
    <w:p w14:paraId="7AC07D9B" w14:textId="77777777" w:rsidR="00742258" w:rsidRPr="00F93EB7" w:rsidRDefault="00742258" w:rsidP="00742258">
      <w:pPr>
        <w:spacing w:line="360" w:lineRule="auto"/>
        <w:ind w:right="283" w:firstLine="284"/>
        <w:jc w:val="both"/>
      </w:pPr>
    </w:p>
    <w:p w14:paraId="69DEE4F0" w14:textId="3D05AFAD" w:rsidR="006D71B5" w:rsidRPr="006D71B5" w:rsidRDefault="00742258" w:rsidP="006D71B5">
      <w:pPr>
        <w:pStyle w:val="Heading3"/>
        <w:numPr>
          <w:ilvl w:val="0"/>
          <w:numId w:val="5"/>
        </w:numPr>
        <w:tabs>
          <w:tab w:val="left" w:pos="1134"/>
        </w:tabs>
        <w:spacing w:before="0" w:after="0" w:line="360" w:lineRule="auto"/>
        <w:ind w:left="284" w:firstLine="0"/>
        <w:rPr>
          <w:rFonts w:cs="Times New Roman"/>
          <w:i w:val="0"/>
        </w:rPr>
      </w:pPr>
      <w:bookmarkStart w:id="14" w:name="_Toc187456882"/>
      <w:r>
        <w:rPr>
          <w:rFonts w:cs="Times New Roman"/>
          <w:i w:val="0"/>
        </w:rPr>
        <w:t>CSS</w:t>
      </w:r>
      <w:bookmarkEnd w:id="14"/>
    </w:p>
    <w:p w14:paraId="24A4F7A8" w14:textId="77777777" w:rsidR="00742258" w:rsidRDefault="00742258" w:rsidP="00742258">
      <w:pPr>
        <w:spacing w:line="360" w:lineRule="auto"/>
        <w:ind w:right="283" w:firstLine="284"/>
        <w:jc w:val="both"/>
      </w:pPr>
      <w:r w:rsidRPr="00BF292D">
        <w:t>CSS (Cascading Style Sheets) là ngôn ngữ định kiểu được sử dụng để tạo kiểu dáng và bố trí cho các trang HTML. CSS giúp quản lý màu sắc, phông chữ, kích thước, khoảng cách, và cách sắp xếp của các thành phần trên trang, giúp giao diện trang web trở nên sinh động và hấp dẫn hơn. Đặc biệt, CSS hỗ trợ thiết kế responsive, cho phép giao diện tự động thích nghi với các kích thước màn hình khác nhau, mang lại trải nghiệm tốt hơn cho người dùng.</w:t>
      </w:r>
    </w:p>
    <w:p w14:paraId="67BDAB8B" w14:textId="77777777" w:rsidR="00742258" w:rsidRPr="00742258" w:rsidRDefault="00742258" w:rsidP="00742258">
      <w:pPr>
        <w:spacing w:line="360" w:lineRule="auto"/>
        <w:ind w:right="283" w:firstLine="284"/>
        <w:jc w:val="both"/>
        <w:rPr>
          <w:lang w:val="vi-VN"/>
        </w:rPr>
      </w:pPr>
      <w:r w:rsidRPr="00742258">
        <w:rPr>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26AD739" w14:textId="77777777" w:rsidR="00742258" w:rsidRPr="00887FD5" w:rsidRDefault="00742258" w:rsidP="00742258">
      <w:pPr>
        <w:spacing w:line="360" w:lineRule="auto"/>
        <w:ind w:right="283" w:firstLine="284"/>
        <w:jc w:val="both"/>
      </w:pPr>
      <w:r w:rsidRPr="00742258">
        <w:rPr>
          <w:lang w:val="vi-VN"/>
        </w:rPr>
        <w:t>Mối tương quan giữa HTML và CSS rất mật thiết. HTML là ngôn ngữ markup (nền tảng của site) và CSS định hình phong cách (tất cả những gì tạo nên giao diện website),  là không thể tách rời.</w:t>
      </w:r>
    </w:p>
    <w:p w14:paraId="2382FC4C" w14:textId="03BD07F4" w:rsidR="00705D12" w:rsidRPr="000E5C30" w:rsidRDefault="00705D12" w:rsidP="000E5C30">
      <w:pPr>
        <w:pStyle w:val="Caption"/>
      </w:pPr>
      <w:bookmarkStart w:id="15" w:name="_Toc187455295"/>
      <w:bookmarkStart w:id="16" w:name="_Toc187456732"/>
      <w:r w:rsidRPr="000E5C30">
        <w:t xml:space="preserve">Bảng </w:t>
      </w:r>
      <w:r w:rsidRPr="000E5C30">
        <w:t>2</w:t>
      </w:r>
      <w:r w:rsidRPr="000E5C30">
        <w:t xml:space="preserve">: Một số thẻ </w:t>
      </w:r>
      <w:r w:rsidRPr="000E5C30">
        <w:t>CSS</w:t>
      </w:r>
      <w:r w:rsidRPr="000E5C30">
        <w:t xml:space="preserve"> thông dụng</w:t>
      </w:r>
      <w:bookmarkEnd w:id="15"/>
      <w:bookmarkEnd w:id="16"/>
    </w:p>
    <w:tbl>
      <w:tblPr>
        <w:tblStyle w:val="TableGrid"/>
        <w:tblW w:w="0" w:type="auto"/>
        <w:tblLook w:val="04A0" w:firstRow="1" w:lastRow="0" w:firstColumn="1" w:lastColumn="0" w:noHBand="0" w:noVBand="1"/>
      </w:tblPr>
      <w:tblGrid>
        <w:gridCol w:w="2972"/>
        <w:gridCol w:w="6090"/>
      </w:tblGrid>
      <w:tr w:rsidR="00705D12" w:rsidRPr="002A786C" w14:paraId="2E3BAC11" w14:textId="77777777" w:rsidTr="00E2525E">
        <w:tc>
          <w:tcPr>
            <w:tcW w:w="2972" w:type="dxa"/>
            <w:vAlign w:val="center"/>
          </w:tcPr>
          <w:p w14:paraId="7315C207" w14:textId="77777777" w:rsidR="00705D12" w:rsidRPr="002A786C" w:rsidRDefault="00705D12" w:rsidP="00E2525E">
            <w:pPr>
              <w:spacing w:line="360" w:lineRule="auto"/>
              <w:jc w:val="center"/>
              <w:rPr>
                <w:b/>
              </w:rPr>
            </w:pPr>
            <w:r w:rsidRPr="002A786C">
              <w:rPr>
                <w:b/>
              </w:rPr>
              <w:t>Tên thẻ</w:t>
            </w:r>
          </w:p>
        </w:tc>
        <w:tc>
          <w:tcPr>
            <w:tcW w:w="6090" w:type="dxa"/>
            <w:vAlign w:val="center"/>
          </w:tcPr>
          <w:p w14:paraId="24C17F41" w14:textId="77777777" w:rsidR="00705D12" w:rsidRPr="002A786C" w:rsidRDefault="00705D12" w:rsidP="00E2525E">
            <w:pPr>
              <w:spacing w:line="360" w:lineRule="auto"/>
              <w:jc w:val="center"/>
              <w:rPr>
                <w:b/>
              </w:rPr>
            </w:pPr>
            <w:r w:rsidRPr="002A786C">
              <w:rPr>
                <w:b/>
              </w:rPr>
              <w:t>Chức năng</w:t>
            </w:r>
          </w:p>
        </w:tc>
      </w:tr>
      <w:tr w:rsidR="00705D12" w:rsidRPr="002A786C" w14:paraId="0B6258F0" w14:textId="77777777" w:rsidTr="00E2525E">
        <w:tc>
          <w:tcPr>
            <w:tcW w:w="2972" w:type="dxa"/>
          </w:tcPr>
          <w:p w14:paraId="4244DEA5" w14:textId="19BDABD6" w:rsidR="00705D12" w:rsidRPr="002A786C" w:rsidRDefault="00705D12" w:rsidP="00E2525E">
            <w:pPr>
              <w:spacing w:line="360" w:lineRule="auto"/>
            </w:pPr>
            <w:r w:rsidRPr="00705D12">
              <w:t>color</w:t>
            </w:r>
          </w:p>
        </w:tc>
        <w:tc>
          <w:tcPr>
            <w:tcW w:w="6090" w:type="dxa"/>
          </w:tcPr>
          <w:p w14:paraId="671E2AF1" w14:textId="081D2806" w:rsidR="00705D12" w:rsidRPr="002A786C" w:rsidRDefault="00705D12" w:rsidP="00E2525E">
            <w:pPr>
              <w:spacing w:line="360" w:lineRule="auto"/>
            </w:pPr>
            <w:r w:rsidRPr="00705D12">
              <w:t>Đặt màu chữ.</w:t>
            </w:r>
          </w:p>
        </w:tc>
      </w:tr>
      <w:tr w:rsidR="00705D12" w:rsidRPr="002A786C" w14:paraId="35DA5FEB" w14:textId="77777777" w:rsidTr="00E2525E">
        <w:tc>
          <w:tcPr>
            <w:tcW w:w="2972" w:type="dxa"/>
          </w:tcPr>
          <w:p w14:paraId="56FAAC8D" w14:textId="40B5E6A0" w:rsidR="00705D12" w:rsidRPr="002A786C" w:rsidRDefault="00705D12" w:rsidP="00E2525E">
            <w:pPr>
              <w:spacing w:line="360" w:lineRule="auto"/>
            </w:pPr>
            <w:r w:rsidRPr="00705D12">
              <w:t>font-size</w:t>
            </w:r>
          </w:p>
        </w:tc>
        <w:tc>
          <w:tcPr>
            <w:tcW w:w="6090" w:type="dxa"/>
          </w:tcPr>
          <w:p w14:paraId="69BA945B" w14:textId="4F4FF71F" w:rsidR="00705D12" w:rsidRPr="002A786C" w:rsidRDefault="00705D12" w:rsidP="00E2525E">
            <w:pPr>
              <w:spacing w:line="360" w:lineRule="auto"/>
            </w:pPr>
            <w:r w:rsidRPr="00705D12">
              <w:t>Đặt kích thước chữ.</w:t>
            </w:r>
          </w:p>
        </w:tc>
      </w:tr>
      <w:tr w:rsidR="00705D12" w:rsidRPr="002A786C" w14:paraId="011FE40B" w14:textId="77777777" w:rsidTr="00E2525E">
        <w:tc>
          <w:tcPr>
            <w:tcW w:w="2972" w:type="dxa"/>
          </w:tcPr>
          <w:p w14:paraId="159E93B0" w14:textId="350CBF0B" w:rsidR="00705D12" w:rsidRPr="002A786C" w:rsidRDefault="00705D12" w:rsidP="00E2525E">
            <w:pPr>
              <w:spacing w:line="360" w:lineRule="auto"/>
            </w:pPr>
            <w:r w:rsidRPr="00705D12">
              <w:t>font-family</w:t>
            </w:r>
          </w:p>
        </w:tc>
        <w:tc>
          <w:tcPr>
            <w:tcW w:w="6090" w:type="dxa"/>
          </w:tcPr>
          <w:p w14:paraId="7F948E31" w14:textId="3BB73A93" w:rsidR="00705D12" w:rsidRPr="002A786C" w:rsidRDefault="00705D12" w:rsidP="00E2525E">
            <w:pPr>
              <w:spacing w:line="360" w:lineRule="auto"/>
            </w:pPr>
            <w:r w:rsidRPr="00705D12">
              <w:t>Đặt phông chữ.</w:t>
            </w:r>
          </w:p>
        </w:tc>
      </w:tr>
      <w:tr w:rsidR="00705D12" w:rsidRPr="002A786C" w14:paraId="2A77DDE6" w14:textId="77777777" w:rsidTr="00E2525E">
        <w:tc>
          <w:tcPr>
            <w:tcW w:w="2972" w:type="dxa"/>
          </w:tcPr>
          <w:p w14:paraId="3F7C1F63" w14:textId="77777777" w:rsidR="00705D12" w:rsidRPr="00705D12" w:rsidRDefault="00705D12" w:rsidP="00E2525E">
            <w:pPr>
              <w:spacing w:line="360" w:lineRule="auto"/>
            </w:pPr>
            <w:r w:rsidRPr="00705D12">
              <w:t>&lt;h1&gt; đến &lt;h6&gt;</w:t>
            </w:r>
          </w:p>
        </w:tc>
        <w:tc>
          <w:tcPr>
            <w:tcW w:w="6090" w:type="dxa"/>
          </w:tcPr>
          <w:p w14:paraId="17CCE4F2" w14:textId="77777777" w:rsidR="00705D12" w:rsidRPr="00705D12" w:rsidRDefault="00705D12" w:rsidP="00E2525E">
            <w:pPr>
              <w:spacing w:line="360" w:lineRule="auto"/>
            </w:pPr>
            <w:r w:rsidRPr="00705D12">
              <w:t>Tiêu đề (heading) từ cấp 1 đến cấp 6, &lt;h1&gt; là lớn nhất.</w:t>
            </w:r>
          </w:p>
        </w:tc>
      </w:tr>
      <w:tr w:rsidR="00705D12" w:rsidRPr="002A786C" w14:paraId="4377B6A3" w14:textId="77777777" w:rsidTr="00E2525E">
        <w:tc>
          <w:tcPr>
            <w:tcW w:w="2972" w:type="dxa"/>
          </w:tcPr>
          <w:p w14:paraId="53888D0E" w14:textId="527ADC1E" w:rsidR="00705D12" w:rsidRPr="00705D12" w:rsidRDefault="00705D12" w:rsidP="00E2525E">
            <w:pPr>
              <w:spacing w:line="360" w:lineRule="auto"/>
            </w:pPr>
            <w:r w:rsidRPr="00705D12">
              <w:t>font-weight</w:t>
            </w:r>
          </w:p>
        </w:tc>
        <w:tc>
          <w:tcPr>
            <w:tcW w:w="6090" w:type="dxa"/>
          </w:tcPr>
          <w:p w14:paraId="38983D62" w14:textId="1CC77935" w:rsidR="00705D12" w:rsidRPr="00705D12" w:rsidRDefault="00705D12" w:rsidP="00E2525E">
            <w:pPr>
              <w:spacing w:line="360" w:lineRule="auto"/>
            </w:pPr>
            <w:r w:rsidRPr="00705D12">
              <w:t>Đặt độ đậm của chữ.</w:t>
            </w:r>
          </w:p>
        </w:tc>
      </w:tr>
      <w:tr w:rsidR="00705D12" w:rsidRPr="002A786C" w14:paraId="42C08B2A" w14:textId="77777777" w:rsidTr="00E2525E">
        <w:tc>
          <w:tcPr>
            <w:tcW w:w="2972" w:type="dxa"/>
          </w:tcPr>
          <w:p w14:paraId="62A6637B" w14:textId="51AC16B2" w:rsidR="00705D12" w:rsidRPr="00705D12" w:rsidRDefault="00705D12" w:rsidP="00E2525E">
            <w:pPr>
              <w:spacing w:line="360" w:lineRule="auto"/>
            </w:pPr>
            <w:r w:rsidRPr="00705D12">
              <w:t>text-align</w:t>
            </w:r>
          </w:p>
        </w:tc>
        <w:tc>
          <w:tcPr>
            <w:tcW w:w="6090" w:type="dxa"/>
          </w:tcPr>
          <w:p w14:paraId="24433E7A" w14:textId="059E653A" w:rsidR="00705D12" w:rsidRPr="00705D12" w:rsidRDefault="00705D12" w:rsidP="00E2525E">
            <w:pPr>
              <w:spacing w:line="360" w:lineRule="auto"/>
            </w:pPr>
            <w:r w:rsidRPr="00705D12">
              <w:t>Căn lề văn bản.</w:t>
            </w:r>
          </w:p>
        </w:tc>
      </w:tr>
      <w:tr w:rsidR="00705D12" w:rsidRPr="002A786C" w14:paraId="30BE4E15" w14:textId="77777777" w:rsidTr="00E2525E">
        <w:tc>
          <w:tcPr>
            <w:tcW w:w="2972" w:type="dxa"/>
          </w:tcPr>
          <w:p w14:paraId="6FA7909D" w14:textId="1EB8FCF8" w:rsidR="00705D12" w:rsidRPr="00705D12" w:rsidRDefault="00705D12" w:rsidP="00E2525E">
            <w:pPr>
              <w:spacing w:line="360" w:lineRule="auto"/>
            </w:pPr>
            <w:r w:rsidRPr="00705D12">
              <w:t>text-decoration</w:t>
            </w:r>
          </w:p>
        </w:tc>
        <w:tc>
          <w:tcPr>
            <w:tcW w:w="6090" w:type="dxa"/>
          </w:tcPr>
          <w:p w14:paraId="0A63C662" w14:textId="5D7DA972" w:rsidR="00705D12" w:rsidRPr="00705D12" w:rsidRDefault="00705D12" w:rsidP="00E2525E">
            <w:pPr>
              <w:spacing w:line="360" w:lineRule="auto"/>
            </w:pPr>
            <w:r w:rsidRPr="00705D12">
              <w:t>Định dạng văn bản như gạch chân, gạch ngang, v.v.</w:t>
            </w:r>
          </w:p>
        </w:tc>
      </w:tr>
      <w:tr w:rsidR="00705D12" w:rsidRPr="002A786C" w14:paraId="38CBE8E2" w14:textId="77777777" w:rsidTr="00E2525E">
        <w:tc>
          <w:tcPr>
            <w:tcW w:w="2972" w:type="dxa"/>
          </w:tcPr>
          <w:p w14:paraId="0FC6431D" w14:textId="5BA500DC" w:rsidR="00705D12" w:rsidRPr="00705D12" w:rsidRDefault="00705D12" w:rsidP="00E2525E">
            <w:pPr>
              <w:spacing w:line="360" w:lineRule="auto"/>
            </w:pPr>
            <w:r w:rsidRPr="00705D12">
              <w:lastRenderedPageBreak/>
              <w:t>line-height</w:t>
            </w:r>
          </w:p>
        </w:tc>
        <w:tc>
          <w:tcPr>
            <w:tcW w:w="6090" w:type="dxa"/>
          </w:tcPr>
          <w:p w14:paraId="44096DF3" w14:textId="21309DEC" w:rsidR="00705D12" w:rsidRPr="00705D12" w:rsidRDefault="00705D12" w:rsidP="00E2525E">
            <w:pPr>
              <w:spacing w:line="360" w:lineRule="auto"/>
            </w:pPr>
            <w:r w:rsidRPr="00705D12">
              <w:t>Khoảng cách giữa các dòng.</w:t>
            </w:r>
          </w:p>
        </w:tc>
      </w:tr>
      <w:tr w:rsidR="00705D12" w:rsidRPr="002A786C" w14:paraId="646F2D05" w14:textId="77777777" w:rsidTr="00E2525E">
        <w:tc>
          <w:tcPr>
            <w:tcW w:w="2972" w:type="dxa"/>
          </w:tcPr>
          <w:p w14:paraId="01B1E545" w14:textId="5F12718E" w:rsidR="00705D12" w:rsidRPr="00705D12" w:rsidRDefault="00705D12" w:rsidP="00E2525E">
            <w:pPr>
              <w:spacing w:line="360" w:lineRule="auto"/>
            </w:pPr>
            <w:r w:rsidRPr="00705D12">
              <w:t>background-color</w:t>
            </w:r>
          </w:p>
        </w:tc>
        <w:tc>
          <w:tcPr>
            <w:tcW w:w="6090" w:type="dxa"/>
          </w:tcPr>
          <w:p w14:paraId="20B54044" w14:textId="7D6FCC80" w:rsidR="00705D12" w:rsidRPr="00705D12" w:rsidRDefault="00705D12" w:rsidP="00E2525E">
            <w:pPr>
              <w:spacing w:line="360" w:lineRule="auto"/>
            </w:pPr>
            <w:r w:rsidRPr="00705D12">
              <w:t>Đặt màu nền cho phần tử.</w:t>
            </w:r>
          </w:p>
        </w:tc>
      </w:tr>
      <w:tr w:rsidR="00705D12" w:rsidRPr="002A786C" w14:paraId="5E24D4DB" w14:textId="77777777" w:rsidTr="00E2525E">
        <w:tc>
          <w:tcPr>
            <w:tcW w:w="2972" w:type="dxa"/>
          </w:tcPr>
          <w:p w14:paraId="181F1221" w14:textId="13713985" w:rsidR="00705D12" w:rsidRPr="00705D12" w:rsidRDefault="00705D12" w:rsidP="00E2525E">
            <w:pPr>
              <w:spacing w:line="360" w:lineRule="auto"/>
            </w:pPr>
            <w:r w:rsidRPr="00705D12">
              <w:t>background-image</w:t>
            </w:r>
          </w:p>
        </w:tc>
        <w:tc>
          <w:tcPr>
            <w:tcW w:w="6090" w:type="dxa"/>
          </w:tcPr>
          <w:p w14:paraId="7B073262" w14:textId="13351D7A" w:rsidR="00705D12" w:rsidRPr="00705D12" w:rsidRDefault="00705D12" w:rsidP="00E2525E">
            <w:pPr>
              <w:spacing w:line="360" w:lineRule="auto"/>
            </w:pPr>
            <w:r w:rsidRPr="00705D12">
              <w:t>Đặt hình nền.</w:t>
            </w:r>
          </w:p>
        </w:tc>
      </w:tr>
      <w:tr w:rsidR="00705D12" w:rsidRPr="002A786C" w14:paraId="38722922" w14:textId="77777777" w:rsidTr="00E2525E">
        <w:tc>
          <w:tcPr>
            <w:tcW w:w="2972" w:type="dxa"/>
          </w:tcPr>
          <w:p w14:paraId="4606CE1E" w14:textId="2B0F2976" w:rsidR="00705D12" w:rsidRPr="00705D12" w:rsidRDefault="00705D12" w:rsidP="00E2525E">
            <w:pPr>
              <w:spacing w:line="360" w:lineRule="auto"/>
            </w:pPr>
            <w:r w:rsidRPr="00705D12">
              <w:t>border</w:t>
            </w:r>
          </w:p>
        </w:tc>
        <w:tc>
          <w:tcPr>
            <w:tcW w:w="6090" w:type="dxa"/>
          </w:tcPr>
          <w:p w14:paraId="0E1E38B5" w14:textId="72C18F9B" w:rsidR="00705D12" w:rsidRPr="00705D12" w:rsidRDefault="00705D12" w:rsidP="00E2525E">
            <w:pPr>
              <w:spacing w:line="360" w:lineRule="auto"/>
            </w:pPr>
            <w:r w:rsidRPr="00705D12">
              <w:t>Đặt viền cho phần tử.</w:t>
            </w:r>
          </w:p>
        </w:tc>
      </w:tr>
      <w:tr w:rsidR="00705D12" w:rsidRPr="002A786C" w14:paraId="2B766614" w14:textId="77777777" w:rsidTr="00E2525E">
        <w:tc>
          <w:tcPr>
            <w:tcW w:w="2972" w:type="dxa"/>
          </w:tcPr>
          <w:p w14:paraId="0EA0CBBB" w14:textId="08DFBD5C" w:rsidR="00705D12" w:rsidRPr="00705D12" w:rsidRDefault="00705D12" w:rsidP="00E2525E">
            <w:pPr>
              <w:spacing w:line="360" w:lineRule="auto"/>
            </w:pPr>
            <w:r w:rsidRPr="00705D12">
              <w:t>border-radius</w:t>
            </w:r>
          </w:p>
        </w:tc>
        <w:tc>
          <w:tcPr>
            <w:tcW w:w="6090" w:type="dxa"/>
          </w:tcPr>
          <w:p w14:paraId="49B47842" w14:textId="4B490F03" w:rsidR="00705D12" w:rsidRPr="00705D12" w:rsidRDefault="00705D12" w:rsidP="00E2525E">
            <w:pPr>
              <w:spacing w:line="360" w:lineRule="auto"/>
            </w:pPr>
            <w:r w:rsidRPr="00705D12">
              <w:t>Tạo viền bo góc cho phần tử.</w:t>
            </w:r>
          </w:p>
        </w:tc>
      </w:tr>
      <w:tr w:rsidR="00705D12" w:rsidRPr="002A786C" w14:paraId="757B2CD4" w14:textId="77777777" w:rsidTr="00E2525E">
        <w:tc>
          <w:tcPr>
            <w:tcW w:w="2972" w:type="dxa"/>
          </w:tcPr>
          <w:p w14:paraId="7836C888" w14:textId="106F9A7F" w:rsidR="00705D12" w:rsidRPr="00705D12" w:rsidRDefault="00705D12" w:rsidP="00E2525E">
            <w:pPr>
              <w:spacing w:line="360" w:lineRule="auto"/>
            </w:pPr>
            <w:r w:rsidRPr="00705D12">
              <w:t>box-shadow</w:t>
            </w:r>
          </w:p>
        </w:tc>
        <w:tc>
          <w:tcPr>
            <w:tcW w:w="6090" w:type="dxa"/>
          </w:tcPr>
          <w:p w14:paraId="68B7FD3E" w14:textId="0066B7A6" w:rsidR="00705D12" w:rsidRPr="00705D12" w:rsidRDefault="00705D12" w:rsidP="00E2525E">
            <w:pPr>
              <w:spacing w:line="360" w:lineRule="auto"/>
            </w:pPr>
            <w:r w:rsidRPr="00705D12">
              <w:t>Tạo hiệu ứng bóng cho phần tử.</w:t>
            </w:r>
          </w:p>
        </w:tc>
      </w:tr>
      <w:tr w:rsidR="00705D12" w:rsidRPr="002A786C" w14:paraId="0CE57B53" w14:textId="77777777" w:rsidTr="00E2525E">
        <w:tc>
          <w:tcPr>
            <w:tcW w:w="2972" w:type="dxa"/>
          </w:tcPr>
          <w:p w14:paraId="1173C425" w14:textId="2FF7401B" w:rsidR="00705D12" w:rsidRPr="00705D12" w:rsidRDefault="00705D12" w:rsidP="00E2525E">
            <w:pPr>
              <w:spacing w:line="360" w:lineRule="auto"/>
            </w:pPr>
            <w:r w:rsidRPr="00705D12">
              <w:t>margin</w:t>
            </w:r>
          </w:p>
        </w:tc>
        <w:tc>
          <w:tcPr>
            <w:tcW w:w="6090" w:type="dxa"/>
          </w:tcPr>
          <w:p w14:paraId="21386E20" w14:textId="393707A2" w:rsidR="00705D12" w:rsidRPr="00705D12" w:rsidRDefault="00705D12" w:rsidP="00E2525E">
            <w:pPr>
              <w:spacing w:line="360" w:lineRule="auto"/>
            </w:pPr>
            <w:r w:rsidRPr="00705D12">
              <w:t>Khoảng cách bên ngoài phần tử.</w:t>
            </w:r>
          </w:p>
        </w:tc>
      </w:tr>
    </w:tbl>
    <w:p w14:paraId="3CB8DB73" w14:textId="60F61741" w:rsidR="00705D12" w:rsidRDefault="00705D12" w:rsidP="00E61D50">
      <w:pPr>
        <w:pStyle w:val="Heading3"/>
        <w:spacing w:line="360" w:lineRule="auto"/>
      </w:pPr>
    </w:p>
    <w:p w14:paraId="27243A08" w14:textId="0B1E8056" w:rsidR="002D52A8" w:rsidRPr="00F93EB7" w:rsidRDefault="002D52A8" w:rsidP="002D52A8">
      <w:pPr>
        <w:pStyle w:val="Heading2-TimesNewRowman"/>
        <w:numPr>
          <w:ilvl w:val="1"/>
          <w:numId w:val="24"/>
        </w:numPr>
        <w:spacing w:line="360" w:lineRule="auto"/>
      </w:pPr>
      <w:r>
        <w:t xml:space="preserve">  </w:t>
      </w:r>
      <w:bookmarkStart w:id="17" w:name="_Toc187456883"/>
      <w:r>
        <w:t>Bootstrap</w:t>
      </w:r>
      <w:bookmarkEnd w:id="17"/>
    </w:p>
    <w:p w14:paraId="4E141085" w14:textId="77777777" w:rsidR="002D52A8" w:rsidRPr="00BC5561" w:rsidRDefault="002D52A8" w:rsidP="002D52A8">
      <w:pPr>
        <w:spacing w:line="360" w:lineRule="auto"/>
        <w:ind w:firstLine="720"/>
        <w:jc w:val="both"/>
      </w:pPr>
      <w:r w:rsidRPr="00BC5561">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72CA995A" w14:textId="77777777" w:rsidR="002D52A8" w:rsidRPr="00BC5561" w:rsidRDefault="002D52A8" w:rsidP="002D52A8">
      <w:pPr>
        <w:spacing w:line="360" w:lineRule="auto"/>
        <w:jc w:val="both"/>
        <w:rPr>
          <w:lang w:val="vi-VN"/>
        </w:rPr>
      </w:pPr>
      <w:r w:rsidRPr="00BC5561">
        <w:t>N</w:t>
      </w:r>
      <w:r w:rsidRPr="00BC5561">
        <w:rPr>
          <w:lang w:val="vi-VN"/>
        </w:rPr>
        <w:t>hững điểm thuận lợi khi sử dụng Bootstrap.</w:t>
      </w:r>
    </w:p>
    <w:p w14:paraId="616A0622" w14:textId="77777777" w:rsidR="002D52A8" w:rsidRPr="00BC5561" w:rsidRDefault="002D52A8" w:rsidP="002D52A8">
      <w:pPr>
        <w:numPr>
          <w:ilvl w:val="0"/>
          <w:numId w:val="19"/>
        </w:numPr>
        <w:spacing w:line="360" w:lineRule="auto"/>
        <w:jc w:val="both"/>
        <w:rPr>
          <w:lang w:val="vi-VN"/>
        </w:rPr>
      </w:pPr>
      <w:r w:rsidRPr="00BC5561">
        <w:rPr>
          <w:lang w:val="vi-VN"/>
        </w:rPr>
        <w:t>Rất dễ để sử dụng: Nó đơn giản vì nó được base trên HTML, CSS và Javascript chỉ cẩn có kiến thức cơ bản về 3 cái đó là có thể sử dụng bootstrap tốt.</w:t>
      </w:r>
    </w:p>
    <w:p w14:paraId="3B7A2AAE" w14:textId="77777777" w:rsidR="002D52A8" w:rsidRPr="00BC5561" w:rsidRDefault="002D52A8" w:rsidP="002D52A8">
      <w:pPr>
        <w:numPr>
          <w:ilvl w:val="0"/>
          <w:numId w:val="19"/>
        </w:numPr>
        <w:spacing w:line="360" w:lineRule="auto"/>
        <w:jc w:val="both"/>
        <w:rPr>
          <w:lang w:val="vi-VN"/>
        </w:rPr>
      </w:pPr>
      <w:r w:rsidRPr="00BC5561">
        <w:rPr>
          <w:lang w:val="vi-VN"/>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58C4375E" w14:textId="77777777" w:rsidR="002D52A8" w:rsidRPr="002D52A8" w:rsidRDefault="002D52A8" w:rsidP="002D52A8">
      <w:pPr>
        <w:numPr>
          <w:ilvl w:val="0"/>
          <w:numId w:val="19"/>
        </w:numPr>
        <w:spacing w:line="360" w:lineRule="auto"/>
        <w:jc w:val="both"/>
        <w:rPr>
          <w:lang w:val="vi-VN"/>
        </w:rPr>
      </w:pPr>
      <w:r w:rsidRPr="00BC5561">
        <w:rPr>
          <w:lang w:val="vi-VN"/>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3DC2A380" w14:textId="77777777" w:rsidR="002D52A8" w:rsidRPr="00BC5561" w:rsidRDefault="002D52A8" w:rsidP="002D52A8">
      <w:pPr>
        <w:spacing w:line="360" w:lineRule="auto"/>
        <w:jc w:val="both"/>
        <w:rPr>
          <w:lang w:val="vi-VN"/>
        </w:rPr>
      </w:pPr>
    </w:p>
    <w:p w14:paraId="6F026B81" w14:textId="2D68E58B" w:rsidR="002D52A8" w:rsidRPr="000E5C30" w:rsidRDefault="002D52A8" w:rsidP="000E5C30">
      <w:pPr>
        <w:pStyle w:val="Caption"/>
      </w:pPr>
      <w:bookmarkStart w:id="18" w:name="_Toc184250919"/>
      <w:bookmarkStart w:id="19" w:name="_Toc184992288"/>
      <w:bookmarkStart w:id="20" w:name="_Toc528393726"/>
      <w:bookmarkStart w:id="21" w:name="_Toc187455296"/>
      <w:bookmarkStart w:id="22" w:name="_Toc187456733"/>
      <w:r w:rsidRPr="000E5C30">
        <w:t xml:space="preserve">Bảng </w:t>
      </w:r>
      <w:r w:rsidRPr="000E5C30">
        <w:t>3</w:t>
      </w:r>
      <w:r w:rsidRPr="000E5C30">
        <w:t>: Một số tính năng</w:t>
      </w:r>
      <w:r w:rsidRPr="000E5C30">
        <w:t xml:space="preserve"> của Bootstrap</w:t>
      </w:r>
      <w:r w:rsidRPr="000E5C30">
        <w:t xml:space="preserve"> sử dụng trong bài báo cáo</w:t>
      </w:r>
      <w:bookmarkEnd w:id="20"/>
      <w:bookmarkEnd w:id="21"/>
      <w:bookmarkEnd w:id="22"/>
    </w:p>
    <w:tbl>
      <w:tblPr>
        <w:tblStyle w:val="TableGrid"/>
        <w:tblW w:w="0" w:type="auto"/>
        <w:tblLook w:val="04A0" w:firstRow="1" w:lastRow="0" w:firstColumn="1" w:lastColumn="0" w:noHBand="0" w:noVBand="1"/>
      </w:tblPr>
      <w:tblGrid>
        <w:gridCol w:w="708"/>
        <w:gridCol w:w="8354"/>
      </w:tblGrid>
      <w:tr w:rsidR="002D52A8" w:rsidRPr="002A786C" w14:paraId="701AD6FB" w14:textId="77777777" w:rsidTr="003C568A">
        <w:tc>
          <w:tcPr>
            <w:tcW w:w="708" w:type="dxa"/>
            <w:vAlign w:val="center"/>
          </w:tcPr>
          <w:p w14:paraId="4AE314D3" w14:textId="77777777" w:rsidR="002D52A8" w:rsidRPr="002A786C" w:rsidRDefault="002D52A8" w:rsidP="00E2525E">
            <w:pPr>
              <w:spacing w:line="360" w:lineRule="auto"/>
              <w:jc w:val="center"/>
              <w:rPr>
                <w:b/>
              </w:rPr>
            </w:pPr>
            <w:r w:rsidRPr="002A786C">
              <w:rPr>
                <w:b/>
              </w:rPr>
              <w:t>STT</w:t>
            </w:r>
          </w:p>
        </w:tc>
        <w:tc>
          <w:tcPr>
            <w:tcW w:w="8354" w:type="dxa"/>
            <w:vAlign w:val="center"/>
          </w:tcPr>
          <w:p w14:paraId="04A2AEDC" w14:textId="77777777" w:rsidR="002D52A8" w:rsidRPr="002A786C" w:rsidRDefault="002D52A8" w:rsidP="00E2525E">
            <w:pPr>
              <w:spacing w:line="360" w:lineRule="auto"/>
              <w:jc w:val="center"/>
              <w:rPr>
                <w:b/>
              </w:rPr>
            </w:pPr>
            <w:r>
              <w:rPr>
                <w:b/>
              </w:rPr>
              <w:t>Tính</w:t>
            </w:r>
            <w:r w:rsidRPr="002A786C">
              <w:rPr>
                <w:b/>
              </w:rPr>
              <w:t xml:space="preserve"> năng</w:t>
            </w:r>
          </w:p>
        </w:tc>
      </w:tr>
      <w:tr w:rsidR="002D52A8" w:rsidRPr="002A786C" w14:paraId="4B70A647" w14:textId="77777777" w:rsidTr="003C568A">
        <w:tc>
          <w:tcPr>
            <w:tcW w:w="708" w:type="dxa"/>
          </w:tcPr>
          <w:p w14:paraId="50B649B4" w14:textId="77777777" w:rsidR="002D52A8" w:rsidRPr="002A786C" w:rsidRDefault="002D52A8" w:rsidP="002D52A8">
            <w:pPr>
              <w:pStyle w:val="ListParagraph"/>
              <w:numPr>
                <w:ilvl w:val="0"/>
                <w:numId w:val="10"/>
              </w:numPr>
              <w:tabs>
                <w:tab w:val="left" w:pos="313"/>
              </w:tabs>
              <w:spacing w:line="360" w:lineRule="auto"/>
              <w:ind w:left="0" w:firstLine="0"/>
              <w:jc w:val="center"/>
            </w:pPr>
          </w:p>
        </w:tc>
        <w:tc>
          <w:tcPr>
            <w:tcW w:w="8354" w:type="dxa"/>
          </w:tcPr>
          <w:p w14:paraId="7C36553B" w14:textId="5369DEDE" w:rsidR="002D52A8" w:rsidRPr="002A786C" w:rsidRDefault="003C568A" w:rsidP="00E2525E">
            <w:pPr>
              <w:spacing w:line="360" w:lineRule="auto"/>
            </w:pPr>
            <w:r w:rsidRPr="003C568A">
              <w:t>.container: Chiều rộng cố định, thay đổi theo điểm ngắt.</w:t>
            </w:r>
          </w:p>
        </w:tc>
      </w:tr>
      <w:tr w:rsidR="002D52A8" w:rsidRPr="002A786C" w14:paraId="667D40E3" w14:textId="77777777" w:rsidTr="003C568A">
        <w:tc>
          <w:tcPr>
            <w:tcW w:w="708" w:type="dxa"/>
          </w:tcPr>
          <w:p w14:paraId="3BA7D6B9" w14:textId="77777777" w:rsidR="002D52A8" w:rsidRPr="002A786C" w:rsidRDefault="002D52A8" w:rsidP="002D52A8">
            <w:pPr>
              <w:pStyle w:val="ListParagraph"/>
              <w:numPr>
                <w:ilvl w:val="0"/>
                <w:numId w:val="10"/>
              </w:numPr>
              <w:tabs>
                <w:tab w:val="left" w:pos="313"/>
              </w:tabs>
              <w:spacing w:line="360" w:lineRule="auto"/>
              <w:ind w:left="0" w:firstLine="0"/>
              <w:jc w:val="center"/>
            </w:pPr>
          </w:p>
        </w:tc>
        <w:tc>
          <w:tcPr>
            <w:tcW w:w="8354" w:type="dxa"/>
          </w:tcPr>
          <w:p w14:paraId="30E54462" w14:textId="663E6D6B" w:rsidR="002D52A8" w:rsidRPr="002A786C" w:rsidRDefault="003C568A" w:rsidP="00E2525E">
            <w:pPr>
              <w:spacing w:line="360" w:lineRule="auto"/>
            </w:pPr>
            <w:r w:rsidRPr="003C568A">
              <w:t>.container-fluid: Chiều rộng đầy đủ (100% màn hình).</w:t>
            </w:r>
          </w:p>
        </w:tc>
      </w:tr>
      <w:tr w:rsidR="003C568A" w:rsidRPr="002A786C" w14:paraId="7FD0D9BD" w14:textId="77777777" w:rsidTr="003C568A">
        <w:tc>
          <w:tcPr>
            <w:tcW w:w="708" w:type="dxa"/>
          </w:tcPr>
          <w:p w14:paraId="1B7D5081"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31861498" w14:textId="0EFEB3CE" w:rsidR="003C568A" w:rsidRPr="002A786C" w:rsidRDefault="003C568A" w:rsidP="00E2525E">
            <w:pPr>
              <w:spacing w:line="360" w:lineRule="auto"/>
            </w:pPr>
            <w:r w:rsidRPr="003C568A">
              <w:t>.container-{breakpoint}: Cố định chiều rộng dựa trên điểm ngắt (sm, md, lg, xl, xxl).</w:t>
            </w:r>
          </w:p>
        </w:tc>
      </w:tr>
      <w:tr w:rsidR="003C568A" w:rsidRPr="002A786C" w14:paraId="6823E138" w14:textId="77777777" w:rsidTr="003C568A">
        <w:tc>
          <w:tcPr>
            <w:tcW w:w="708" w:type="dxa"/>
          </w:tcPr>
          <w:p w14:paraId="1591FE26"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1CCFBA1E" w14:textId="6A4C5E85" w:rsidR="003C568A" w:rsidRPr="002A786C" w:rsidRDefault="003C568A" w:rsidP="00E2525E">
            <w:pPr>
              <w:spacing w:line="360" w:lineRule="auto"/>
            </w:pPr>
            <w:r w:rsidRPr="003C568A">
              <w:t>Sử dụng lớp.row.</w:t>
            </w:r>
            <w:r w:rsidRPr="003C568A">
              <w:t xml:space="preserve"> </w:t>
            </w:r>
            <w:r w:rsidRPr="003C568A">
              <w:t>Tạo các hàng để chứa cột, hỗ trợ hệ thống lưới.</w:t>
            </w:r>
          </w:p>
        </w:tc>
      </w:tr>
      <w:tr w:rsidR="003C568A" w:rsidRPr="002A786C" w14:paraId="45B9E0DC" w14:textId="77777777" w:rsidTr="003C568A">
        <w:tc>
          <w:tcPr>
            <w:tcW w:w="708" w:type="dxa"/>
          </w:tcPr>
          <w:p w14:paraId="212FAF8B"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3D6E2623" w14:textId="0CEB2CA5" w:rsidR="003C568A" w:rsidRPr="002A786C" w:rsidRDefault="003C568A" w:rsidP="00E2525E">
            <w:pPr>
              <w:spacing w:line="360" w:lineRule="auto"/>
            </w:pPr>
            <w:proofErr w:type="gramStart"/>
            <w:r w:rsidRPr="003C568A">
              <w:t>.col</w:t>
            </w:r>
            <w:proofErr w:type="gramEnd"/>
            <w:r w:rsidRPr="003C568A">
              <w:t>: Kích thước cột tự động chia đều.</w:t>
            </w:r>
          </w:p>
        </w:tc>
      </w:tr>
      <w:tr w:rsidR="003C568A" w:rsidRPr="002A786C" w14:paraId="33EED194" w14:textId="77777777" w:rsidTr="003C568A">
        <w:tc>
          <w:tcPr>
            <w:tcW w:w="708" w:type="dxa"/>
          </w:tcPr>
          <w:p w14:paraId="234FDCF7"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49DCBA95" w14:textId="214114C8" w:rsidR="003C568A" w:rsidRPr="002A786C" w:rsidRDefault="003C568A" w:rsidP="00E2525E">
            <w:pPr>
              <w:spacing w:line="360" w:lineRule="auto"/>
            </w:pPr>
            <w:proofErr w:type="gramStart"/>
            <w:r w:rsidRPr="003C568A">
              <w:t>.col</w:t>
            </w:r>
            <w:proofErr w:type="gramEnd"/>
            <w:r w:rsidRPr="003C568A">
              <w:t>-{n}: Đặt kích thước cụ thể cho cột (1-12).</w:t>
            </w:r>
          </w:p>
        </w:tc>
      </w:tr>
      <w:tr w:rsidR="003C568A" w:rsidRPr="002A786C" w14:paraId="2ECD389D" w14:textId="77777777" w:rsidTr="003C568A">
        <w:tc>
          <w:tcPr>
            <w:tcW w:w="708" w:type="dxa"/>
          </w:tcPr>
          <w:p w14:paraId="40465B18"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662183E1" w14:textId="70A685E5" w:rsidR="003C568A" w:rsidRPr="002A786C" w:rsidRDefault="003C568A" w:rsidP="00E2525E">
            <w:pPr>
              <w:spacing w:line="360" w:lineRule="auto"/>
            </w:pPr>
            <w:proofErr w:type="gramStart"/>
            <w:r w:rsidRPr="003C568A">
              <w:t>.col</w:t>
            </w:r>
            <w:proofErr w:type="gramEnd"/>
            <w:r w:rsidRPr="003C568A">
              <w:t>-{breakpoint}-{n}: Cột thay đổi kích thước theo điểm ngắt (sm, md, lg, xl, xxl).</w:t>
            </w:r>
          </w:p>
        </w:tc>
      </w:tr>
      <w:tr w:rsidR="003C568A" w:rsidRPr="002A786C" w14:paraId="092B2401" w14:textId="77777777" w:rsidTr="003C568A">
        <w:tc>
          <w:tcPr>
            <w:tcW w:w="708" w:type="dxa"/>
          </w:tcPr>
          <w:p w14:paraId="2BA9B1E2"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281A047E" w14:textId="455FF296" w:rsidR="003C568A" w:rsidRPr="002A786C" w:rsidRDefault="003C568A" w:rsidP="00E2525E">
            <w:pPr>
              <w:spacing w:line="360" w:lineRule="auto"/>
            </w:pPr>
            <w:proofErr w:type="gramStart"/>
            <w:r w:rsidRPr="003C568A">
              <w:t>.offset</w:t>
            </w:r>
            <w:proofErr w:type="gramEnd"/>
            <w:r w:rsidRPr="003C568A">
              <w:t>-{n}: Tạo offset cố định.</w:t>
            </w:r>
          </w:p>
        </w:tc>
      </w:tr>
      <w:tr w:rsidR="003C568A" w:rsidRPr="002A786C" w14:paraId="7519D2DA" w14:textId="77777777" w:rsidTr="003C568A">
        <w:tc>
          <w:tcPr>
            <w:tcW w:w="708" w:type="dxa"/>
          </w:tcPr>
          <w:p w14:paraId="5C6A423D"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737BF2AD" w14:textId="038146F0" w:rsidR="003C568A" w:rsidRPr="002A786C" w:rsidRDefault="003C568A" w:rsidP="00E2525E">
            <w:pPr>
              <w:spacing w:line="360" w:lineRule="auto"/>
            </w:pPr>
            <w:proofErr w:type="gramStart"/>
            <w:r w:rsidRPr="003C568A">
              <w:t>.offset</w:t>
            </w:r>
            <w:proofErr w:type="gramEnd"/>
            <w:r w:rsidRPr="003C568A">
              <w:t>-{breakpoint}-{n}: Offset thay đổi theo điểm ngắt.</w:t>
            </w:r>
          </w:p>
        </w:tc>
      </w:tr>
      <w:tr w:rsidR="003C568A" w:rsidRPr="002A786C" w14:paraId="59E3669C" w14:textId="77777777" w:rsidTr="003C568A">
        <w:tc>
          <w:tcPr>
            <w:tcW w:w="708" w:type="dxa"/>
          </w:tcPr>
          <w:p w14:paraId="60FF5555"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3E7998B0" w14:textId="1E839248" w:rsidR="003C568A" w:rsidRPr="002A786C" w:rsidRDefault="003C568A" w:rsidP="00E2525E">
            <w:pPr>
              <w:spacing w:line="360" w:lineRule="auto"/>
            </w:pPr>
            <w:proofErr w:type="gramStart"/>
            <w:r w:rsidRPr="003C568A">
              <w:t>.g</w:t>
            </w:r>
            <w:proofErr w:type="gramEnd"/>
            <w:r w:rsidRPr="003C568A">
              <w:t>-{n}: Khoảng cách ngang và dọc (0-5).</w:t>
            </w:r>
          </w:p>
        </w:tc>
      </w:tr>
      <w:tr w:rsidR="003C568A" w:rsidRPr="002A786C" w14:paraId="553A5D1F" w14:textId="77777777" w:rsidTr="003C568A">
        <w:tc>
          <w:tcPr>
            <w:tcW w:w="708" w:type="dxa"/>
          </w:tcPr>
          <w:p w14:paraId="781C3E46"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6E8DE941" w14:textId="7460B6EE" w:rsidR="003C568A" w:rsidRPr="002A786C" w:rsidRDefault="003C568A" w:rsidP="00E2525E">
            <w:pPr>
              <w:spacing w:line="360" w:lineRule="auto"/>
            </w:pPr>
            <w:proofErr w:type="gramStart"/>
            <w:r w:rsidRPr="003C568A">
              <w:t>.gx</w:t>
            </w:r>
            <w:proofErr w:type="gramEnd"/>
            <w:r w:rsidRPr="003C568A">
              <w:t>-{n}: Khoảng cách ngang riêng.</w:t>
            </w:r>
          </w:p>
        </w:tc>
      </w:tr>
      <w:tr w:rsidR="003C568A" w:rsidRPr="002A786C" w14:paraId="6850C6D7" w14:textId="77777777" w:rsidTr="003C568A">
        <w:tc>
          <w:tcPr>
            <w:tcW w:w="708" w:type="dxa"/>
          </w:tcPr>
          <w:p w14:paraId="4F660C29"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18ED7290" w14:textId="30AFEC59" w:rsidR="003C568A" w:rsidRPr="002A786C" w:rsidRDefault="003C568A" w:rsidP="00E2525E">
            <w:pPr>
              <w:spacing w:line="360" w:lineRule="auto"/>
            </w:pPr>
            <w:r w:rsidRPr="003C568A">
              <w:t>.gy-{n}: Khoảng cách dọc riêng.</w:t>
            </w:r>
          </w:p>
        </w:tc>
      </w:tr>
      <w:tr w:rsidR="003C568A" w:rsidRPr="002A786C" w14:paraId="28BC0960" w14:textId="77777777" w:rsidTr="003C568A">
        <w:tc>
          <w:tcPr>
            <w:tcW w:w="708" w:type="dxa"/>
          </w:tcPr>
          <w:p w14:paraId="0AE88DAD"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168FE11E" w14:textId="72FE13F8" w:rsidR="003C568A" w:rsidRPr="002A786C" w:rsidRDefault="003C568A" w:rsidP="00E2525E">
            <w:pPr>
              <w:spacing w:line="360" w:lineRule="auto"/>
            </w:pPr>
            <w:proofErr w:type="gramStart"/>
            <w:r w:rsidRPr="003C568A">
              <w:t>.row</w:t>
            </w:r>
            <w:proofErr w:type="gramEnd"/>
            <w:r w:rsidRPr="003C568A">
              <w:t>-cols-{n}: Xác định số cột tự động trên một hàng.</w:t>
            </w:r>
          </w:p>
        </w:tc>
      </w:tr>
      <w:tr w:rsidR="003C568A" w:rsidRPr="002A786C" w14:paraId="4CFFD86B" w14:textId="77777777" w:rsidTr="003C568A">
        <w:tc>
          <w:tcPr>
            <w:tcW w:w="708" w:type="dxa"/>
          </w:tcPr>
          <w:p w14:paraId="396C9ED6"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1716491F" w14:textId="5F3E8796" w:rsidR="003C568A" w:rsidRPr="002A786C" w:rsidRDefault="003C568A" w:rsidP="00E2525E">
            <w:pPr>
              <w:spacing w:line="360" w:lineRule="auto"/>
            </w:pPr>
            <w:proofErr w:type="gramStart"/>
            <w:r w:rsidRPr="003C568A">
              <w:t>.col</w:t>
            </w:r>
            <w:proofErr w:type="gramEnd"/>
            <w:r w:rsidRPr="003C568A">
              <w:t>-auto: Điều chỉnh kích thước cột tự động theo nội dung.</w:t>
            </w:r>
          </w:p>
        </w:tc>
      </w:tr>
      <w:tr w:rsidR="003C568A" w:rsidRPr="002A786C" w14:paraId="2C2C7A9F" w14:textId="77777777" w:rsidTr="003C568A">
        <w:tc>
          <w:tcPr>
            <w:tcW w:w="708" w:type="dxa"/>
          </w:tcPr>
          <w:p w14:paraId="7104F9E4" w14:textId="77777777" w:rsidR="003C568A" w:rsidRPr="002A786C" w:rsidRDefault="003C568A" w:rsidP="002D52A8">
            <w:pPr>
              <w:pStyle w:val="ListParagraph"/>
              <w:numPr>
                <w:ilvl w:val="0"/>
                <w:numId w:val="10"/>
              </w:numPr>
              <w:tabs>
                <w:tab w:val="left" w:pos="313"/>
              </w:tabs>
              <w:spacing w:line="360" w:lineRule="auto"/>
              <w:ind w:left="0" w:firstLine="0"/>
              <w:jc w:val="center"/>
            </w:pPr>
          </w:p>
        </w:tc>
        <w:tc>
          <w:tcPr>
            <w:tcW w:w="8354" w:type="dxa"/>
          </w:tcPr>
          <w:p w14:paraId="66F3A5CC" w14:textId="40118E06" w:rsidR="003C568A" w:rsidRPr="002A786C" w:rsidRDefault="003C568A" w:rsidP="00E2525E">
            <w:pPr>
              <w:spacing w:line="360" w:lineRule="auto"/>
            </w:pPr>
            <w:r w:rsidRPr="003C568A">
              <w:t>Hỗ trợ bố cục từ phải sang trái, tự động thay đổi các thuộc tính như padding-left và padding-right.</w:t>
            </w:r>
          </w:p>
        </w:tc>
      </w:tr>
    </w:tbl>
    <w:p w14:paraId="3C07E825" w14:textId="77777777" w:rsidR="002D52A8" w:rsidRDefault="002D52A8" w:rsidP="002D52A8">
      <w:pPr>
        <w:pStyle w:val="Heading2"/>
        <w:spacing w:line="360" w:lineRule="auto"/>
        <w:ind w:right="141"/>
        <w:jc w:val="left"/>
      </w:pPr>
    </w:p>
    <w:p w14:paraId="49B612A8" w14:textId="58EA4215" w:rsidR="002D52A8" w:rsidRDefault="002D52A8" w:rsidP="002D52A8">
      <w:pPr>
        <w:pStyle w:val="Heading2"/>
        <w:spacing w:line="360" w:lineRule="auto"/>
        <w:ind w:right="141"/>
        <w:jc w:val="left"/>
      </w:pPr>
      <w:bookmarkStart w:id="23" w:name="_Toc187456884"/>
      <w:r>
        <w:t>1.</w:t>
      </w:r>
      <w:r w:rsidR="003C568A">
        <w:t>3</w:t>
      </w:r>
      <w:r>
        <w:t xml:space="preserve"> </w:t>
      </w:r>
      <w:r>
        <w:t>Cơ sở dữ liệu MySQL</w:t>
      </w:r>
      <w:bookmarkEnd w:id="18"/>
      <w:bookmarkEnd w:id="19"/>
      <w:bookmarkEnd w:id="23"/>
    </w:p>
    <w:p w14:paraId="68F681A8" w14:textId="77777777" w:rsidR="002D52A8" w:rsidRPr="00BC5561" w:rsidRDefault="002D52A8" w:rsidP="002D52A8">
      <w:pPr>
        <w:spacing w:line="360" w:lineRule="auto"/>
        <w:ind w:firstLine="576"/>
        <w:jc w:val="both"/>
      </w:pPr>
      <w:r w:rsidRPr="00BC5561">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r w:rsidRPr="00BC5561">
        <w:rPr>
          <w:rFonts w:ascii="Verdana" w:hAnsi="Verdana"/>
          <w:color w:val="222222"/>
          <w:shd w:val="clear" w:color="auto" w:fill="FFFFFF"/>
        </w:rPr>
        <w:t xml:space="preserve"> </w:t>
      </w:r>
      <w:r w:rsidRPr="00BC5561">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r w:rsidRPr="00BC5561">
        <w:rPr>
          <w:rFonts w:ascii="Verdana" w:hAnsi="Verdana"/>
          <w:color w:val="222222"/>
          <w:shd w:val="clear" w:color="auto" w:fill="FFFFFF"/>
        </w:rPr>
        <w:t xml:space="preserve"> </w:t>
      </w:r>
      <w:r w:rsidRPr="00BC5561">
        <w:t xml:space="preserve">MySQL có nhiều phiên bản cho các hệ điều hành khác nhau: phiên bản Win32 cho các hệ điều hành dòng </w:t>
      </w:r>
      <w:proofErr w:type="gramStart"/>
      <w:r w:rsidRPr="00BC5561">
        <w:t>Windows,Linux</w:t>
      </w:r>
      <w:proofErr w:type="gramEnd"/>
      <w:r w:rsidRPr="00BC5561">
        <w:t>, Mac OSX, Unix, FreeBSD, NetBSD, Novell NetWare, SGI Irix, Solaris, SunOS,…</w:t>
      </w:r>
    </w:p>
    <w:p w14:paraId="53D906F0" w14:textId="77777777" w:rsidR="002D52A8" w:rsidRPr="00BC5561" w:rsidRDefault="002D52A8" w:rsidP="002D52A8">
      <w:pPr>
        <w:spacing w:line="360" w:lineRule="auto"/>
        <w:jc w:val="both"/>
      </w:pPr>
      <w:r w:rsidRPr="00BC5561">
        <w:t>Những đặc điễm của MySQL:</w:t>
      </w:r>
    </w:p>
    <w:p w14:paraId="47EBF729" w14:textId="77777777" w:rsidR="002D52A8" w:rsidRPr="00BC5561" w:rsidRDefault="002D52A8" w:rsidP="002D52A8">
      <w:pPr>
        <w:numPr>
          <w:ilvl w:val="0"/>
          <w:numId w:val="20"/>
        </w:numPr>
        <w:spacing w:line="360" w:lineRule="auto"/>
        <w:jc w:val="both"/>
        <w:rPr>
          <w:lang w:val="vi-VN"/>
        </w:rPr>
      </w:pPr>
      <w:r w:rsidRPr="00BC5561">
        <w:rPr>
          <w:lang w:val="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4275AECB" w14:textId="77777777" w:rsidR="002D52A8" w:rsidRPr="00BC5561" w:rsidRDefault="002D52A8" w:rsidP="002D52A8">
      <w:pPr>
        <w:numPr>
          <w:ilvl w:val="0"/>
          <w:numId w:val="20"/>
        </w:numPr>
        <w:spacing w:line="360" w:lineRule="auto"/>
        <w:jc w:val="both"/>
        <w:rPr>
          <w:lang w:val="vi-VN"/>
        </w:rPr>
      </w:pPr>
      <w:r w:rsidRPr="00BC5561">
        <w:rPr>
          <w:lang w:val="vi-VN"/>
        </w:rPr>
        <w:lastRenderedPageBreak/>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37BF85DA" w14:textId="77777777" w:rsidR="002D52A8" w:rsidRPr="00BC5561" w:rsidRDefault="002D52A8" w:rsidP="002D52A8">
      <w:pPr>
        <w:numPr>
          <w:ilvl w:val="0"/>
          <w:numId w:val="20"/>
        </w:numPr>
        <w:spacing w:line="360" w:lineRule="auto"/>
        <w:jc w:val="both"/>
        <w:rPr>
          <w:lang w:val="vi-VN"/>
        </w:rPr>
      </w:pPr>
      <w:r w:rsidRPr="00BC5561">
        <w:rPr>
          <w:lang w:val="vi-VN"/>
        </w:rPr>
        <w:t>Tính linh hoạt và tùy biến cao: MySQL hỗ trợ nhiều nền tảng, nhiều loại engine lưu trữ và cho phép người dùng tùy chỉnh cấu hình để phù hợp với nhu cầu cụ thể của ứng dụng.</w:t>
      </w:r>
    </w:p>
    <w:p w14:paraId="497EC972" w14:textId="77777777" w:rsidR="002D52A8" w:rsidRPr="00BC5561" w:rsidRDefault="002D52A8" w:rsidP="002D52A8">
      <w:pPr>
        <w:numPr>
          <w:ilvl w:val="0"/>
          <w:numId w:val="20"/>
        </w:numPr>
        <w:spacing w:line="360" w:lineRule="auto"/>
        <w:jc w:val="both"/>
        <w:rPr>
          <w:lang w:val="vi-VN"/>
        </w:rPr>
      </w:pPr>
      <w:r w:rsidRPr="00BC5561">
        <w:rPr>
          <w:lang w:val="vi-VN"/>
        </w:rPr>
        <w:t>Cộng đồng lớn và hỗ trợ mạnh mẽ: MySQL có một cộng đồng người dùng rất lớn, sẵn sàng chia sẻ kinh nghiệm và giải đáp thắc mắc.</w:t>
      </w:r>
    </w:p>
    <w:p w14:paraId="2002FEAC" w14:textId="77777777" w:rsidR="002D52A8" w:rsidRPr="00BC5561" w:rsidRDefault="002D52A8" w:rsidP="002D52A8">
      <w:pPr>
        <w:numPr>
          <w:ilvl w:val="0"/>
          <w:numId w:val="20"/>
        </w:numPr>
        <w:spacing w:line="360" w:lineRule="auto"/>
        <w:jc w:val="both"/>
        <w:rPr>
          <w:lang w:val="vi-VN"/>
        </w:rPr>
      </w:pPr>
      <w:r w:rsidRPr="00BC5561">
        <w:rPr>
          <w:lang w:val="vi-VN"/>
        </w:rPr>
        <w:t>Mã nguồn mở: MySQL là một phần mềm mã nguồn mở, người dùng có thể tự do sử dụng, sửa đổi và phân phối.</w:t>
      </w:r>
    </w:p>
    <w:p w14:paraId="2DF0C14F" w14:textId="77777777" w:rsidR="002D52A8" w:rsidRPr="00BC5561" w:rsidRDefault="002D52A8" w:rsidP="002D52A8">
      <w:pPr>
        <w:numPr>
          <w:ilvl w:val="0"/>
          <w:numId w:val="20"/>
        </w:numPr>
        <w:spacing w:line="360" w:lineRule="auto"/>
        <w:jc w:val="both"/>
        <w:rPr>
          <w:lang w:val="vi-VN"/>
        </w:rPr>
      </w:pPr>
      <w:r w:rsidRPr="00BC5561">
        <w:rPr>
          <w:lang w:val="vi-VN"/>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834CFB7" w14:textId="77777777" w:rsidR="002D52A8" w:rsidRPr="00BC5561" w:rsidRDefault="002D52A8" w:rsidP="002D52A8">
      <w:pPr>
        <w:numPr>
          <w:ilvl w:val="0"/>
          <w:numId w:val="20"/>
        </w:numPr>
        <w:spacing w:line="360" w:lineRule="auto"/>
        <w:jc w:val="both"/>
        <w:rPr>
          <w:lang w:val="vi-VN"/>
        </w:rPr>
      </w:pPr>
      <w:r w:rsidRPr="00BC5561">
        <w:rPr>
          <w:lang w:val="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6D11550D" w14:textId="77777777" w:rsidR="002D52A8" w:rsidRPr="003C568A" w:rsidRDefault="002D52A8" w:rsidP="002D52A8">
      <w:pPr>
        <w:numPr>
          <w:ilvl w:val="0"/>
          <w:numId w:val="20"/>
        </w:numPr>
        <w:spacing w:line="360" w:lineRule="auto"/>
        <w:jc w:val="both"/>
        <w:rPr>
          <w:lang w:val="vi-VN"/>
        </w:rPr>
      </w:pPr>
      <w:r w:rsidRPr="00BC5561">
        <w:rPr>
          <w:lang w:val="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529269B1" w14:textId="52A22699" w:rsidR="003C568A" w:rsidRDefault="003C568A" w:rsidP="003C568A">
      <w:pPr>
        <w:spacing w:line="360" w:lineRule="auto"/>
        <w:ind w:left="720"/>
        <w:jc w:val="center"/>
      </w:pPr>
      <w:r w:rsidRPr="003C568A">
        <w:rPr>
          <w:lang w:val="vi-VN"/>
        </w:rPr>
        <w:drawing>
          <wp:inline distT="0" distB="0" distL="0" distR="0" wp14:anchorId="31AF9439" wp14:editId="37D623FA">
            <wp:extent cx="2187130" cy="2591025"/>
            <wp:effectExtent l="0" t="0" r="3810" b="0"/>
            <wp:docPr id="167125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264" name=""/>
                    <pic:cNvPicPr/>
                  </pic:nvPicPr>
                  <pic:blipFill>
                    <a:blip r:embed="rId15"/>
                    <a:stretch>
                      <a:fillRect/>
                    </a:stretch>
                  </pic:blipFill>
                  <pic:spPr>
                    <a:xfrm>
                      <a:off x="0" y="0"/>
                      <a:ext cx="2187130" cy="2591025"/>
                    </a:xfrm>
                    <a:prstGeom prst="rect">
                      <a:avLst/>
                    </a:prstGeom>
                  </pic:spPr>
                </pic:pic>
              </a:graphicData>
            </a:graphic>
          </wp:inline>
        </w:drawing>
      </w:r>
    </w:p>
    <w:p w14:paraId="38133A78" w14:textId="1CF59894" w:rsidR="003C568A" w:rsidRPr="003C568A" w:rsidRDefault="003C568A" w:rsidP="000E5C30">
      <w:pPr>
        <w:pStyle w:val="Caption"/>
        <w:rPr>
          <w:szCs w:val="26"/>
        </w:rPr>
      </w:pPr>
      <w:bookmarkStart w:id="24" w:name="_Toc187456734"/>
      <w:r>
        <w:t>Hình 1: Cơ sở dữ liệu</w:t>
      </w:r>
      <w:bookmarkEnd w:id="24"/>
      <w:r>
        <w:t xml:space="preserve"> </w:t>
      </w:r>
    </w:p>
    <w:p w14:paraId="739DD5CB" w14:textId="5A5484E0" w:rsidR="003C568A" w:rsidRDefault="003C568A" w:rsidP="003C568A">
      <w:pPr>
        <w:pStyle w:val="Heading2"/>
        <w:spacing w:line="360" w:lineRule="auto"/>
        <w:ind w:right="141"/>
        <w:jc w:val="left"/>
      </w:pPr>
      <w:bookmarkStart w:id="25" w:name="_Toc187456885"/>
      <w:r>
        <w:lastRenderedPageBreak/>
        <w:t>1.</w:t>
      </w:r>
      <w:r>
        <w:t>4</w:t>
      </w:r>
      <w:r>
        <w:t xml:space="preserve"> </w:t>
      </w:r>
      <w:r>
        <w:t>PHP</w:t>
      </w:r>
      <w:bookmarkEnd w:id="25"/>
      <w:r>
        <w:t xml:space="preserve"> </w:t>
      </w:r>
    </w:p>
    <w:p w14:paraId="38A0C7CE" w14:textId="77777777" w:rsidR="002D52A8" w:rsidRPr="001D10CC" w:rsidRDefault="002D52A8" w:rsidP="002D52A8">
      <w:pPr>
        <w:spacing w:line="360" w:lineRule="auto"/>
        <w:ind w:firstLine="284"/>
        <w:jc w:val="both"/>
      </w:pPr>
      <w:r w:rsidRPr="001D10CC">
        <w:t>PHP (Hypertext Preprocessor) là một ngôn ngữ lập trình kịch bản (scripting language) được sử dụng chủ yếu để phát triển các ứng dụng web động. Nó được nhúng trực tiếp vào mã HTML để tạo ra các trang web tương tác với người dùng. PHP là một ngôn ngữ phía máy chủ (server-side), có nghĩa là mã PHP được xử lý trên máy chủ và chỉ trả về mã HTML (hoặc kết quả xử lý khác) cho trình duyệt của người dùng.</w:t>
      </w:r>
    </w:p>
    <w:p w14:paraId="0B1DFDD6" w14:textId="77777777" w:rsidR="002D52A8" w:rsidRPr="001D10CC" w:rsidRDefault="002D52A8" w:rsidP="002D52A8">
      <w:pPr>
        <w:spacing w:line="360" w:lineRule="auto"/>
        <w:jc w:val="both"/>
        <w:rPr>
          <w:lang w:val="vi-VN"/>
        </w:rPr>
      </w:pPr>
      <w:r w:rsidRPr="001D10CC">
        <w:rPr>
          <w:lang w:val="vi-VN"/>
        </w:rPr>
        <w:t>Một số ứng dụng phổ biến của PHP trong ngành IT:</w:t>
      </w:r>
    </w:p>
    <w:p w14:paraId="189FADFF" w14:textId="77777777" w:rsidR="002D52A8" w:rsidRPr="001D10CC" w:rsidRDefault="002D52A8" w:rsidP="002D52A8">
      <w:pPr>
        <w:numPr>
          <w:ilvl w:val="0"/>
          <w:numId w:val="21"/>
        </w:numPr>
        <w:spacing w:line="360" w:lineRule="auto"/>
        <w:jc w:val="both"/>
        <w:rPr>
          <w:lang w:val="vi-VN"/>
        </w:rPr>
      </w:pPr>
      <w:r w:rsidRPr="001D10CC">
        <w:rPr>
          <w:lang w:val="vi-VN"/>
        </w:rPr>
        <w:t>Thiết lập chương trình cho hệ thống máy chủ: Đây là một ứng dụng chủ yếu nhất của PHP. Các PHP Developer sẽ phải thực hiện các thao tác như phân tích ngôn ngữ lập trình PHP, xây dựng máy chủ web và trình duyệt web.</w:t>
      </w:r>
    </w:p>
    <w:p w14:paraId="40E2CC67" w14:textId="77777777" w:rsidR="002D52A8" w:rsidRPr="001D10CC" w:rsidRDefault="002D52A8" w:rsidP="002D52A8">
      <w:pPr>
        <w:numPr>
          <w:ilvl w:val="0"/>
          <w:numId w:val="21"/>
        </w:numPr>
        <w:spacing w:line="360" w:lineRule="auto"/>
        <w:jc w:val="both"/>
        <w:rPr>
          <w:lang w:val="vi-VN"/>
        </w:rPr>
      </w:pPr>
      <w:r w:rsidRPr="001D10CC">
        <w:rPr>
          <w:lang w:val="vi-VN"/>
        </w:rPr>
        <w:t>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14:paraId="57C8712B" w14:textId="77777777" w:rsidR="002D52A8" w:rsidRPr="001D10CC" w:rsidRDefault="002D52A8" w:rsidP="002D52A8">
      <w:pPr>
        <w:numPr>
          <w:ilvl w:val="0"/>
          <w:numId w:val="21"/>
        </w:numPr>
        <w:spacing w:line="360" w:lineRule="auto"/>
        <w:jc w:val="both"/>
        <w:rPr>
          <w:lang w:val="vi-VN"/>
        </w:rPr>
      </w:pPr>
      <w:r w:rsidRPr="001D10CC">
        <w:rPr>
          <w:lang w:val="vi-VN"/>
        </w:rPr>
        <w:t>Xây dựng các ứng dụng làm việc: Bạn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w:t>
      </w:r>
    </w:p>
    <w:p w14:paraId="3FAA7216" w14:textId="77777777" w:rsidR="002D52A8" w:rsidRPr="001D10CC" w:rsidRDefault="002D52A8" w:rsidP="002D52A8">
      <w:pPr>
        <w:numPr>
          <w:ilvl w:val="0"/>
          <w:numId w:val="21"/>
        </w:numPr>
        <w:spacing w:line="360" w:lineRule="auto"/>
        <w:jc w:val="both"/>
        <w:rPr>
          <w:lang w:val="vi-VN"/>
        </w:rPr>
      </w:pPr>
      <w:r w:rsidRPr="001D10CC">
        <w:rPr>
          <w:lang w:val="vi-VN"/>
        </w:rPr>
        <w:t>Hỗ trợ cho mọi loại cơ sở dữ liệu khác nhau: Khi một website có hỗ trợ cơ sở dữ liệu tốt sẽ giúp ích cho việc vận hành, sao lưu và đặc biệt là backup dữ liệu đề phòng trường hợp xảy ra an ninh mạng.</w:t>
      </w:r>
    </w:p>
    <w:p w14:paraId="08E78C50" w14:textId="77777777" w:rsidR="002D52A8" w:rsidRPr="00297DDA" w:rsidRDefault="002D52A8" w:rsidP="002D52A8">
      <w:pPr>
        <w:spacing w:line="360" w:lineRule="auto"/>
        <w:ind w:firstLine="360"/>
        <w:jc w:val="both"/>
      </w:pPr>
      <w:r w:rsidRPr="001D10CC">
        <w:t>PHP thường được sử dụng trong phát triển các hệ thống quản lý nội dung (CMS) như WordPress, Joomla, và Drupal, cũng như trong các ứng dụng web phức tạp và thương mại điện tử.</w:t>
      </w:r>
    </w:p>
    <w:p w14:paraId="0910DEDA" w14:textId="5520CE56" w:rsidR="00630477" w:rsidRPr="000E5C30" w:rsidRDefault="00630477" w:rsidP="000E5C30">
      <w:pPr>
        <w:pStyle w:val="Caption"/>
      </w:pPr>
      <w:bookmarkStart w:id="26" w:name="_Toc187455297"/>
      <w:bookmarkStart w:id="27" w:name="_Toc187456735"/>
      <w:r w:rsidRPr="000E5C30">
        <w:t xml:space="preserve">Bảng </w:t>
      </w:r>
      <w:r w:rsidRPr="000E5C30">
        <w:t>4</w:t>
      </w:r>
      <w:r w:rsidRPr="000E5C30">
        <w:t xml:space="preserve">: Một số tính năng của </w:t>
      </w:r>
      <w:r w:rsidRPr="000E5C30">
        <w:t>PHP</w:t>
      </w:r>
      <w:r w:rsidRPr="000E5C30">
        <w:t xml:space="preserve"> sử dụng trong bài báo cáo</w:t>
      </w:r>
      <w:bookmarkEnd w:id="26"/>
      <w:bookmarkEnd w:id="27"/>
    </w:p>
    <w:tbl>
      <w:tblPr>
        <w:tblStyle w:val="TableGrid"/>
        <w:tblW w:w="0" w:type="auto"/>
        <w:tblLook w:val="04A0" w:firstRow="1" w:lastRow="0" w:firstColumn="1" w:lastColumn="0" w:noHBand="0" w:noVBand="1"/>
      </w:tblPr>
      <w:tblGrid>
        <w:gridCol w:w="1131"/>
        <w:gridCol w:w="3556"/>
        <w:gridCol w:w="4375"/>
      </w:tblGrid>
      <w:tr w:rsidR="00630477" w:rsidRPr="002A786C" w14:paraId="5AFE07B3" w14:textId="77777777" w:rsidTr="00630477">
        <w:tc>
          <w:tcPr>
            <w:tcW w:w="1131" w:type="dxa"/>
            <w:vAlign w:val="center"/>
          </w:tcPr>
          <w:p w14:paraId="674204D2" w14:textId="77777777" w:rsidR="00630477" w:rsidRPr="002A786C" w:rsidRDefault="00630477" w:rsidP="00E2525E">
            <w:pPr>
              <w:spacing w:line="360" w:lineRule="auto"/>
              <w:jc w:val="center"/>
              <w:rPr>
                <w:b/>
              </w:rPr>
            </w:pPr>
            <w:r w:rsidRPr="002A786C">
              <w:rPr>
                <w:b/>
              </w:rPr>
              <w:t>STT</w:t>
            </w:r>
          </w:p>
        </w:tc>
        <w:tc>
          <w:tcPr>
            <w:tcW w:w="3556" w:type="dxa"/>
          </w:tcPr>
          <w:p w14:paraId="6960475B" w14:textId="76F7BD34" w:rsidR="00630477" w:rsidRDefault="00630477" w:rsidP="00E2525E">
            <w:pPr>
              <w:spacing w:line="360" w:lineRule="auto"/>
              <w:jc w:val="center"/>
              <w:rPr>
                <w:b/>
              </w:rPr>
            </w:pPr>
            <w:r>
              <w:rPr>
                <w:b/>
              </w:rPr>
              <w:t>Tên file PHP</w:t>
            </w:r>
          </w:p>
        </w:tc>
        <w:tc>
          <w:tcPr>
            <w:tcW w:w="4375" w:type="dxa"/>
            <w:vAlign w:val="center"/>
          </w:tcPr>
          <w:p w14:paraId="6ABFCBE5" w14:textId="284E92BE" w:rsidR="00630477" w:rsidRPr="002A786C" w:rsidRDefault="00630477" w:rsidP="00E2525E">
            <w:pPr>
              <w:spacing w:line="360" w:lineRule="auto"/>
              <w:jc w:val="center"/>
              <w:rPr>
                <w:b/>
              </w:rPr>
            </w:pPr>
            <w:r>
              <w:rPr>
                <w:b/>
              </w:rPr>
              <w:t>Tính</w:t>
            </w:r>
            <w:r w:rsidRPr="002A786C">
              <w:rPr>
                <w:b/>
              </w:rPr>
              <w:t xml:space="preserve"> năng</w:t>
            </w:r>
          </w:p>
        </w:tc>
      </w:tr>
      <w:tr w:rsidR="00630477" w:rsidRPr="002A786C" w14:paraId="5A9D1E0D" w14:textId="77777777" w:rsidTr="00630477">
        <w:tc>
          <w:tcPr>
            <w:tcW w:w="1131" w:type="dxa"/>
          </w:tcPr>
          <w:p w14:paraId="5E7A535D" w14:textId="0529B998"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2FFEE8C6" w14:textId="2EBA103C" w:rsidR="00630477" w:rsidRPr="003C568A" w:rsidRDefault="00630477" w:rsidP="00E2525E">
            <w:pPr>
              <w:spacing w:line="360" w:lineRule="auto"/>
            </w:pPr>
            <w:r w:rsidRPr="00630477">
              <w:t>add2cart.php</w:t>
            </w:r>
          </w:p>
        </w:tc>
        <w:tc>
          <w:tcPr>
            <w:tcW w:w="4375" w:type="dxa"/>
          </w:tcPr>
          <w:p w14:paraId="15DD01DC" w14:textId="0A0ED452" w:rsidR="00630477" w:rsidRPr="002A786C" w:rsidRDefault="00630477" w:rsidP="00E2525E">
            <w:pPr>
              <w:spacing w:line="360" w:lineRule="auto"/>
            </w:pPr>
            <w:r w:rsidRPr="00630477">
              <w:t>Xử lý thêm sản phẩm vào giỏ hàng.</w:t>
            </w:r>
          </w:p>
        </w:tc>
      </w:tr>
      <w:tr w:rsidR="00630477" w:rsidRPr="002A786C" w14:paraId="3706A031" w14:textId="77777777" w:rsidTr="00630477">
        <w:tc>
          <w:tcPr>
            <w:tcW w:w="1131" w:type="dxa"/>
          </w:tcPr>
          <w:p w14:paraId="5896BD5A"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12B9739" w14:textId="44D4C5F6" w:rsidR="00630477" w:rsidRPr="003C568A" w:rsidRDefault="00630477" w:rsidP="00E2525E">
            <w:pPr>
              <w:spacing w:line="360" w:lineRule="auto"/>
            </w:pPr>
            <w:r w:rsidRPr="00630477">
              <w:t>addQuanao.php</w:t>
            </w:r>
          </w:p>
        </w:tc>
        <w:tc>
          <w:tcPr>
            <w:tcW w:w="4375" w:type="dxa"/>
          </w:tcPr>
          <w:p w14:paraId="29EAFD5D" w14:textId="06EAE750" w:rsidR="00630477" w:rsidRPr="002A786C" w:rsidRDefault="00630477" w:rsidP="00E2525E">
            <w:pPr>
              <w:spacing w:line="360" w:lineRule="auto"/>
            </w:pPr>
            <w:r w:rsidRPr="00630477">
              <w:t>Thêm mới sản phẩm quần áo vào hệ thống.</w:t>
            </w:r>
          </w:p>
        </w:tc>
      </w:tr>
      <w:tr w:rsidR="00630477" w:rsidRPr="002A786C" w14:paraId="3366A6D8" w14:textId="77777777" w:rsidTr="00630477">
        <w:tc>
          <w:tcPr>
            <w:tcW w:w="1131" w:type="dxa"/>
          </w:tcPr>
          <w:p w14:paraId="143C559D"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203D3D80" w14:textId="15C20245" w:rsidR="00630477" w:rsidRPr="003C568A" w:rsidRDefault="00630477" w:rsidP="00E2525E">
            <w:pPr>
              <w:spacing w:line="360" w:lineRule="auto"/>
            </w:pPr>
            <w:r w:rsidRPr="00630477">
              <w:t>cart.php</w:t>
            </w:r>
          </w:p>
        </w:tc>
        <w:tc>
          <w:tcPr>
            <w:tcW w:w="4375" w:type="dxa"/>
          </w:tcPr>
          <w:p w14:paraId="69AD2B65" w14:textId="1AC8B56B" w:rsidR="00630477" w:rsidRPr="002A786C" w:rsidRDefault="00630477" w:rsidP="00E2525E">
            <w:pPr>
              <w:spacing w:line="360" w:lineRule="auto"/>
            </w:pPr>
            <w:r w:rsidRPr="003C568A">
              <w:t>.</w:t>
            </w:r>
            <w:r w:rsidRPr="00630477">
              <w:t xml:space="preserve"> </w:t>
            </w:r>
            <w:r w:rsidRPr="00630477">
              <w:t>Quản lý giỏ hàng, hiển thị danh sách sản phẩm trong giỏ hàng.</w:t>
            </w:r>
          </w:p>
        </w:tc>
      </w:tr>
      <w:tr w:rsidR="00630477" w:rsidRPr="002A786C" w14:paraId="03CBD3E1" w14:textId="77777777" w:rsidTr="00630477">
        <w:tc>
          <w:tcPr>
            <w:tcW w:w="1131" w:type="dxa"/>
          </w:tcPr>
          <w:p w14:paraId="041B8E8E"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3DAF0370" w14:textId="2F4ACB86" w:rsidR="00630477" w:rsidRPr="003C568A" w:rsidRDefault="00630477" w:rsidP="00E2525E">
            <w:pPr>
              <w:spacing w:line="360" w:lineRule="auto"/>
            </w:pPr>
            <w:r w:rsidRPr="00630477">
              <w:t>category.php</w:t>
            </w:r>
          </w:p>
        </w:tc>
        <w:tc>
          <w:tcPr>
            <w:tcW w:w="4375" w:type="dxa"/>
          </w:tcPr>
          <w:p w14:paraId="30388826" w14:textId="33A23A95" w:rsidR="00630477" w:rsidRPr="002A786C" w:rsidRDefault="00630477" w:rsidP="00E2525E">
            <w:pPr>
              <w:spacing w:line="360" w:lineRule="auto"/>
            </w:pPr>
            <w:r w:rsidRPr="00630477">
              <w:t>Hiển thị danh mục sản phẩm.</w:t>
            </w:r>
          </w:p>
        </w:tc>
      </w:tr>
      <w:tr w:rsidR="00630477" w:rsidRPr="002A786C" w14:paraId="561C0FD9" w14:textId="77777777" w:rsidTr="00630477">
        <w:tc>
          <w:tcPr>
            <w:tcW w:w="1131" w:type="dxa"/>
          </w:tcPr>
          <w:p w14:paraId="3D8C0973"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38F65FB8" w14:textId="752687FB" w:rsidR="00630477" w:rsidRPr="003C568A" w:rsidRDefault="00630477" w:rsidP="00E2525E">
            <w:pPr>
              <w:spacing w:line="360" w:lineRule="auto"/>
            </w:pPr>
            <w:r w:rsidRPr="00630477">
              <w:t>connection.php</w:t>
            </w:r>
          </w:p>
        </w:tc>
        <w:tc>
          <w:tcPr>
            <w:tcW w:w="4375" w:type="dxa"/>
          </w:tcPr>
          <w:p w14:paraId="405348C9" w14:textId="5A274A0F" w:rsidR="00630477" w:rsidRPr="002A786C" w:rsidRDefault="00630477" w:rsidP="00E2525E">
            <w:pPr>
              <w:spacing w:line="360" w:lineRule="auto"/>
            </w:pPr>
            <w:r w:rsidRPr="00630477">
              <w:t>Thiết lập kết nối cơ sở dữ liệu cho hệ thống.</w:t>
            </w:r>
          </w:p>
        </w:tc>
      </w:tr>
      <w:tr w:rsidR="00630477" w:rsidRPr="002A786C" w14:paraId="770EA1DE" w14:textId="77777777" w:rsidTr="00630477">
        <w:tc>
          <w:tcPr>
            <w:tcW w:w="1131" w:type="dxa"/>
          </w:tcPr>
          <w:p w14:paraId="0D98E6F4"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76F363EF" w14:textId="250FE6B8" w:rsidR="00630477" w:rsidRPr="003C568A" w:rsidRDefault="00630477" w:rsidP="00E2525E">
            <w:pPr>
              <w:spacing w:line="360" w:lineRule="auto"/>
            </w:pPr>
            <w:r w:rsidRPr="00630477">
              <w:t>feedback.php</w:t>
            </w:r>
          </w:p>
        </w:tc>
        <w:tc>
          <w:tcPr>
            <w:tcW w:w="4375" w:type="dxa"/>
          </w:tcPr>
          <w:p w14:paraId="3DE0E06E" w14:textId="62484AE0" w:rsidR="00630477" w:rsidRPr="002A786C" w:rsidRDefault="00630477" w:rsidP="00E2525E">
            <w:pPr>
              <w:spacing w:line="360" w:lineRule="auto"/>
            </w:pPr>
            <w:r w:rsidRPr="00630477">
              <w:t>Thu thập và xử lý phản hồi từ khách hàng.</w:t>
            </w:r>
          </w:p>
        </w:tc>
      </w:tr>
      <w:tr w:rsidR="00630477" w:rsidRPr="002A786C" w14:paraId="2E2A9AAB" w14:textId="77777777" w:rsidTr="00630477">
        <w:tc>
          <w:tcPr>
            <w:tcW w:w="1131" w:type="dxa"/>
          </w:tcPr>
          <w:p w14:paraId="0764AD8D"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2B5BD92C" w14:textId="5273463F" w:rsidR="00630477" w:rsidRPr="003C568A" w:rsidRDefault="00630477" w:rsidP="00E2525E">
            <w:pPr>
              <w:spacing w:line="360" w:lineRule="auto"/>
            </w:pPr>
            <w:r w:rsidRPr="00630477">
              <w:t>footer.php</w:t>
            </w:r>
          </w:p>
        </w:tc>
        <w:tc>
          <w:tcPr>
            <w:tcW w:w="4375" w:type="dxa"/>
          </w:tcPr>
          <w:p w14:paraId="3C629CEA" w14:textId="39E73B23" w:rsidR="00630477" w:rsidRPr="002A786C" w:rsidRDefault="00630477" w:rsidP="00E2525E">
            <w:pPr>
              <w:spacing w:line="360" w:lineRule="auto"/>
            </w:pPr>
            <w:r w:rsidRPr="00630477">
              <w:t>Quản lý giao diện phần chân trang của website.</w:t>
            </w:r>
          </w:p>
        </w:tc>
      </w:tr>
      <w:tr w:rsidR="00630477" w:rsidRPr="002A786C" w14:paraId="2BEAB02E" w14:textId="77777777" w:rsidTr="00630477">
        <w:tc>
          <w:tcPr>
            <w:tcW w:w="1131" w:type="dxa"/>
          </w:tcPr>
          <w:p w14:paraId="337C6DE9"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148027E6" w14:textId="47F6B9F6" w:rsidR="00630477" w:rsidRPr="003C568A" w:rsidRDefault="00630477" w:rsidP="00E2525E">
            <w:pPr>
              <w:spacing w:line="360" w:lineRule="auto"/>
            </w:pPr>
            <w:r w:rsidRPr="00630477">
              <w:t>header.php</w:t>
            </w:r>
          </w:p>
        </w:tc>
        <w:tc>
          <w:tcPr>
            <w:tcW w:w="4375" w:type="dxa"/>
          </w:tcPr>
          <w:p w14:paraId="47914AAD" w14:textId="64ED1DFF" w:rsidR="00630477" w:rsidRPr="002A786C" w:rsidRDefault="00630477" w:rsidP="00E2525E">
            <w:pPr>
              <w:spacing w:line="360" w:lineRule="auto"/>
            </w:pPr>
            <w:r w:rsidRPr="00630477">
              <w:t>Quản lý giao diện phần đầu trang của website.</w:t>
            </w:r>
          </w:p>
        </w:tc>
      </w:tr>
      <w:tr w:rsidR="00630477" w:rsidRPr="002A786C" w14:paraId="186B5B51" w14:textId="77777777" w:rsidTr="00630477">
        <w:tc>
          <w:tcPr>
            <w:tcW w:w="1131" w:type="dxa"/>
          </w:tcPr>
          <w:p w14:paraId="6575ACAD"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9A046B7" w14:textId="7B6811FA" w:rsidR="00630477" w:rsidRPr="003C568A" w:rsidRDefault="00630477" w:rsidP="00E2525E">
            <w:pPr>
              <w:spacing w:line="360" w:lineRule="auto"/>
            </w:pPr>
            <w:r w:rsidRPr="00630477">
              <w:t>index.php</w:t>
            </w:r>
          </w:p>
        </w:tc>
        <w:tc>
          <w:tcPr>
            <w:tcW w:w="4375" w:type="dxa"/>
          </w:tcPr>
          <w:p w14:paraId="6E6E4C20" w14:textId="07D684DB" w:rsidR="00630477" w:rsidRPr="002A786C" w:rsidRDefault="00630477" w:rsidP="00E2525E">
            <w:pPr>
              <w:spacing w:line="360" w:lineRule="auto"/>
            </w:pPr>
            <w:r w:rsidRPr="00630477">
              <w:t>Trang chủ của website, hiển thị nội dung chính.</w:t>
            </w:r>
          </w:p>
        </w:tc>
      </w:tr>
      <w:tr w:rsidR="00630477" w:rsidRPr="002A786C" w14:paraId="165790E2" w14:textId="77777777" w:rsidTr="00630477">
        <w:tc>
          <w:tcPr>
            <w:tcW w:w="1131" w:type="dxa"/>
          </w:tcPr>
          <w:p w14:paraId="699AF748"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52162344" w14:textId="538BF8D6" w:rsidR="00630477" w:rsidRPr="003C568A" w:rsidRDefault="00630477" w:rsidP="00E2525E">
            <w:pPr>
              <w:spacing w:line="360" w:lineRule="auto"/>
            </w:pPr>
            <w:r w:rsidRPr="00630477">
              <w:t>mailto.php</w:t>
            </w:r>
          </w:p>
        </w:tc>
        <w:tc>
          <w:tcPr>
            <w:tcW w:w="4375" w:type="dxa"/>
          </w:tcPr>
          <w:p w14:paraId="790D8295" w14:textId="29766DE6" w:rsidR="00630477" w:rsidRPr="002A786C" w:rsidRDefault="00630477" w:rsidP="00E2525E">
            <w:pPr>
              <w:spacing w:line="360" w:lineRule="auto"/>
            </w:pPr>
            <w:r w:rsidRPr="00630477">
              <w:t>Xử lý chức năng gửi email từ hệ thống.</w:t>
            </w:r>
          </w:p>
        </w:tc>
      </w:tr>
      <w:tr w:rsidR="00630477" w:rsidRPr="002A786C" w14:paraId="578D7C0B" w14:textId="77777777" w:rsidTr="00630477">
        <w:tc>
          <w:tcPr>
            <w:tcW w:w="1131" w:type="dxa"/>
          </w:tcPr>
          <w:p w14:paraId="385DE03B"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97C1D68" w14:textId="7EF972B3" w:rsidR="00630477" w:rsidRPr="003C568A" w:rsidRDefault="00630477" w:rsidP="00E2525E">
            <w:pPr>
              <w:spacing w:line="360" w:lineRule="auto"/>
            </w:pPr>
            <w:r w:rsidRPr="00630477">
              <w:t>menu.php</w:t>
            </w:r>
          </w:p>
        </w:tc>
        <w:tc>
          <w:tcPr>
            <w:tcW w:w="4375" w:type="dxa"/>
          </w:tcPr>
          <w:p w14:paraId="046FFEC5" w14:textId="4EEE653D" w:rsidR="00630477" w:rsidRPr="002A786C" w:rsidRDefault="00630477" w:rsidP="00E2525E">
            <w:pPr>
              <w:spacing w:line="360" w:lineRule="auto"/>
            </w:pPr>
            <w:r w:rsidRPr="00630477">
              <w:t>Hiển thị và quản lý menu điều hướng trên website.</w:t>
            </w:r>
          </w:p>
        </w:tc>
      </w:tr>
      <w:tr w:rsidR="00630477" w:rsidRPr="002A786C" w14:paraId="4D55C6B4" w14:textId="77777777" w:rsidTr="00630477">
        <w:tc>
          <w:tcPr>
            <w:tcW w:w="1131" w:type="dxa"/>
          </w:tcPr>
          <w:p w14:paraId="69DC9FD7"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21A11686" w14:textId="0FA19586" w:rsidR="00630477" w:rsidRPr="003C568A" w:rsidRDefault="00630477" w:rsidP="00E2525E">
            <w:pPr>
              <w:spacing w:line="360" w:lineRule="auto"/>
            </w:pPr>
            <w:r w:rsidRPr="00630477">
              <w:t>modal.php</w:t>
            </w:r>
          </w:p>
        </w:tc>
        <w:tc>
          <w:tcPr>
            <w:tcW w:w="4375" w:type="dxa"/>
          </w:tcPr>
          <w:p w14:paraId="4FECDFE2" w14:textId="3D1177CF" w:rsidR="00630477" w:rsidRPr="002A786C" w:rsidRDefault="00630477" w:rsidP="00E2525E">
            <w:pPr>
              <w:spacing w:line="360" w:lineRule="auto"/>
            </w:pPr>
            <w:r w:rsidRPr="00630477">
              <w:t>Hiển thị các cửa sổ pop-up (modal) để tương tác với người dùng.</w:t>
            </w:r>
          </w:p>
        </w:tc>
      </w:tr>
      <w:tr w:rsidR="00630477" w:rsidRPr="002A786C" w14:paraId="39565A4B" w14:textId="77777777" w:rsidTr="00630477">
        <w:tc>
          <w:tcPr>
            <w:tcW w:w="1131" w:type="dxa"/>
          </w:tcPr>
          <w:p w14:paraId="6EB4CCEA"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1726875F" w14:textId="08F69669" w:rsidR="00630477" w:rsidRPr="003C568A" w:rsidRDefault="00630477" w:rsidP="00E2525E">
            <w:pPr>
              <w:spacing w:line="360" w:lineRule="auto"/>
            </w:pPr>
            <w:r w:rsidRPr="00630477">
              <w:t>orderOUser.php</w:t>
            </w:r>
          </w:p>
        </w:tc>
        <w:tc>
          <w:tcPr>
            <w:tcW w:w="4375" w:type="dxa"/>
          </w:tcPr>
          <w:p w14:paraId="292631EF" w14:textId="57BD609F" w:rsidR="00630477" w:rsidRPr="002A786C" w:rsidRDefault="00630477" w:rsidP="00E2525E">
            <w:pPr>
              <w:spacing w:line="360" w:lineRule="auto"/>
            </w:pPr>
            <w:r w:rsidRPr="00630477">
              <w:t>Hiển thị danh sách đơn hàng của người dùng.</w:t>
            </w:r>
          </w:p>
        </w:tc>
      </w:tr>
      <w:tr w:rsidR="00630477" w:rsidRPr="002A786C" w14:paraId="0E9D9270" w14:textId="77777777" w:rsidTr="00630477">
        <w:tc>
          <w:tcPr>
            <w:tcW w:w="1131" w:type="dxa"/>
          </w:tcPr>
          <w:p w14:paraId="40D2B920"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DEA305B" w14:textId="69E5CF9F" w:rsidR="00630477" w:rsidRPr="003C568A" w:rsidRDefault="00630477" w:rsidP="00E2525E">
            <w:pPr>
              <w:spacing w:line="360" w:lineRule="auto"/>
            </w:pPr>
            <w:r w:rsidRPr="00630477">
              <w:t>product.php</w:t>
            </w:r>
          </w:p>
        </w:tc>
        <w:tc>
          <w:tcPr>
            <w:tcW w:w="4375" w:type="dxa"/>
          </w:tcPr>
          <w:p w14:paraId="6F14DE35" w14:textId="4FC6BDC6" w:rsidR="00630477" w:rsidRPr="002A786C" w:rsidRDefault="00630477" w:rsidP="00E2525E">
            <w:pPr>
              <w:spacing w:line="360" w:lineRule="auto"/>
            </w:pPr>
            <w:r w:rsidRPr="00630477">
              <w:t>Hiển thị thông tin chi tiết về sản phẩm.</w:t>
            </w:r>
          </w:p>
        </w:tc>
      </w:tr>
      <w:tr w:rsidR="00630477" w:rsidRPr="002A786C" w14:paraId="320A9B4D" w14:textId="77777777" w:rsidTr="00630477">
        <w:tc>
          <w:tcPr>
            <w:tcW w:w="1131" w:type="dxa"/>
          </w:tcPr>
          <w:p w14:paraId="4E079DD7"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2DC985E" w14:textId="709036C9" w:rsidR="00630477" w:rsidRPr="003C568A" w:rsidRDefault="00630477" w:rsidP="00E2525E">
            <w:pPr>
              <w:spacing w:line="360" w:lineRule="auto"/>
            </w:pPr>
            <w:r w:rsidRPr="00630477">
              <w:t>productList.php</w:t>
            </w:r>
          </w:p>
        </w:tc>
        <w:tc>
          <w:tcPr>
            <w:tcW w:w="4375" w:type="dxa"/>
          </w:tcPr>
          <w:p w14:paraId="153F2211" w14:textId="53414871" w:rsidR="00630477" w:rsidRPr="002A786C" w:rsidRDefault="00630477" w:rsidP="00E2525E">
            <w:pPr>
              <w:spacing w:line="360" w:lineRule="auto"/>
            </w:pPr>
            <w:r w:rsidRPr="00630477">
              <w:t>Hiển thị danh sách tất cả các sản phẩm trong hệ thống.</w:t>
            </w:r>
          </w:p>
        </w:tc>
      </w:tr>
      <w:tr w:rsidR="00630477" w:rsidRPr="002A786C" w14:paraId="050CE058" w14:textId="77777777" w:rsidTr="00630477">
        <w:tc>
          <w:tcPr>
            <w:tcW w:w="1131" w:type="dxa"/>
          </w:tcPr>
          <w:p w14:paraId="731E6E60"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717D5F5E" w14:textId="3E4593B8" w:rsidR="00630477" w:rsidRPr="00630477" w:rsidRDefault="00630477" w:rsidP="00E2525E">
            <w:pPr>
              <w:spacing w:line="360" w:lineRule="auto"/>
            </w:pPr>
            <w:r w:rsidRPr="00630477">
              <w:t>rg-loginHandle.php</w:t>
            </w:r>
          </w:p>
        </w:tc>
        <w:tc>
          <w:tcPr>
            <w:tcW w:w="4375" w:type="dxa"/>
          </w:tcPr>
          <w:p w14:paraId="71C09B25" w14:textId="2BDB0590" w:rsidR="00630477" w:rsidRPr="00630477" w:rsidRDefault="00630477" w:rsidP="00E2525E">
            <w:pPr>
              <w:spacing w:line="360" w:lineRule="auto"/>
            </w:pPr>
            <w:r w:rsidRPr="00630477">
              <w:t>Xử lý đăng ký và đăng nhập người dùng.</w:t>
            </w:r>
          </w:p>
        </w:tc>
      </w:tr>
      <w:tr w:rsidR="00630477" w:rsidRPr="002A786C" w14:paraId="3EB31E41" w14:textId="77777777" w:rsidTr="00630477">
        <w:tc>
          <w:tcPr>
            <w:tcW w:w="1131" w:type="dxa"/>
          </w:tcPr>
          <w:p w14:paraId="05F772A8"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00F64005" w14:textId="72DD8C0B" w:rsidR="00630477" w:rsidRPr="00630477" w:rsidRDefault="00630477" w:rsidP="00E2525E">
            <w:pPr>
              <w:spacing w:line="360" w:lineRule="auto"/>
            </w:pPr>
            <w:r w:rsidRPr="00630477">
              <w:t>support.php</w:t>
            </w:r>
          </w:p>
        </w:tc>
        <w:tc>
          <w:tcPr>
            <w:tcW w:w="4375" w:type="dxa"/>
          </w:tcPr>
          <w:p w14:paraId="0202C102" w14:textId="78A0F994" w:rsidR="00630477" w:rsidRPr="00630477" w:rsidRDefault="00630477" w:rsidP="00E2525E">
            <w:pPr>
              <w:spacing w:line="360" w:lineRule="auto"/>
            </w:pPr>
            <w:r w:rsidRPr="00630477">
              <w:t>Hiển thị trang hỗ trợ khách hàng, cung cấp thông tin liên hệ hoặc FAQ.</w:t>
            </w:r>
          </w:p>
        </w:tc>
      </w:tr>
      <w:tr w:rsidR="00630477" w:rsidRPr="002A786C" w14:paraId="6C02307A" w14:textId="77777777" w:rsidTr="00630477">
        <w:tc>
          <w:tcPr>
            <w:tcW w:w="1131" w:type="dxa"/>
          </w:tcPr>
          <w:p w14:paraId="118F28F5"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3C22F3D4" w14:textId="306CB8C7" w:rsidR="00630477" w:rsidRPr="00630477" w:rsidRDefault="00630477" w:rsidP="00E2525E">
            <w:pPr>
              <w:spacing w:line="360" w:lineRule="auto"/>
            </w:pPr>
            <w:r w:rsidRPr="00630477">
              <w:t>supportHandle.php</w:t>
            </w:r>
          </w:p>
        </w:tc>
        <w:tc>
          <w:tcPr>
            <w:tcW w:w="4375" w:type="dxa"/>
          </w:tcPr>
          <w:p w14:paraId="23F0E808" w14:textId="5F304626" w:rsidR="00630477" w:rsidRPr="00630477" w:rsidRDefault="00630477" w:rsidP="00E2525E">
            <w:pPr>
              <w:spacing w:line="360" w:lineRule="auto"/>
            </w:pPr>
            <w:r w:rsidRPr="00630477">
              <w:t>Xử lý các yêu cầu hỗ trợ gửi từ người dùng.</w:t>
            </w:r>
          </w:p>
        </w:tc>
      </w:tr>
      <w:tr w:rsidR="00630477" w:rsidRPr="002A786C" w14:paraId="0BF1A91C" w14:textId="77777777" w:rsidTr="00630477">
        <w:tc>
          <w:tcPr>
            <w:tcW w:w="1131" w:type="dxa"/>
          </w:tcPr>
          <w:p w14:paraId="7229FCD1" w14:textId="77777777" w:rsidR="00630477" w:rsidRPr="002A786C" w:rsidRDefault="00630477" w:rsidP="00630477">
            <w:pPr>
              <w:pStyle w:val="ListParagraph"/>
              <w:numPr>
                <w:ilvl w:val="0"/>
                <w:numId w:val="25"/>
              </w:numPr>
              <w:tabs>
                <w:tab w:val="left" w:pos="313"/>
              </w:tabs>
              <w:spacing w:line="360" w:lineRule="auto"/>
              <w:jc w:val="center"/>
            </w:pPr>
          </w:p>
        </w:tc>
        <w:tc>
          <w:tcPr>
            <w:tcW w:w="3556" w:type="dxa"/>
          </w:tcPr>
          <w:p w14:paraId="4FD4CF84" w14:textId="7B555EB9" w:rsidR="00630477" w:rsidRPr="00630477" w:rsidRDefault="00630477" w:rsidP="00E2525E">
            <w:pPr>
              <w:spacing w:line="360" w:lineRule="auto"/>
            </w:pPr>
            <w:r w:rsidRPr="00630477">
              <w:t>verifymail.php</w:t>
            </w:r>
          </w:p>
        </w:tc>
        <w:tc>
          <w:tcPr>
            <w:tcW w:w="4375" w:type="dxa"/>
          </w:tcPr>
          <w:p w14:paraId="3229E2E1" w14:textId="56090C2A" w:rsidR="00630477" w:rsidRPr="00630477" w:rsidRDefault="00630477" w:rsidP="00630477">
            <w:pPr>
              <w:spacing w:line="360" w:lineRule="auto"/>
            </w:pPr>
            <w:r w:rsidRPr="00630477">
              <w:t>Gửi và xác minh email cho người dùng, thường sử dụng trong chức năng đăng ký hoặc quên mật khẩu.</w:t>
            </w:r>
          </w:p>
        </w:tc>
      </w:tr>
    </w:tbl>
    <w:p w14:paraId="131B7586" w14:textId="77777777" w:rsidR="00372DBB" w:rsidRDefault="00372DBB" w:rsidP="002F177F">
      <w:pPr>
        <w:spacing w:line="360" w:lineRule="auto"/>
      </w:pPr>
    </w:p>
    <w:p w14:paraId="1960397B" w14:textId="57D62D16" w:rsidR="00630477" w:rsidRDefault="00630477">
      <w:r>
        <w:br w:type="page"/>
      </w:r>
    </w:p>
    <w:p w14:paraId="76F538F1" w14:textId="77777777" w:rsidR="00630477" w:rsidRDefault="00630477" w:rsidP="00630477">
      <w:pPr>
        <w:pStyle w:val="Heading3"/>
        <w:spacing w:line="360" w:lineRule="auto"/>
        <w:ind w:left="180"/>
      </w:pPr>
      <w:bookmarkStart w:id="28" w:name="_Toc187456886"/>
      <w:r>
        <w:lastRenderedPageBreak/>
        <w:t>1.</w:t>
      </w:r>
      <w:r>
        <w:t>5</w:t>
      </w:r>
      <w:r w:rsidRPr="00630477">
        <w:rPr>
          <w:i w:val="0"/>
          <w:iCs/>
        </w:rPr>
        <w:t xml:space="preserve"> </w:t>
      </w:r>
      <w:bookmarkStart w:id="29" w:name="_Toc184250917"/>
      <w:bookmarkStart w:id="30" w:name="_Toc184992286"/>
      <w:r w:rsidRPr="00630477">
        <w:rPr>
          <w:i w:val="0"/>
          <w:iCs/>
        </w:rPr>
        <w:t>JavaScript</w:t>
      </w:r>
      <w:bookmarkEnd w:id="28"/>
      <w:bookmarkEnd w:id="29"/>
      <w:bookmarkEnd w:id="30"/>
    </w:p>
    <w:p w14:paraId="38965B74" w14:textId="77777777" w:rsidR="00630477" w:rsidRDefault="00630477" w:rsidP="00630477">
      <w:pPr>
        <w:spacing w:line="360" w:lineRule="auto"/>
        <w:ind w:right="283" w:firstLine="180"/>
        <w:jc w:val="both"/>
      </w:pPr>
      <w:r w:rsidRPr="00BF292D">
        <w:t>JavaScript là ngôn ngữ lập trình phía client, được sử dụng để thêm tính năng động và tương tác vào trang web. Với JavaScript, các trang web có thể phản hồi nhanh chóng với thao tác của người dùng như nhấp chuột, di chuột, nhập dữ liệu, v.v. Ngoài ra, JavaScript cho phép thay đổi nội dung và giao diện của trang web mà không cần tải lại toàn bộ trang, góp phần cải thiện trải nghiệm người dùng. Đây cũng là công cụ chính để xử lý logic phía trình duyệt và tạo hiệu ứng động.</w:t>
      </w:r>
    </w:p>
    <w:p w14:paraId="7B3F4C2D" w14:textId="77777777" w:rsidR="00630477" w:rsidRPr="00887FD5" w:rsidRDefault="00630477" w:rsidP="00630477">
      <w:pPr>
        <w:spacing w:line="360" w:lineRule="auto"/>
        <w:ind w:right="283" w:firstLine="360"/>
        <w:jc w:val="both"/>
        <w:rPr>
          <w:lang w:val="vi-VN"/>
        </w:rPr>
      </w:pPr>
      <w:r w:rsidRPr="00887FD5">
        <w:rPr>
          <w:lang w:val="vi-VN"/>
        </w:rPr>
        <w:t>Hiện nay có rất nhiều thư viện và khung được viết từ Javascript như:</w:t>
      </w:r>
    </w:p>
    <w:p w14:paraId="465A4EC9" w14:textId="77777777" w:rsidR="00630477" w:rsidRPr="00887FD5" w:rsidRDefault="00630477" w:rsidP="00630477">
      <w:pPr>
        <w:numPr>
          <w:ilvl w:val="0"/>
          <w:numId w:val="26"/>
        </w:numPr>
        <w:spacing w:line="360" w:lineRule="auto"/>
        <w:ind w:right="283"/>
        <w:jc w:val="both"/>
        <w:rPr>
          <w:lang w:val="vi-VN"/>
        </w:rPr>
      </w:pPr>
      <w:r w:rsidRPr="00887FD5">
        <w:rPr>
          <w:lang w:val="vi-VN"/>
        </w:rPr>
        <w:t>jQuery: Chuyên về hiệu ứng.</w:t>
      </w:r>
    </w:p>
    <w:p w14:paraId="118D595A" w14:textId="77777777" w:rsidR="00630477" w:rsidRPr="00887FD5" w:rsidRDefault="00630477" w:rsidP="00630477">
      <w:pPr>
        <w:numPr>
          <w:ilvl w:val="0"/>
          <w:numId w:val="26"/>
        </w:numPr>
        <w:spacing w:line="360" w:lineRule="auto"/>
        <w:ind w:right="283"/>
        <w:jc w:val="both"/>
        <w:rPr>
          <w:lang w:val="vi-VN"/>
        </w:rPr>
      </w:pPr>
      <w:r w:rsidRPr="00887FD5">
        <w:rPr>
          <w:lang w:val="vi-VN"/>
        </w:rPr>
        <w:t>js: Chuyên xây dựng ứng dụng thời gian thực.</w:t>
      </w:r>
    </w:p>
    <w:p w14:paraId="76A98D7C" w14:textId="77777777" w:rsidR="00630477" w:rsidRPr="00887FD5" w:rsidRDefault="00630477" w:rsidP="00630477">
      <w:pPr>
        <w:numPr>
          <w:ilvl w:val="0"/>
          <w:numId w:val="26"/>
        </w:numPr>
        <w:spacing w:line="360" w:lineRule="auto"/>
        <w:ind w:right="283"/>
        <w:jc w:val="both"/>
        <w:rPr>
          <w:lang w:val="vi-VN"/>
        </w:rPr>
      </w:pPr>
      <w:r w:rsidRPr="00887FD5">
        <w:rPr>
          <w:lang w:val="vi-VN"/>
        </w:rPr>
        <w:t>AngularJS: Chuyên xây dựng ứng dụng trang cá nhân.</w:t>
      </w:r>
    </w:p>
    <w:p w14:paraId="61A5CC4D" w14:textId="77777777" w:rsidR="00630477" w:rsidRPr="00887FD5" w:rsidRDefault="00630477" w:rsidP="00630477">
      <w:pPr>
        <w:numPr>
          <w:ilvl w:val="0"/>
          <w:numId w:val="26"/>
        </w:numPr>
        <w:spacing w:line="360" w:lineRule="auto"/>
        <w:ind w:right="283"/>
        <w:jc w:val="both"/>
        <w:rPr>
          <w:lang w:val="vi-VN"/>
        </w:rPr>
      </w:pPr>
      <w:r w:rsidRPr="00887FD5">
        <w:rPr>
          <w:lang w:val="vi-VN"/>
        </w:rPr>
        <w:t>ReactJS: Chuyên viết ứng dụng mobile.</w:t>
      </w:r>
    </w:p>
    <w:p w14:paraId="671EC30C" w14:textId="77777777" w:rsidR="00630477" w:rsidRPr="00630477" w:rsidRDefault="00630477" w:rsidP="00B25635">
      <w:pPr>
        <w:spacing w:line="360" w:lineRule="auto"/>
        <w:jc w:val="both"/>
      </w:pPr>
      <w:r w:rsidRPr="00630477">
        <w:t>Ưu điểm của JavaScript</w:t>
      </w:r>
    </w:p>
    <w:p w14:paraId="222D9DCB" w14:textId="77777777" w:rsidR="00630477" w:rsidRPr="00630477" w:rsidRDefault="00630477" w:rsidP="00B25635">
      <w:pPr>
        <w:numPr>
          <w:ilvl w:val="0"/>
          <w:numId w:val="27"/>
        </w:numPr>
        <w:spacing w:line="360" w:lineRule="auto"/>
        <w:jc w:val="both"/>
      </w:pPr>
      <w:r w:rsidRPr="00630477">
        <w:t>Chạy trên trình duyệt (Client-Side): JavaScript có khả năng chạy trực tiếp trên trình duyệt mà không cần cài đặt thêm bất kỳ phần mềm nào. Điều này giúp giảm tải công việc cho máy chủ, tăng tốc độ xử lý và nâng cao hiệu suất cho ứng dụng web.</w:t>
      </w:r>
    </w:p>
    <w:p w14:paraId="4B0B46F1" w14:textId="77777777" w:rsidR="00630477" w:rsidRPr="00630477" w:rsidRDefault="00630477" w:rsidP="00B25635">
      <w:pPr>
        <w:numPr>
          <w:ilvl w:val="0"/>
          <w:numId w:val="27"/>
        </w:numPr>
        <w:spacing w:line="360" w:lineRule="auto"/>
        <w:jc w:val="both"/>
      </w:pPr>
      <w:r w:rsidRPr="00630477">
        <w:t>Tốc độ nhanh: Với cơ chế biên dịch trực tiếp (Just-In-Time Compilation), JavaScript có khả năng xử lý các tác vụ nhanh hơn nhiều so với các ngôn ngữ yêu cầu biên dịch trước.</w:t>
      </w:r>
    </w:p>
    <w:p w14:paraId="0AAD6F5C" w14:textId="77777777" w:rsidR="00630477" w:rsidRPr="00630477" w:rsidRDefault="00630477" w:rsidP="00B25635">
      <w:pPr>
        <w:numPr>
          <w:ilvl w:val="0"/>
          <w:numId w:val="27"/>
        </w:numPr>
        <w:spacing w:line="360" w:lineRule="auto"/>
        <w:jc w:val="both"/>
      </w:pPr>
      <w:r w:rsidRPr="00630477">
        <w:t>Dễ học và sử dụng: JavaScript có cú pháp đơn giản, dễ hiểu và dễ học, đặc biệt phù hợp với những người mới bắt đầu học lập trình. Ngoài ra, cộng đồng lớn và tài liệu phong phú giúp lập trình viên dễ dàng tiếp cận.</w:t>
      </w:r>
    </w:p>
    <w:p w14:paraId="3A95CDCD" w14:textId="77777777" w:rsidR="00630477" w:rsidRPr="00630477" w:rsidRDefault="00630477" w:rsidP="00B25635">
      <w:pPr>
        <w:numPr>
          <w:ilvl w:val="0"/>
          <w:numId w:val="27"/>
        </w:numPr>
        <w:spacing w:line="360" w:lineRule="auto"/>
        <w:jc w:val="both"/>
      </w:pPr>
      <w:r w:rsidRPr="00630477">
        <w:t>Tăng tính tương tác (Dynamic Interaction): JavaScript cho phép tạo ra các trang web động, tăng cường tính tương tác thông qua các tính năng như xử lý sự kiện (click, hover) hoặc cập nhật nội dung mà không cần tải lại trang.</w:t>
      </w:r>
    </w:p>
    <w:p w14:paraId="2004FFDA" w14:textId="77777777" w:rsidR="00630477" w:rsidRPr="00630477" w:rsidRDefault="00630477" w:rsidP="00B25635">
      <w:pPr>
        <w:numPr>
          <w:ilvl w:val="0"/>
          <w:numId w:val="27"/>
        </w:numPr>
        <w:spacing w:line="360" w:lineRule="auto"/>
        <w:jc w:val="both"/>
      </w:pPr>
      <w:r w:rsidRPr="00630477">
        <w:t>Khả năng tích hợp tốt: JavaScript hoạt động tốt với HTML và CSS, đồng thời hỗ trợ mạnh mẽ các framework như React, Angular, và Vue.js. Nó cũng tích hợp các API của trình duyệt như DOM, LocalStorage, và Fetch API.</w:t>
      </w:r>
    </w:p>
    <w:p w14:paraId="7AD80185" w14:textId="77777777" w:rsidR="00630477" w:rsidRPr="00630477" w:rsidRDefault="00630477" w:rsidP="00B25635">
      <w:pPr>
        <w:numPr>
          <w:ilvl w:val="0"/>
          <w:numId w:val="27"/>
        </w:numPr>
        <w:spacing w:line="360" w:lineRule="auto"/>
        <w:jc w:val="both"/>
      </w:pPr>
      <w:r w:rsidRPr="00630477">
        <w:t>Đa nền tảng: JavaScript có thể chạy trên bất kỳ trình duyệt nào và hỗ trợ phát triển cả Front-End lẫn Back-End thông qua Node.js.</w:t>
      </w:r>
    </w:p>
    <w:p w14:paraId="01710525" w14:textId="213871E9" w:rsidR="00630477" w:rsidRPr="00630477" w:rsidRDefault="00630477" w:rsidP="00B25635">
      <w:pPr>
        <w:numPr>
          <w:ilvl w:val="0"/>
          <w:numId w:val="27"/>
        </w:numPr>
        <w:spacing w:line="360" w:lineRule="auto"/>
        <w:jc w:val="both"/>
      </w:pPr>
      <w:r w:rsidRPr="00630477">
        <w:lastRenderedPageBreak/>
        <w:t>Cộng đồng lớn và thư viện phong phú: Cộng đồng lập trình viên JavaScript rộng lớn đã phát triển nhiều thư viện và framework mã nguồn mở, giúp tăng tốc quá trình phát triển và giảm thời gian viết mã từ đầu.</w:t>
      </w:r>
    </w:p>
    <w:p w14:paraId="67DF038D" w14:textId="77777777" w:rsidR="00630477" w:rsidRPr="00630477" w:rsidRDefault="00630477" w:rsidP="00B25635">
      <w:pPr>
        <w:spacing w:line="360" w:lineRule="auto"/>
        <w:jc w:val="both"/>
      </w:pPr>
      <w:r w:rsidRPr="00630477">
        <w:t>Nhược điểm của JavaScript</w:t>
      </w:r>
    </w:p>
    <w:p w14:paraId="71983161" w14:textId="77777777" w:rsidR="00630477" w:rsidRPr="00630477" w:rsidRDefault="00630477" w:rsidP="00B25635">
      <w:pPr>
        <w:numPr>
          <w:ilvl w:val="0"/>
          <w:numId w:val="28"/>
        </w:numPr>
        <w:spacing w:line="360" w:lineRule="auto"/>
        <w:jc w:val="both"/>
      </w:pPr>
      <w:r w:rsidRPr="00630477">
        <w:t>Vấn đề bảo mật: Do JavaScript chạy trực tiếp trên trình duyệt và mã nguồn có thể xem dễ dàng, nên dễ bị tấn công bởi các lỗ hổng như Cross-Site Scripting (XSS) hoặc Cross-Site Request Forgery (CSRF). Điều này yêu cầu lập trình viên phải rất cẩn thận khi viết mã.</w:t>
      </w:r>
    </w:p>
    <w:p w14:paraId="76AB56E3" w14:textId="77777777" w:rsidR="00630477" w:rsidRPr="00630477" w:rsidRDefault="00630477" w:rsidP="00B25635">
      <w:pPr>
        <w:numPr>
          <w:ilvl w:val="0"/>
          <w:numId w:val="28"/>
        </w:numPr>
        <w:spacing w:line="360" w:lineRule="auto"/>
        <w:jc w:val="both"/>
      </w:pPr>
      <w:r w:rsidRPr="00630477">
        <w:t>Không đồng nhất trên trình duyệt: Không phải tất cả các trình duyệt đều hỗ trợ đầy đủ các tính năng mới của JavaScript (ví dụ: ES6), đặc biệt với các trình duyệt cũ. Lập trình viên phải kiểm tra tính tương thích để đảm bảo ứng dụng hoạt động mượt mà trên mọi nền tảng.</w:t>
      </w:r>
    </w:p>
    <w:p w14:paraId="26313E06" w14:textId="77777777" w:rsidR="00630477" w:rsidRPr="00630477" w:rsidRDefault="00630477" w:rsidP="00B25635">
      <w:pPr>
        <w:numPr>
          <w:ilvl w:val="0"/>
          <w:numId w:val="28"/>
        </w:numPr>
        <w:spacing w:line="360" w:lineRule="auto"/>
        <w:jc w:val="both"/>
      </w:pPr>
      <w:r w:rsidRPr="00630477">
        <w:t>Lỗi runtime: JavaScript là ngôn ngữ thông dịch, điều đó có nghĩa là lỗi chỉ xuất hiện khi mã được thực thi. Điều này làm tăng độ phức tạp trong việc gỡ lỗi và xử lý lỗi.</w:t>
      </w:r>
    </w:p>
    <w:p w14:paraId="4A2533E3" w14:textId="77777777" w:rsidR="00630477" w:rsidRPr="00630477" w:rsidRDefault="00630477" w:rsidP="00B25635">
      <w:pPr>
        <w:numPr>
          <w:ilvl w:val="0"/>
          <w:numId w:val="28"/>
        </w:numPr>
        <w:spacing w:line="360" w:lineRule="auto"/>
        <w:jc w:val="both"/>
      </w:pPr>
      <w:r w:rsidRPr="00630477">
        <w:t>Hạn chế trong xử lý đồ họa và tính toán phức tạp: JavaScript không được thiết kế để xử lý các tác vụ tính toán nặng hoặc đồ họa cao cấp. Để giải quyết vấn đề này, cần sử dụng thêm WebAssembly hoặc các công nghệ bổ sung khác.</w:t>
      </w:r>
    </w:p>
    <w:p w14:paraId="10445ECA" w14:textId="77777777" w:rsidR="00630477" w:rsidRPr="00630477" w:rsidRDefault="00630477" w:rsidP="00B25635">
      <w:pPr>
        <w:numPr>
          <w:ilvl w:val="0"/>
          <w:numId w:val="28"/>
        </w:numPr>
        <w:spacing w:line="360" w:lineRule="auto"/>
        <w:jc w:val="both"/>
      </w:pPr>
      <w:r w:rsidRPr="00630477">
        <w:t>Dễ bị lạm dụng: Tính linh hoạt của JavaScript có thể khiến mã nguồn trở nên không chuẩn hoặc quá phức tạp, gây khó khăn trong việc duy trì và làm giảm hiệu suất ứng dụng.</w:t>
      </w:r>
    </w:p>
    <w:p w14:paraId="29F51E43" w14:textId="77777777" w:rsidR="00630477" w:rsidRPr="00630477" w:rsidRDefault="00630477" w:rsidP="00B25635">
      <w:pPr>
        <w:numPr>
          <w:ilvl w:val="0"/>
          <w:numId w:val="28"/>
        </w:numPr>
        <w:spacing w:line="360" w:lineRule="auto"/>
        <w:jc w:val="both"/>
      </w:pPr>
      <w:r w:rsidRPr="00630477">
        <w:t>Phức tạp trong xử lý bất đồng bộ: Việc xử lý các tác vụ bất đồng bộ có thể gây khó khăn cho người mới bắt đầu, đặc biệt khi sử dụng các callback lồng nhau (callback hell). Dù các tính năng mới như async/await đã cải thiện tình hình, lập trình viên vẫn cần hiểu rõ về bất đồng bộ để tránh lỗi.</w:t>
      </w:r>
    </w:p>
    <w:p w14:paraId="4E8C7F6E" w14:textId="6E54D83E" w:rsidR="00630477" w:rsidRDefault="00630477"/>
    <w:p w14:paraId="2DC35496" w14:textId="77777777" w:rsidR="00B25635" w:rsidRDefault="00B25635"/>
    <w:p w14:paraId="02E7FC27" w14:textId="77777777" w:rsidR="00B25635" w:rsidRDefault="00B25635"/>
    <w:p w14:paraId="424A8B67" w14:textId="77777777" w:rsidR="00B25635" w:rsidRDefault="00B25635"/>
    <w:p w14:paraId="6ED57A9D" w14:textId="77777777" w:rsidR="00B25635" w:rsidRDefault="00B25635"/>
    <w:p w14:paraId="0A5E878C" w14:textId="77777777" w:rsidR="00B25635" w:rsidRDefault="00B25635"/>
    <w:p w14:paraId="1F37B0F5" w14:textId="77777777" w:rsidR="00B25635" w:rsidRDefault="00B25635"/>
    <w:p w14:paraId="42F0816A" w14:textId="77777777" w:rsidR="00B25635" w:rsidRDefault="00B25635"/>
    <w:p w14:paraId="15092291" w14:textId="77777777" w:rsidR="00B25635" w:rsidRDefault="00B25635"/>
    <w:p w14:paraId="4283675B" w14:textId="77777777" w:rsidR="00B25635" w:rsidRDefault="00B25635"/>
    <w:p w14:paraId="77E5B23C" w14:textId="77777777" w:rsidR="002D52A8" w:rsidRPr="00F93EB7" w:rsidRDefault="002D52A8" w:rsidP="002F177F">
      <w:pPr>
        <w:spacing w:line="360" w:lineRule="auto"/>
      </w:pPr>
    </w:p>
    <w:p w14:paraId="1F785D3D" w14:textId="77777777" w:rsidR="006D71B5" w:rsidRPr="00F93EB7" w:rsidRDefault="006D71B5" w:rsidP="006D71B5">
      <w:pPr>
        <w:pStyle w:val="Heading1"/>
        <w:spacing w:line="360" w:lineRule="auto"/>
      </w:pPr>
      <w:bookmarkStart w:id="31" w:name="_Toc106097363"/>
      <w:bookmarkStart w:id="32" w:name="_Toc187456887"/>
      <w:r w:rsidRPr="00F93EB7">
        <w:rPr>
          <w:b/>
          <w:bCs/>
        </w:rPr>
        <w:lastRenderedPageBreak/>
        <w:t xml:space="preserve">Phần </w:t>
      </w:r>
      <w:r>
        <w:rPr>
          <w:b/>
          <w:bCs/>
        </w:rPr>
        <w:t>2</w:t>
      </w:r>
      <w:r w:rsidRPr="00F93EB7">
        <w:rPr>
          <w:b/>
          <w:bCs/>
        </w:rPr>
        <w:t>:</w:t>
      </w:r>
      <w:r w:rsidRPr="00F93EB7">
        <w:rPr>
          <w:b/>
          <w:bCs/>
        </w:rPr>
        <w:br/>
      </w:r>
      <w:r>
        <w:rPr>
          <w:b/>
          <w:bCs/>
        </w:rPr>
        <w:t>PHÂN TÍCH THIẾT KẾ HỆ THỐNG</w:t>
      </w:r>
      <w:bookmarkEnd w:id="31"/>
      <w:bookmarkEnd w:id="32"/>
    </w:p>
    <w:p w14:paraId="679DB28B" w14:textId="77777777" w:rsidR="006D71B5" w:rsidRDefault="006D71B5" w:rsidP="006D71B5">
      <w:pPr>
        <w:pStyle w:val="Heading2-TimesNewRowman"/>
        <w:numPr>
          <w:ilvl w:val="0"/>
          <w:numId w:val="13"/>
        </w:numPr>
        <w:spacing w:line="360" w:lineRule="auto"/>
        <w:ind w:left="0" w:firstLine="0"/>
      </w:pPr>
      <w:bookmarkStart w:id="33" w:name="_Toc106097364"/>
      <w:bookmarkStart w:id="34" w:name="_Toc187456888"/>
      <w:r>
        <w:t>MÔ TẢ ĐỀ TÀI</w:t>
      </w:r>
      <w:bookmarkEnd w:id="33"/>
      <w:bookmarkEnd w:id="34"/>
    </w:p>
    <w:p w14:paraId="74A76120" w14:textId="77777777" w:rsidR="00B25635" w:rsidRPr="006C07C2" w:rsidRDefault="00B25635" w:rsidP="00B25635">
      <w:pPr>
        <w:spacing w:line="360" w:lineRule="auto"/>
        <w:ind w:right="141" w:firstLine="720"/>
        <w:jc w:val="both"/>
      </w:pPr>
      <w:r w:rsidRPr="006C07C2">
        <w:t>Trong bối cảnh hiện nay, ngành thương mại điện tử, đặc biệt là kinh doanh quần áo trực tuyến, đang phát triển mạnh mẽ và trở thành xu hướng tiêu dùng chính. Các cửa hàng bán lẻ đang dần chuyển sang nền tảng trực tuyến để không chỉ mở rộng thị trường mà còn nâng cao hiệu quả quản lý và trải nghiệm khách hàng. Tuy nhiên, các doanh nghiệp vẫn phải đối mặt với nhiều thách thức trong việc quản lý sản phẩm, đơn hàng, và tài khoản khách hàng một cách hiệu quả.</w:t>
      </w:r>
    </w:p>
    <w:p w14:paraId="5445F319" w14:textId="77777777" w:rsidR="00B25635" w:rsidRPr="006C07C2" w:rsidRDefault="00B25635" w:rsidP="00B25635">
      <w:pPr>
        <w:spacing w:line="360" w:lineRule="auto"/>
        <w:ind w:right="141" w:firstLine="720"/>
        <w:jc w:val="both"/>
      </w:pPr>
      <w:r w:rsidRPr="006C07C2">
        <w:t>Hệ thống quản lý bán quần áo trực tuyến đóng vai trò quan trọng trong việc tối ưu hóa quy trình vận hành và nâng cao trải nghiệm người dùng. Một hệ thống như vậy sẽ giúp doanh nghiệp không chỉ dễ dàng quản lý các sản phẩm, đơn hàng, và kho hàng, mà còn hỗ trợ khách hàng trong việc tìm kiếm và đặt hàng thuận tiện. Các công cụ quản lý tài khoản, thông tin sản phẩm và xử lý đơn hàng tự động hóa giúp tiết kiệm thời gian và giảm thiểu sai sót trong quá trình vận hành.</w:t>
      </w:r>
    </w:p>
    <w:p w14:paraId="1A8BE445" w14:textId="77777777" w:rsidR="00B25635" w:rsidRPr="006C07C2" w:rsidRDefault="00B25635" w:rsidP="00B25635">
      <w:pPr>
        <w:spacing w:line="360" w:lineRule="auto"/>
        <w:ind w:right="141" w:firstLine="720"/>
        <w:jc w:val="both"/>
      </w:pPr>
      <w:r w:rsidRPr="006C07C2">
        <w:t>Kết hợp với các công nghệ khác như HTML, CSS, JavaScript để xây dựng giao diện người dùng và MySQL cho cơ sở dữ liệu</w:t>
      </w:r>
      <w:r>
        <w:t xml:space="preserve"> </w:t>
      </w:r>
      <w:r w:rsidRPr="006C07C2">
        <w:t>sẽ giúp hệ thống có khả năng xử lý đồng thời nhiều yêu cầu, quản lý đơn hàng hiệu quả, và đảm bảo tốc độ xử lý nhanh chóng.</w:t>
      </w:r>
    </w:p>
    <w:p w14:paraId="03C0EAE9" w14:textId="77777777" w:rsidR="00B25635" w:rsidRDefault="00B25635" w:rsidP="00B25635">
      <w:pPr>
        <w:spacing w:line="360" w:lineRule="auto"/>
        <w:ind w:right="141" w:firstLine="720"/>
        <w:jc w:val="both"/>
      </w:pPr>
      <w:r w:rsidRPr="006C07C2">
        <w:t>Hệ thống không chỉ đáp ứng nhu cầu quản lý sản phẩm và đơn hàng mà còn cung cấp các báo cáo phân tích doanh thu, hành vi khách hàng, giúp doanh nghiệp tối ưu hóa chiến lược bán hàng. Hệ thống còn tích hợp các tính năng như giỏ hàng, thanh toán trực tuyến, hỗ trợ khách hàng qua email hoặc chat trực tiếp, tạo điều kiện cho khách hàng có trải nghiệm mua sắm thuận tiện và hiệu quả.</w:t>
      </w:r>
    </w:p>
    <w:p w14:paraId="4DEF836D" w14:textId="77777777" w:rsidR="00B25635" w:rsidRPr="003C2FAB" w:rsidRDefault="00B25635" w:rsidP="00B25635">
      <w:pPr>
        <w:spacing w:line="360" w:lineRule="auto"/>
        <w:ind w:right="141" w:firstLine="720"/>
        <w:jc w:val="both"/>
        <w:rPr>
          <w:lang w:val="vi-VN"/>
        </w:rPr>
      </w:pPr>
      <w:r w:rsidRPr="003C2FAB">
        <w:rPr>
          <w:lang w:val="vi-VN"/>
        </w:rPr>
        <w:t>Để phát triển website quản lý bán quần áo, bạn cần chú trọng vào ba yếu tố chính: giao diện, backend và bảo mật.</w:t>
      </w:r>
    </w:p>
    <w:p w14:paraId="7891D8A4" w14:textId="77777777" w:rsidR="00B25635" w:rsidRPr="003C2FAB" w:rsidRDefault="00B25635" w:rsidP="00B25635">
      <w:pPr>
        <w:numPr>
          <w:ilvl w:val="0"/>
          <w:numId w:val="29"/>
        </w:numPr>
        <w:spacing w:line="360" w:lineRule="auto"/>
        <w:ind w:right="141"/>
        <w:jc w:val="both"/>
        <w:rPr>
          <w:lang w:val="vi-VN"/>
        </w:rPr>
      </w:pPr>
      <w:r w:rsidRPr="003C2FAB">
        <w:rPr>
          <w:lang w:val="vi-VN"/>
        </w:rPr>
        <w:t>Giao diện: Sử dụng HTML, CSS, JavaScript và Bootstrap 5 để thiết kế giao diện đẹp, dễ sử dụng và tương thích với di động. Các trang cần có như trang chủ, sản phẩm, giỏ hàng, thanh toán và tài khoản người dùng.</w:t>
      </w:r>
    </w:p>
    <w:p w14:paraId="0E3108F0" w14:textId="77777777" w:rsidR="00B25635" w:rsidRPr="003C2FAB" w:rsidRDefault="00B25635" w:rsidP="00B25635">
      <w:pPr>
        <w:numPr>
          <w:ilvl w:val="0"/>
          <w:numId w:val="29"/>
        </w:numPr>
        <w:spacing w:line="360" w:lineRule="auto"/>
        <w:ind w:right="141"/>
        <w:jc w:val="both"/>
        <w:rPr>
          <w:lang w:val="vi-VN"/>
        </w:rPr>
      </w:pPr>
      <w:r w:rsidRPr="003C2FAB">
        <w:rPr>
          <w:lang w:val="vi-VN"/>
        </w:rPr>
        <w:t>Backend: Sử dụng PHP và MySQL để quản lý cơ sở dữ liệu như người dùng, sản phẩm và đơn hàng. Đảm bảo mã hóa mật khẩu và xác thực người dùng.</w:t>
      </w:r>
    </w:p>
    <w:p w14:paraId="0A308E52" w14:textId="77777777" w:rsidR="00B25635" w:rsidRDefault="00B25635" w:rsidP="00B25635">
      <w:pPr>
        <w:numPr>
          <w:ilvl w:val="0"/>
          <w:numId w:val="29"/>
        </w:numPr>
        <w:spacing w:line="360" w:lineRule="auto"/>
        <w:ind w:right="141"/>
        <w:jc w:val="both"/>
      </w:pPr>
      <w:r w:rsidRPr="003C2FAB">
        <w:rPr>
          <w:lang w:val="vi-VN"/>
        </w:rPr>
        <w:lastRenderedPageBreak/>
        <w:t xml:space="preserve">Bảo mật: </w:t>
      </w:r>
      <w:r w:rsidRPr="003C2FAB">
        <w:t>Mã hóa mật khẩu người dùng và kiểm tra tất cả dữ liệu đầu vào để tránh các tấn công như SQL injection. Sử dụng phương thức xác thực đơn giản và mạnh mẽ để bảo vệ tài khoản người dùng.</w:t>
      </w:r>
    </w:p>
    <w:p w14:paraId="03D09CEF" w14:textId="77777777" w:rsidR="00B25635" w:rsidRPr="003C2FAB" w:rsidRDefault="00B25635" w:rsidP="00B25635">
      <w:pPr>
        <w:spacing w:line="360" w:lineRule="auto"/>
        <w:ind w:right="141" w:firstLine="360"/>
        <w:jc w:val="both"/>
      </w:pPr>
      <w:r w:rsidRPr="003C2FAB">
        <w:t>Hướng phát triển website quản lý bán quần áo là xây dựng một hệ thống dễ sử dụng, bảo mật và hiệu quả. Giao diện sẽ được thiết kế đẹp mắt, dễ tương tác với người dùng, sử dụng HTML, CSS, JavaScript và Bootstrap 5 để tối ưu cho mọi thiết bị. Backend sẽ được xây dựng bằng PHP kết hợp với MySQL để quản lý cơ sở dữ liệu như thông tin người dùng, sản phẩm, đơn hàng và giỏ hàng. Laravel sẽ giúp tổ chức mã nguồn dễ dàng và hỗ trợ các chức năng như đăng ký, đăng nhập và phân quyền người dùng. Hệ thống sẽ có khả năng quản lý sản phẩm, đơn hàng và người dùng hiệu quả, dễ bảo trì và mở rộng trong tương lai.</w:t>
      </w:r>
    </w:p>
    <w:p w14:paraId="72199648" w14:textId="77777777" w:rsidR="00B25635" w:rsidRPr="005D6D8E" w:rsidRDefault="00B25635" w:rsidP="00B25635">
      <w:pPr>
        <w:spacing w:line="360" w:lineRule="auto"/>
        <w:ind w:firstLine="426"/>
        <w:jc w:val="both"/>
      </w:pPr>
      <w:r w:rsidRPr="005D6D8E">
        <w:t>Trong bối cảnh hiện nay, thị trường thương mại điện tử đang phát triển mạnh mẽ và nhu cầu mua sắm trực tuyến ngày càng tăng. Với sự phát triển của công nghệ, người tiêu dùng ngày càng ưa chuộng việc mua sắm trực tuyến vì tính tiện lợi và tiết kiệm thời gian. Các cửa hàng bán quần áo truyền thống đang chuyển mình sang mô hình bán hàng trực tuyến để tiếp cận được nhiều khách hàng hơn, giảm chi phí vận hành và tối ưu hóa quy trình bán hàng. Tuy nhiên, để hoạt động hiệu quả, các cửa hàng này cần có một hệ thống quản lý bán hàng chuyên nghiệp và dễ sử dụng, giúp quản lý đơn hàng, sản phẩm, và khách hàng một cách hiệu quả.</w:t>
      </w:r>
    </w:p>
    <w:p w14:paraId="5C12DFB7" w14:textId="77777777" w:rsidR="00B25635" w:rsidRPr="005D6D8E" w:rsidRDefault="00B25635" w:rsidP="00B25635">
      <w:pPr>
        <w:spacing w:line="360" w:lineRule="auto"/>
        <w:ind w:firstLine="426"/>
        <w:jc w:val="both"/>
      </w:pPr>
      <w:r w:rsidRPr="005D6D8E">
        <w:t>Vấn đề cần giải quyết là tạo ra một hệ thống quản lý bán quần áo trực tuyến với các tính năng đầy đủ như quản lý sản phẩm, giỏ hàng, thanh toán, quản lý người dùng và bảo mật thông tin. Hiện nay, nhiều cửa hàng bán quần áo chưa có một hệ thống quản lý tự động, dẫn đến việc xử lý đơn hàng, quản lý kho hàng và chăm sóc khách hàng gặp nhiều khó khăn, thiếu hiệu quả. Ngoài ra, việc thiếu tính bảo mật cao trong các giao dịch và lưu trữ thông tin người dùng cũng là một vấn đề nghiêm trọng cần được giải quyết.</w:t>
      </w:r>
    </w:p>
    <w:p w14:paraId="52422995" w14:textId="77777777" w:rsidR="00B25635" w:rsidRPr="005D6D8E" w:rsidRDefault="00B25635" w:rsidP="00B25635">
      <w:pPr>
        <w:numPr>
          <w:ilvl w:val="0"/>
          <w:numId w:val="30"/>
        </w:numPr>
        <w:spacing w:line="360" w:lineRule="auto"/>
        <w:jc w:val="both"/>
        <w:rPr>
          <w:lang w:val="vi-VN"/>
        </w:rPr>
      </w:pPr>
      <w:r w:rsidRPr="005D6D8E">
        <w:rPr>
          <w:lang w:val="vi-VN"/>
        </w:rPr>
        <w:t>Quản lý sản phẩm: Hệ thống phải cho phép quản lý các sản phẩm, bao gồm việc thêm, sửa, xóa và phân loại sản phẩm.</w:t>
      </w:r>
    </w:p>
    <w:p w14:paraId="4F4223FA" w14:textId="77777777" w:rsidR="00B25635" w:rsidRPr="005D6D8E" w:rsidRDefault="00B25635" w:rsidP="00B25635">
      <w:pPr>
        <w:numPr>
          <w:ilvl w:val="0"/>
          <w:numId w:val="30"/>
        </w:numPr>
        <w:spacing w:line="360" w:lineRule="auto"/>
        <w:jc w:val="both"/>
        <w:rPr>
          <w:lang w:val="vi-VN"/>
        </w:rPr>
      </w:pPr>
      <w:r w:rsidRPr="005D6D8E">
        <w:rPr>
          <w:lang w:val="vi-VN"/>
        </w:rPr>
        <w:t>Giỏ hàng và thanh toán: Người dùng có thể dễ dàng thêm sản phẩm vào giỏ hàng, chỉnh sửa số lượng và thanh toán trực tuyến qua các cổng thanh toán an toàn.</w:t>
      </w:r>
    </w:p>
    <w:p w14:paraId="376B0869" w14:textId="77777777" w:rsidR="00B25635" w:rsidRPr="005D6D8E" w:rsidRDefault="00B25635" w:rsidP="00B25635">
      <w:pPr>
        <w:numPr>
          <w:ilvl w:val="0"/>
          <w:numId w:val="30"/>
        </w:numPr>
        <w:spacing w:line="360" w:lineRule="auto"/>
        <w:jc w:val="both"/>
        <w:rPr>
          <w:lang w:val="vi-VN"/>
        </w:rPr>
      </w:pPr>
      <w:r w:rsidRPr="005D6D8E">
        <w:rPr>
          <w:lang w:val="vi-VN"/>
        </w:rPr>
        <w:t>Quản lý đơn hàng: Hệ thống cần lưu trữ thông tin các đơn hàng, theo dõi trạng thái đơn hàng từ khi đặt cho đến khi giao hàng.</w:t>
      </w:r>
    </w:p>
    <w:p w14:paraId="202E6EC6" w14:textId="77777777" w:rsidR="00B25635" w:rsidRPr="005D6D8E" w:rsidRDefault="00B25635" w:rsidP="00B25635">
      <w:pPr>
        <w:numPr>
          <w:ilvl w:val="0"/>
          <w:numId w:val="30"/>
        </w:numPr>
        <w:spacing w:line="360" w:lineRule="auto"/>
        <w:jc w:val="both"/>
        <w:rPr>
          <w:lang w:val="vi-VN"/>
        </w:rPr>
      </w:pPr>
      <w:r w:rsidRPr="005D6D8E">
        <w:rPr>
          <w:lang w:val="vi-VN"/>
        </w:rPr>
        <w:lastRenderedPageBreak/>
        <w:t>Quản lý người dùng: Cung cấp tính năng đăng ký, đăng nhập và quản lý tài khoản người dùng, giúp khách hàng theo dõi lịch sử mua sắm.</w:t>
      </w:r>
    </w:p>
    <w:p w14:paraId="305C7879" w14:textId="77777777" w:rsidR="00B25635" w:rsidRPr="005D6D8E" w:rsidRDefault="00B25635" w:rsidP="00B25635">
      <w:pPr>
        <w:numPr>
          <w:ilvl w:val="0"/>
          <w:numId w:val="30"/>
        </w:numPr>
        <w:spacing w:line="360" w:lineRule="auto"/>
        <w:jc w:val="both"/>
        <w:rPr>
          <w:lang w:val="vi-VN"/>
        </w:rPr>
      </w:pPr>
      <w:r w:rsidRPr="005D6D8E">
        <w:rPr>
          <w:lang w:val="vi-VN"/>
        </w:rPr>
        <w:t>Bảo mật: Hệ thống phải đảm bảo bảo mật thông tin người dùng, bao gồm mật khẩu và thông tin thanh toán.</w:t>
      </w:r>
    </w:p>
    <w:p w14:paraId="66868BED" w14:textId="77777777" w:rsidR="00B25635" w:rsidRPr="005D6D8E" w:rsidRDefault="00B25635" w:rsidP="00B25635">
      <w:pPr>
        <w:numPr>
          <w:ilvl w:val="0"/>
          <w:numId w:val="30"/>
        </w:numPr>
        <w:spacing w:line="360" w:lineRule="auto"/>
        <w:jc w:val="both"/>
      </w:pPr>
      <w:r w:rsidRPr="005D6D8E">
        <w:rPr>
          <w:lang w:val="vi-VN"/>
        </w:rPr>
        <w:t>Quản lý báo cáo: Hệ thống cần cung cấp các báo cáo thống kê đơn hàng, doanh thu, sản phẩm bán chạy để giúp người quản lý đưa ra quyết định kinh doanh.</w:t>
      </w:r>
    </w:p>
    <w:p w14:paraId="328AE892" w14:textId="77777777" w:rsidR="00B25635" w:rsidRPr="005D6D8E" w:rsidRDefault="00B25635" w:rsidP="00B25635">
      <w:pPr>
        <w:spacing w:line="360" w:lineRule="auto"/>
        <w:ind w:firstLine="284"/>
        <w:jc w:val="both"/>
        <w:rPr>
          <w:lang w:val="vi-VN"/>
        </w:rPr>
      </w:pPr>
      <w:r w:rsidRPr="005D6D8E">
        <w:rPr>
          <w:lang w:val="vi-VN"/>
        </w:rPr>
        <w:t>Mục tiêu của hệ thống là cung cấp một nền tảng quản lý bán quần áo trực tuyến dễ sử dụng, hiệu quả và bảo mật cao. Cụ thể:</w:t>
      </w:r>
    </w:p>
    <w:p w14:paraId="160902BB" w14:textId="77777777" w:rsidR="00B25635" w:rsidRPr="005D6D8E" w:rsidRDefault="00B25635" w:rsidP="00B25635">
      <w:pPr>
        <w:numPr>
          <w:ilvl w:val="0"/>
          <w:numId w:val="31"/>
        </w:numPr>
        <w:spacing w:line="360" w:lineRule="auto"/>
        <w:jc w:val="both"/>
        <w:rPr>
          <w:lang w:val="vi-VN"/>
        </w:rPr>
      </w:pPr>
      <w:r w:rsidRPr="005D6D8E">
        <w:rPr>
          <w:lang w:val="vi-VN"/>
        </w:rPr>
        <w:t>Tạo ra một giao diện người dùng thân thiện, dễ thao tác và tối ưu hóa trải nghiệm mua sắm.</w:t>
      </w:r>
    </w:p>
    <w:p w14:paraId="72BA83AA" w14:textId="77777777" w:rsidR="00B25635" w:rsidRPr="005D6D8E" w:rsidRDefault="00B25635" w:rsidP="00B25635">
      <w:pPr>
        <w:numPr>
          <w:ilvl w:val="0"/>
          <w:numId w:val="31"/>
        </w:numPr>
        <w:spacing w:line="360" w:lineRule="auto"/>
        <w:jc w:val="both"/>
        <w:rPr>
          <w:lang w:val="vi-VN"/>
        </w:rPr>
      </w:pPr>
      <w:r w:rsidRPr="005D6D8E">
        <w:rPr>
          <w:lang w:val="vi-VN"/>
        </w:rPr>
        <w:t>Xây dựng một hệ thống backend vững chắc để quản lý đơn hàng, sản phẩm, khách hàng và báo cáo thống kê.</w:t>
      </w:r>
    </w:p>
    <w:p w14:paraId="785A18C0" w14:textId="77777777" w:rsidR="00B25635" w:rsidRPr="005D6D8E" w:rsidRDefault="00B25635" w:rsidP="00B25635">
      <w:pPr>
        <w:numPr>
          <w:ilvl w:val="0"/>
          <w:numId w:val="31"/>
        </w:numPr>
        <w:spacing w:line="360" w:lineRule="auto"/>
        <w:jc w:val="both"/>
        <w:rPr>
          <w:lang w:val="vi-VN"/>
        </w:rPr>
      </w:pPr>
      <w:r w:rsidRPr="005D6D8E">
        <w:rPr>
          <w:lang w:val="vi-VN"/>
        </w:rPr>
        <w:t>Đảm bảo tính bảo mật cao cho hệ thống, đặc biệt là thông tin của người dùng và các giao dịch thanh toán.</w:t>
      </w:r>
    </w:p>
    <w:p w14:paraId="337471AA" w14:textId="77777777" w:rsidR="00B25635" w:rsidRPr="005D6D8E" w:rsidRDefault="00B25635" w:rsidP="00B25635">
      <w:pPr>
        <w:numPr>
          <w:ilvl w:val="0"/>
          <w:numId w:val="31"/>
        </w:numPr>
        <w:spacing w:line="360" w:lineRule="auto"/>
        <w:jc w:val="both"/>
        <w:rPr>
          <w:lang w:val="vi-VN"/>
        </w:rPr>
      </w:pPr>
      <w:r w:rsidRPr="005D6D8E">
        <w:rPr>
          <w:lang w:val="vi-VN"/>
        </w:rPr>
        <w:t>Cung cấp công cụ quản lý cho admin và nhân viên, giúp giảm bớt công việc thủ công và tối ưu hóa quy trình kinh doanh.</w:t>
      </w:r>
    </w:p>
    <w:p w14:paraId="1539609A" w14:textId="77777777" w:rsidR="00B25635" w:rsidRPr="005D6D8E" w:rsidRDefault="00B25635" w:rsidP="00B25635">
      <w:pPr>
        <w:numPr>
          <w:ilvl w:val="0"/>
          <w:numId w:val="31"/>
        </w:numPr>
        <w:spacing w:line="360" w:lineRule="auto"/>
        <w:jc w:val="both"/>
        <w:rPr>
          <w:lang w:val="vi-VN"/>
        </w:rPr>
      </w:pPr>
      <w:r w:rsidRPr="005D6D8E">
        <w:rPr>
          <w:lang w:val="vi-VN"/>
        </w:rPr>
        <w:t>Hệ thống cần linh hoạt và dễ mở rộng để có thể bổ sung thêm các tính năng mới trong tương lai.</w:t>
      </w:r>
    </w:p>
    <w:p w14:paraId="553B9F41" w14:textId="77777777" w:rsidR="00B25635" w:rsidRPr="005D6D8E" w:rsidRDefault="00B25635" w:rsidP="00B25635">
      <w:pPr>
        <w:spacing w:line="360" w:lineRule="auto"/>
        <w:ind w:firstLine="360"/>
        <w:jc w:val="both"/>
        <w:rPr>
          <w:lang w:val="vi-VN"/>
        </w:rPr>
      </w:pPr>
      <w:r w:rsidRPr="005D6D8E">
        <w:rPr>
          <w:lang w:val="vi-VN"/>
        </w:rPr>
        <w:t>Mục tiêu cuối cùng là xây dựng một hệ thống quản lý bán hàng trực tuyến mạnh mẽ, đáp ứng nhu cầu của cả người mua lẫn người bán, đồng thời hỗ trợ việc phát triển và mở rộng trong tương lai.</w:t>
      </w:r>
    </w:p>
    <w:p w14:paraId="5301F882" w14:textId="77777777" w:rsidR="00B25635" w:rsidRPr="005D6D8E" w:rsidRDefault="00B25635" w:rsidP="00B25635">
      <w:pPr>
        <w:spacing w:line="360" w:lineRule="auto"/>
        <w:jc w:val="both"/>
        <w:rPr>
          <w:lang w:val="vi-VN"/>
        </w:rPr>
      </w:pPr>
      <w:r w:rsidRPr="005D6D8E">
        <w:rPr>
          <w:lang w:val="vi-VN"/>
        </w:rPr>
        <w:t>Sau khi nghiên cứu tài liệu, bước tiếp theo là phân tích yêu cầu của hệ thống. Việc này bao gồm việc thu thập thông tin từ các bên liên quan (admin, nhân viên, khách hàng) để xác định các yêu cầu và tính năng cần có của hệ thống. Các yêu cầu này sẽ được phân loại thành các tính năng chính như:</w:t>
      </w:r>
    </w:p>
    <w:p w14:paraId="0DA76E45" w14:textId="77777777" w:rsidR="00B25635" w:rsidRPr="005D6D8E" w:rsidRDefault="00B25635" w:rsidP="00B25635">
      <w:pPr>
        <w:numPr>
          <w:ilvl w:val="0"/>
          <w:numId w:val="32"/>
        </w:numPr>
        <w:spacing w:line="360" w:lineRule="auto"/>
        <w:jc w:val="both"/>
        <w:rPr>
          <w:lang w:val="vi-VN"/>
        </w:rPr>
      </w:pPr>
      <w:r w:rsidRPr="005D6D8E">
        <w:rPr>
          <w:lang w:val="vi-VN"/>
        </w:rPr>
        <w:t>Quản lý sản phẩm: Thêm, sửa, xóa sản phẩm, quản lý kho hàng và phân loại sản phẩm.</w:t>
      </w:r>
    </w:p>
    <w:p w14:paraId="6B3DF4C7" w14:textId="77777777" w:rsidR="00B25635" w:rsidRPr="005D6D8E" w:rsidRDefault="00B25635" w:rsidP="00B25635">
      <w:pPr>
        <w:numPr>
          <w:ilvl w:val="0"/>
          <w:numId w:val="32"/>
        </w:numPr>
        <w:spacing w:line="360" w:lineRule="auto"/>
        <w:jc w:val="both"/>
        <w:rPr>
          <w:lang w:val="vi-VN"/>
        </w:rPr>
      </w:pPr>
      <w:r w:rsidRPr="005D6D8E">
        <w:rPr>
          <w:lang w:val="vi-VN"/>
        </w:rPr>
        <w:t>Giỏ hàng và thanh toán: Khách hàng có thể thêm sản phẩm vào giỏ hàng, chỉnh sửa số lượng và thanh toán qua cổng thanh toán.</w:t>
      </w:r>
    </w:p>
    <w:p w14:paraId="42E45A79" w14:textId="77777777" w:rsidR="00B25635" w:rsidRPr="005D6D8E" w:rsidRDefault="00B25635" w:rsidP="00B25635">
      <w:pPr>
        <w:numPr>
          <w:ilvl w:val="0"/>
          <w:numId w:val="32"/>
        </w:numPr>
        <w:spacing w:line="360" w:lineRule="auto"/>
        <w:jc w:val="both"/>
        <w:rPr>
          <w:lang w:val="vi-VN"/>
        </w:rPr>
      </w:pPr>
      <w:r w:rsidRPr="005D6D8E">
        <w:rPr>
          <w:lang w:val="vi-VN"/>
        </w:rPr>
        <w:t>Quản lý đơn hàng: Theo dõi trạng thái đơn hàng, lưu trữ lịch sử mua hàng.</w:t>
      </w:r>
    </w:p>
    <w:p w14:paraId="4D6FA840" w14:textId="77777777" w:rsidR="00B25635" w:rsidRPr="005D6D8E" w:rsidRDefault="00B25635" w:rsidP="00B25635">
      <w:pPr>
        <w:numPr>
          <w:ilvl w:val="0"/>
          <w:numId w:val="32"/>
        </w:numPr>
        <w:spacing w:line="360" w:lineRule="auto"/>
        <w:jc w:val="both"/>
        <w:rPr>
          <w:lang w:val="vi-VN"/>
        </w:rPr>
      </w:pPr>
      <w:r w:rsidRPr="005D6D8E">
        <w:rPr>
          <w:lang w:val="vi-VN"/>
        </w:rPr>
        <w:t>Quản lý người dùng: Đăng ký tài khoản, đăng nhập, và theo dõi thông tin khách hàng.</w:t>
      </w:r>
    </w:p>
    <w:p w14:paraId="4F96865A" w14:textId="77777777" w:rsidR="00B25635" w:rsidRPr="005D6D8E" w:rsidRDefault="00B25635" w:rsidP="00B25635">
      <w:pPr>
        <w:numPr>
          <w:ilvl w:val="0"/>
          <w:numId w:val="32"/>
        </w:numPr>
        <w:spacing w:line="360" w:lineRule="auto"/>
        <w:jc w:val="both"/>
        <w:rPr>
          <w:lang w:val="vi-VN"/>
        </w:rPr>
      </w:pPr>
      <w:r w:rsidRPr="005D6D8E">
        <w:rPr>
          <w:lang w:val="vi-VN"/>
        </w:rPr>
        <w:lastRenderedPageBreak/>
        <w:t>Bảo mật và bảo vệ thông tin: Đảm bảo mật khẩu và thông tin người dùng được mã hóa và bảo vệ an toàn.</w:t>
      </w:r>
    </w:p>
    <w:p w14:paraId="5CAD0223" w14:textId="77777777" w:rsidR="00B25635" w:rsidRPr="005D6D8E" w:rsidRDefault="00B25635" w:rsidP="00B25635">
      <w:pPr>
        <w:numPr>
          <w:ilvl w:val="0"/>
          <w:numId w:val="32"/>
        </w:numPr>
        <w:spacing w:line="360" w:lineRule="auto"/>
        <w:jc w:val="both"/>
        <w:rPr>
          <w:lang w:val="vi-VN"/>
        </w:rPr>
      </w:pPr>
      <w:r w:rsidRPr="005D6D8E">
        <w:rPr>
          <w:lang w:val="vi-VN"/>
        </w:rPr>
        <w:t>Báo cáo thống kê: Cung cấp báo cáo về doanh thu, số lượng đơn hàng, sản phẩm bán chạy.</w:t>
      </w:r>
    </w:p>
    <w:p w14:paraId="7437D194" w14:textId="77777777" w:rsidR="00B25635" w:rsidRPr="005D6D8E" w:rsidRDefault="00B25635" w:rsidP="00B25635">
      <w:pPr>
        <w:spacing w:line="360" w:lineRule="auto"/>
        <w:jc w:val="both"/>
      </w:pPr>
      <w:r w:rsidRPr="005D6D8E">
        <w:rPr>
          <w:lang w:val="vi-VN"/>
        </w:rPr>
        <w:t>Phân tích yêu cầu giúp xác định các tính năng cần thiết và các yếu tố quan trọng cho sự thành công của hệ thống.</w:t>
      </w:r>
    </w:p>
    <w:p w14:paraId="57283BB6" w14:textId="77777777" w:rsidR="00B25635" w:rsidRPr="005D6D8E" w:rsidRDefault="00B25635" w:rsidP="00B25635">
      <w:pPr>
        <w:spacing w:line="360" w:lineRule="auto"/>
        <w:jc w:val="both"/>
        <w:rPr>
          <w:lang w:val="vi-VN"/>
        </w:rPr>
      </w:pPr>
      <w:r w:rsidRPr="005D6D8E">
        <w:rPr>
          <w:lang w:val="vi-VN"/>
        </w:rPr>
        <w:t>Sau khi đã phân tích yêu cầu, bước tiếp theo là thiết kế và xây dựng hệ thống. Trong bước này, thiết kế hệ thống sẽ được chia thành hai phần chính:</w:t>
      </w:r>
    </w:p>
    <w:p w14:paraId="3D878930" w14:textId="77777777" w:rsidR="00B25635" w:rsidRPr="005D6D8E" w:rsidRDefault="00B25635" w:rsidP="00B25635">
      <w:pPr>
        <w:numPr>
          <w:ilvl w:val="0"/>
          <w:numId w:val="33"/>
        </w:numPr>
        <w:spacing w:line="360" w:lineRule="auto"/>
        <w:jc w:val="both"/>
        <w:rPr>
          <w:lang w:val="vi-VN"/>
        </w:rPr>
      </w:pPr>
      <w:r w:rsidRPr="005D6D8E">
        <w:rPr>
          <w:lang w:val="vi-VN"/>
        </w:rPr>
        <w:t>Thiết kế giao diện người dùng (UI/UX): Tạo ra giao diện trực quan, dễ sử dụng và phù hợp với người dùng cuối. Sử dụng HTML, CSS, JavaScript và Bootstrap 5 để xây dựng giao diện thân thiện và responsive, đảm bảo khả năng hoạt động trên các thiết bị khác nhau.</w:t>
      </w:r>
    </w:p>
    <w:p w14:paraId="13A6C8A3" w14:textId="77777777" w:rsidR="00B25635" w:rsidRPr="005D6D8E" w:rsidRDefault="00B25635" w:rsidP="00B25635">
      <w:pPr>
        <w:numPr>
          <w:ilvl w:val="0"/>
          <w:numId w:val="33"/>
        </w:numPr>
        <w:spacing w:line="360" w:lineRule="auto"/>
        <w:jc w:val="both"/>
        <w:rPr>
          <w:lang w:val="vi-VN"/>
        </w:rPr>
      </w:pPr>
      <w:r w:rsidRPr="005D6D8E">
        <w:rPr>
          <w:lang w:val="vi-VN"/>
        </w:rPr>
        <w:t xml:space="preserve">Thiết kế cơ sở dữ liệu và backend: Lựa chọn các công nghệ phù hợp như PHP và MySQL để xây dựng hệ thống backend. Thiết kế cơ sở dữ liệu để lưu trữ thông tin sản phẩm, người dùng, đơn hàng và các báo cáo. </w:t>
      </w:r>
    </w:p>
    <w:p w14:paraId="006BD2A9" w14:textId="77777777" w:rsidR="00B25635" w:rsidRPr="005D6D8E" w:rsidRDefault="00B25635" w:rsidP="00B25635">
      <w:pPr>
        <w:spacing w:line="360" w:lineRule="auto"/>
        <w:jc w:val="both"/>
      </w:pPr>
      <w:r w:rsidRPr="005D6D8E">
        <w:rPr>
          <w:lang w:val="vi-VN"/>
        </w:rPr>
        <w:t>Bước này cũng bao gồm việc triển khai các tính năng như đăng ký người dùng, quản lý giỏ hàng, thanh toán, và báo cáo.</w:t>
      </w:r>
    </w:p>
    <w:p w14:paraId="0C441D44" w14:textId="77777777" w:rsidR="00B25635" w:rsidRPr="004D1199" w:rsidRDefault="00B25635" w:rsidP="00B25635">
      <w:pPr>
        <w:spacing w:line="360" w:lineRule="auto"/>
        <w:ind w:right="141"/>
        <w:jc w:val="both"/>
        <w:rPr>
          <w:lang w:val="vi-VN"/>
        </w:rPr>
      </w:pPr>
      <w:r w:rsidRPr="004D1199">
        <w:rPr>
          <w:lang w:val="vi-VN"/>
        </w:rPr>
        <w:t>Dưới đây là các yêu cầu chức năng cho hệ thống quản lý bán quần áo:</w:t>
      </w:r>
    </w:p>
    <w:p w14:paraId="2C236995" w14:textId="594EEAD6" w:rsidR="00B25635" w:rsidRPr="00DF34D3" w:rsidRDefault="00B25635" w:rsidP="00DF34D3">
      <w:bookmarkStart w:id="35" w:name="_Toc184250935"/>
      <w:bookmarkStart w:id="36" w:name="_Toc184992303"/>
      <w:r w:rsidRPr="00DF34D3">
        <w:t>Quản lý người dùng</w:t>
      </w:r>
      <w:bookmarkEnd w:id="35"/>
      <w:bookmarkEnd w:id="36"/>
    </w:p>
    <w:p w14:paraId="65965597" w14:textId="77777777" w:rsidR="00B25635" w:rsidRPr="004D1199" w:rsidRDefault="00B25635" w:rsidP="00B25635">
      <w:pPr>
        <w:numPr>
          <w:ilvl w:val="0"/>
          <w:numId w:val="34"/>
        </w:numPr>
        <w:spacing w:line="360" w:lineRule="auto"/>
        <w:ind w:right="141"/>
        <w:jc w:val="both"/>
        <w:rPr>
          <w:lang w:val="vi-VN"/>
        </w:rPr>
      </w:pPr>
      <w:r w:rsidRPr="004D1199">
        <w:rPr>
          <w:lang w:val="vi-VN"/>
        </w:rPr>
        <w:t>Đăng ký tài khoản: Người dùng có thể đăng ký tài khoản bằng cách nhập thông tin cơ bản như tên, email, số điện thoại, và mật khẩu.</w:t>
      </w:r>
    </w:p>
    <w:p w14:paraId="535E613D" w14:textId="77777777" w:rsidR="00B25635" w:rsidRPr="004D1199" w:rsidRDefault="00B25635" w:rsidP="00B25635">
      <w:pPr>
        <w:numPr>
          <w:ilvl w:val="0"/>
          <w:numId w:val="34"/>
        </w:numPr>
        <w:spacing w:line="360" w:lineRule="auto"/>
        <w:ind w:right="141"/>
        <w:jc w:val="both"/>
        <w:rPr>
          <w:lang w:val="vi-VN"/>
        </w:rPr>
      </w:pPr>
      <w:r w:rsidRPr="004D1199">
        <w:rPr>
          <w:lang w:val="vi-VN"/>
        </w:rPr>
        <w:t>Đăng nhập và đăng xuất: Người dùng đã đăng ký có thể đăng nhập vào hệ thống với email và mật khẩu. Người dùng có thể đăng xuất bất kỳ lúc nào.</w:t>
      </w:r>
    </w:p>
    <w:p w14:paraId="66C543C4" w14:textId="77777777" w:rsidR="00B25635" w:rsidRPr="004D1199" w:rsidRDefault="00B25635" w:rsidP="00B25635">
      <w:pPr>
        <w:numPr>
          <w:ilvl w:val="0"/>
          <w:numId w:val="34"/>
        </w:numPr>
        <w:spacing w:line="360" w:lineRule="auto"/>
        <w:ind w:right="141"/>
        <w:jc w:val="both"/>
        <w:rPr>
          <w:lang w:val="vi-VN"/>
        </w:rPr>
      </w:pPr>
      <w:r w:rsidRPr="004D1199">
        <w:rPr>
          <w:lang w:val="vi-VN"/>
        </w:rPr>
        <w:t>Quản lý tài khoản người dùng: Người dùng có thể cập nhật thông tin cá nhân (tên, địa chỉ, số điện thoại) và thay đổi mật khẩu.</w:t>
      </w:r>
    </w:p>
    <w:p w14:paraId="38C5918B" w14:textId="77777777" w:rsidR="00B25635" w:rsidRPr="004D1199" w:rsidRDefault="00B25635" w:rsidP="00B25635">
      <w:pPr>
        <w:numPr>
          <w:ilvl w:val="0"/>
          <w:numId w:val="34"/>
        </w:numPr>
        <w:spacing w:line="360" w:lineRule="auto"/>
        <w:ind w:right="141"/>
        <w:jc w:val="both"/>
        <w:rPr>
          <w:lang w:val="vi-VN"/>
        </w:rPr>
      </w:pPr>
      <w:r w:rsidRPr="004D1199">
        <w:rPr>
          <w:lang w:val="vi-VN"/>
        </w:rPr>
        <w:t>Quản lý quyền truy cập: Phân quyền cho người dùng dựa trên vai trò (khách hàng, nhân viên, admin).</w:t>
      </w:r>
    </w:p>
    <w:p w14:paraId="0E6D4516" w14:textId="498C31B9" w:rsidR="00B25635" w:rsidRPr="00DF34D3" w:rsidRDefault="00B25635" w:rsidP="00DF34D3">
      <w:bookmarkStart w:id="37" w:name="_Toc184250936"/>
      <w:bookmarkStart w:id="38" w:name="_Toc184992304"/>
      <w:r w:rsidRPr="00DF34D3">
        <w:t>Quản lý sản phẩm</w:t>
      </w:r>
      <w:bookmarkEnd w:id="37"/>
      <w:bookmarkEnd w:id="38"/>
    </w:p>
    <w:p w14:paraId="11000A54" w14:textId="77777777" w:rsidR="00B25635" w:rsidRPr="004D1199" w:rsidRDefault="00B25635" w:rsidP="00B25635">
      <w:pPr>
        <w:numPr>
          <w:ilvl w:val="0"/>
          <w:numId w:val="35"/>
        </w:numPr>
        <w:spacing w:line="360" w:lineRule="auto"/>
        <w:ind w:right="141"/>
        <w:jc w:val="both"/>
        <w:rPr>
          <w:lang w:val="vi-VN"/>
        </w:rPr>
      </w:pPr>
      <w:r w:rsidRPr="004D1199">
        <w:rPr>
          <w:lang w:val="vi-VN"/>
        </w:rPr>
        <w:t>Thêm sản phẩm: Nhân viên hoặc admin có thể thêm sản phẩm vào hệ thống, bao gồm thông tin như tên sản phẩm, mô tả, giá cả, hình ảnh, và danh mục.</w:t>
      </w:r>
    </w:p>
    <w:p w14:paraId="4998E7DF" w14:textId="77777777" w:rsidR="00B25635" w:rsidRPr="004D1199" w:rsidRDefault="00B25635" w:rsidP="00B25635">
      <w:pPr>
        <w:numPr>
          <w:ilvl w:val="0"/>
          <w:numId w:val="35"/>
        </w:numPr>
        <w:spacing w:line="360" w:lineRule="auto"/>
        <w:ind w:right="141"/>
        <w:jc w:val="both"/>
        <w:rPr>
          <w:lang w:val="vi-VN"/>
        </w:rPr>
      </w:pPr>
      <w:r w:rsidRPr="004D1199">
        <w:rPr>
          <w:lang w:val="vi-VN"/>
        </w:rPr>
        <w:t>Chỉnh sửa sản phẩm: Có thể chỉnh sửa thông tin của sản phẩm như giá, mô tả, hoặc hình ảnh.</w:t>
      </w:r>
    </w:p>
    <w:p w14:paraId="0A042810" w14:textId="77777777" w:rsidR="00B25635" w:rsidRPr="004D1199" w:rsidRDefault="00B25635" w:rsidP="00B25635">
      <w:pPr>
        <w:numPr>
          <w:ilvl w:val="0"/>
          <w:numId w:val="35"/>
        </w:numPr>
        <w:spacing w:line="360" w:lineRule="auto"/>
        <w:ind w:right="141"/>
        <w:jc w:val="both"/>
        <w:rPr>
          <w:lang w:val="vi-VN"/>
        </w:rPr>
      </w:pPr>
      <w:r w:rsidRPr="004D1199">
        <w:rPr>
          <w:lang w:val="vi-VN"/>
        </w:rPr>
        <w:lastRenderedPageBreak/>
        <w:t>Xóa sản phẩm: Nhân viên hoặc admin có thể xóa các sản phẩm không còn bán hoặc hết hàng.</w:t>
      </w:r>
    </w:p>
    <w:p w14:paraId="5C819D51" w14:textId="77777777" w:rsidR="00B25635" w:rsidRPr="004D1199" w:rsidRDefault="00B25635" w:rsidP="00B25635">
      <w:pPr>
        <w:numPr>
          <w:ilvl w:val="0"/>
          <w:numId w:val="35"/>
        </w:numPr>
        <w:spacing w:line="360" w:lineRule="auto"/>
        <w:ind w:right="141"/>
        <w:jc w:val="both"/>
        <w:rPr>
          <w:lang w:val="vi-VN"/>
        </w:rPr>
      </w:pPr>
      <w:r w:rsidRPr="004D1199">
        <w:rPr>
          <w:lang w:val="vi-VN"/>
        </w:rPr>
        <w:t>Phân loại sản phẩm: Sản phẩm có thể được phân loại theo các danh mục như áo thun, quần jeans, phụ kiện, v.v.</w:t>
      </w:r>
    </w:p>
    <w:p w14:paraId="737D0C68" w14:textId="19E61271" w:rsidR="00B25635" w:rsidRPr="00DF34D3" w:rsidRDefault="00B25635" w:rsidP="00DF34D3">
      <w:bookmarkStart w:id="39" w:name="_Toc184250937"/>
      <w:bookmarkStart w:id="40" w:name="_Toc184992305"/>
      <w:r w:rsidRPr="00DF34D3">
        <w:t>Giỏ hàng</w:t>
      </w:r>
      <w:bookmarkEnd w:id="39"/>
      <w:bookmarkEnd w:id="40"/>
    </w:p>
    <w:p w14:paraId="1F51E5C6" w14:textId="77777777" w:rsidR="00B25635" w:rsidRPr="004D1199" w:rsidRDefault="00B25635" w:rsidP="00B25635">
      <w:pPr>
        <w:numPr>
          <w:ilvl w:val="0"/>
          <w:numId w:val="36"/>
        </w:numPr>
        <w:spacing w:line="360" w:lineRule="auto"/>
        <w:ind w:right="141"/>
        <w:jc w:val="both"/>
        <w:rPr>
          <w:lang w:val="vi-VN"/>
        </w:rPr>
      </w:pPr>
      <w:r w:rsidRPr="004D1199">
        <w:rPr>
          <w:lang w:val="vi-VN"/>
        </w:rPr>
        <w:t>Thêm sản phẩm vào giỏ hàng: Người dùng có thể thêm các sản phẩm vào giỏ hàng của mình.</w:t>
      </w:r>
    </w:p>
    <w:p w14:paraId="23E8974D" w14:textId="77777777" w:rsidR="00B25635" w:rsidRPr="004D1199" w:rsidRDefault="00B25635" w:rsidP="00B25635">
      <w:pPr>
        <w:numPr>
          <w:ilvl w:val="0"/>
          <w:numId w:val="36"/>
        </w:numPr>
        <w:spacing w:line="360" w:lineRule="auto"/>
        <w:ind w:right="141"/>
        <w:jc w:val="both"/>
        <w:rPr>
          <w:lang w:val="vi-VN"/>
        </w:rPr>
      </w:pPr>
      <w:r w:rsidRPr="004D1199">
        <w:rPr>
          <w:lang w:val="vi-VN"/>
        </w:rPr>
        <w:t>Cập nhật giỏ hàng: Người dùng có thể chỉnh sửa số lượng hoặc loại bỏ sản phẩm trong giỏ hàng.</w:t>
      </w:r>
    </w:p>
    <w:p w14:paraId="2D012B8E" w14:textId="77777777" w:rsidR="00B25635" w:rsidRPr="004D1199" w:rsidRDefault="00B25635" w:rsidP="00B25635">
      <w:pPr>
        <w:numPr>
          <w:ilvl w:val="0"/>
          <w:numId w:val="36"/>
        </w:numPr>
        <w:spacing w:line="360" w:lineRule="auto"/>
        <w:ind w:right="141"/>
        <w:jc w:val="both"/>
        <w:rPr>
          <w:lang w:val="vi-VN"/>
        </w:rPr>
      </w:pPr>
      <w:r w:rsidRPr="004D1199">
        <w:rPr>
          <w:lang w:val="vi-VN"/>
        </w:rPr>
        <w:t>Xem giỏ hàng: Người dùng có thể xem danh sách các sản phẩm trong giỏ hàng, tổng giá trị và số lượng sản phẩm.</w:t>
      </w:r>
    </w:p>
    <w:p w14:paraId="20F0C479" w14:textId="77777777" w:rsidR="00B25635" w:rsidRPr="004D1199" w:rsidRDefault="00B25635" w:rsidP="00B25635">
      <w:pPr>
        <w:numPr>
          <w:ilvl w:val="0"/>
          <w:numId w:val="36"/>
        </w:numPr>
        <w:spacing w:line="360" w:lineRule="auto"/>
        <w:ind w:right="141"/>
        <w:jc w:val="both"/>
        <w:rPr>
          <w:lang w:val="vi-VN"/>
        </w:rPr>
      </w:pPr>
      <w:r w:rsidRPr="004D1199">
        <w:rPr>
          <w:lang w:val="vi-VN"/>
        </w:rPr>
        <w:t>Thanh toán giỏ hàng: Người dùng có thể thanh toán giỏ hàng thông qua các phương thức thanh toán trực tuyến như thẻ tín dụng, chuyển khoản ngân hàng, v.v.</w:t>
      </w:r>
    </w:p>
    <w:p w14:paraId="4FAE2049" w14:textId="5A9E2913" w:rsidR="00B25635" w:rsidRPr="00DF34D3" w:rsidRDefault="00B25635" w:rsidP="00DF34D3">
      <w:bookmarkStart w:id="41" w:name="_Toc184250938"/>
      <w:bookmarkStart w:id="42" w:name="_Toc184992306"/>
      <w:r w:rsidRPr="00DF34D3">
        <w:t>Quản lý đơn hàng</w:t>
      </w:r>
      <w:bookmarkEnd w:id="41"/>
      <w:bookmarkEnd w:id="42"/>
    </w:p>
    <w:p w14:paraId="6619718D" w14:textId="77777777" w:rsidR="00B25635" w:rsidRPr="004D1199" w:rsidRDefault="00B25635" w:rsidP="00B25635">
      <w:pPr>
        <w:numPr>
          <w:ilvl w:val="0"/>
          <w:numId w:val="37"/>
        </w:numPr>
        <w:spacing w:line="360" w:lineRule="auto"/>
        <w:ind w:right="141"/>
        <w:jc w:val="both"/>
        <w:rPr>
          <w:lang w:val="vi-VN"/>
        </w:rPr>
      </w:pPr>
      <w:r w:rsidRPr="004D1199">
        <w:rPr>
          <w:lang w:val="vi-VN"/>
        </w:rPr>
        <w:t>Tạo đơn hàng: Khi người dùng hoàn tất quá trình thanh toán, hệ thống sẽ tạo đơn hàng và lưu trữ các thông tin như sản phẩm, số lượng, giá trị, thông tin người mua và địa chỉ giao hàng.</w:t>
      </w:r>
    </w:p>
    <w:p w14:paraId="792610AD" w14:textId="77777777" w:rsidR="00B25635" w:rsidRPr="004D1199" w:rsidRDefault="00B25635" w:rsidP="00B25635">
      <w:pPr>
        <w:numPr>
          <w:ilvl w:val="0"/>
          <w:numId w:val="37"/>
        </w:numPr>
        <w:spacing w:line="360" w:lineRule="auto"/>
        <w:ind w:right="141"/>
        <w:jc w:val="both"/>
        <w:rPr>
          <w:lang w:val="vi-VN"/>
        </w:rPr>
      </w:pPr>
      <w:r w:rsidRPr="004D1199">
        <w:rPr>
          <w:lang w:val="vi-VN"/>
        </w:rPr>
        <w:t>Theo dõi trạng thái đơn hàng: Người dùng có thể theo dõi tình trạng đơn hàng (chờ xác nhận, đã xử lý, đã giao hàng).</w:t>
      </w:r>
    </w:p>
    <w:p w14:paraId="79C0080E" w14:textId="77777777" w:rsidR="00DF34D3" w:rsidRPr="00DF34D3" w:rsidRDefault="00B25635" w:rsidP="00DF34D3">
      <w:pPr>
        <w:numPr>
          <w:ilvl w:val="0"/>
          <w:numId w:val="37"/>
        </w:numPr>
        <w:spacing w:line="360" w:lineRule="auto"/>
        <w:ind w:right="141"/>
        <w:jc w:val="both"/>
        <w:rPr>
          <w:lang w:val="vi-VN"/>
        </w:rPr>
      </w:pPr>
      <w:r w:rsidRPr="004D1199">
        <w:rPr>
          <w:lang w:val="vi-VN"/>
        </w:rPr>
        <w:t>Lịch sử đơn hàng: Người dùng có thể xem lại các đơn hàng đã thực hiện trước đó, bao gồm chi tiết sản phẩm và trạng thái giao hàng.</w:t>
      </w:r>
      <w:bookmarkStart w:id="43" w:name="_Toc184250939"/>
      <w:bookmarkStart w:id="44" w:name="_Toc184992307"/>
    </w:p>
    <w:p w14:paraId="663642EF" w14:textId="2B085560" w:rsidR="00B25635" w:rsidRPr="00DF34D3" w:rsidRDefault="00B25635" w:rsidP="00DF34D3">
      <w:pPr>
        <w:spacing w:line="360" w:lineRule="auto"/>
        <w:ind w:right="141"/>
        <w:jc w:val="both"/>
        <w:rPr>
          <w:lang w:val="vi-VN"/>
        </w:rPr>
      </w:pPr>
      <w:r w:rsidRPr="00DF34D3">
        <w:t>Quản lý báo cáo</w:t>
      </w:r>
      <w:bookmarkEnd w:id="43"/>
      <w:bookmarkEnd w:id="44"/>
    </w:p>
    <w:p w14:paraId="4AB2CB1A" w14:textId="77777777" w:rsidR="00B25635" w:rsidRPr="004D1199" w:rsidRDefault="00B25635" w:rsidP="00B25635">
      <w:pPr>
        <w:numPr>
          <w:ilvl w:val="0"/>
          <w:numId w:val="38"/>
        </w:numPr>
        <w:spacing w:line="360" w:lineRule="auto"/>
        <w:ind w:right="141"/>
        <w:jc w:val="both"/>
        <w:rPr>
          <w:lang w:val="vi-VN"/>
        </w:rPr>
      </w:pPr>
      <w:r w:rsidRPr="004D1199">
        <w:rPr>
          <w:lang w:val="vi-VN"/>
        </w:rPr>
        <w:t>Báo cáo doanh thu: Hệ thống sẽ cung cấp báo cáo về doanh thu theo ngày, tuần, tháng hoặc năm.</w:t>
      </w:r>
    </w:p>
    <w:p w14:paraId="48267D16" w14:textId="77777777" w:rsidR="00B25635" w:rsidRPr="004D1199" w:rsidRDefault="00B25635" w:rsidP="00B25635">
      <w:pPr>
        <w:numPr>
          <w:ilvl w:val="0"/>
          <w:numId w:val="38"/>
        </w:numPr>
        <w:spacing w:line="360" w:lineRule="auto"/>
        <w:ind w:right="141"/>
        <w:jc w:val="both"/>
        <w:rPr>
          <w:lang w:val="vi-VN"/>
        </w:rPr>
      </w:pPr>
      <w:r w:rsidRPr="004D1199">
        <w:rPr>
          <w:lang w:val="vi-VN"/>
        </w:rPr>
        <w:t>Báo cáo đơn hàng: Hiển thị số lượng đơn hàng theo từng thời kỳ, các sản phẩm bán chạy, v.v.</w:t>
      </w:r>
    </w:p>
    <w:p w14:paraId="07998A44" w14:textId="77777777" w:rsidR="00B25635" w:rsidRPr="004D1199" w:rsidRDefault="00B25635" w:rsidP="00B25635">
      <w:pPr>
        <w:numPr>
          <w:ilvl w:val="0"/>
          <w:numId w:val="38"/>
        </w:numPr>
        <w:spacing w:line="360" w:lineRule="auto"/>
        <w:ind w:right="141"/>
        <w:jc w:val="both"/>
        <w:rPr>
          <w:lang w:val="vi-VN"/>
        </w:rPr>
      </w:pPr>
      <w:r w:rsidRPr="004D1199">
        <w:rPr>
          <w:lang w:val="vi-VN"/>
        </w:rPr>
        <w:t>Báo cáo kho hàng: Cung cấp thông tin về số lượng hàng tồn kho của từng sản phẩm.</w:t>
      </w:r>
    </w:p>
    <w:p w14:paraId="2859FAF1" w14:textId="5EA51D9D" w:rsidR="00B25635" w:rsidRPr="00DF34D3" w:rsidRDefault="00B25635" w:rsidP="00DF34D3">
      <w:bookmarkStart w:id="45" w:name="_Toc184250940"/>
      <w:bookmarkStart w:id="46" w:name="_Toc184992308"/>
      <w:r w:rsidRPr="00DF34D3">
        <w:t>Quản lý người dùng và phân quyền</w:t>
      </w:r>
      <w:bookmarkEnd w:id="45"/>
      <w:bookmarkEnd w:id="46"/>
    </w:p>
    <w:p w14:paraId="1EFCB7C9" w14:textId="77777777" w:rsidR="00B25635" w:rsidRPr="004D1199" w:rsidRDefault="00B25635" w:rsidP="00B25635">
      <w:pPr>
        <w:numPr>
          <w:ilvl w:val="0"/>
          <w:numId w:val="39"/>
        </w:numPr>
        <w:spacing w:line="360" w:lineRule="auto"/>
        <w:ind w:right="141"/>
        <w:jc w:val="both"/>
        <w:rPr>
          <w:lang w:val="vi-VN"/>
        </w:rPr>
      </w:pPr>
      <w:r w:rsidRPr="004D1199">
        <w:rPr>
          <w:lang w:val="vi-VN"/>
        </w:rPr>
        <w:t>Quản lý người dùng: Admin có thể xem và quản lý thông tin người dùng, bao gồm quyền thêm, sửa, xóa tài khoản người dùng.</w:t>
      </w:r>
    </w:p>
    <w:p w14:paraId="60235164" w14:textId="77777777" w:rsidR="00B25635" w:rsidRPr="004D1199" w:rsidRDefault="00B25635" w:rsidP="00B25635">
      <w:pPr>
        <w:numPr>
          <w:ilvl w:val="0"/>
          <w:numId w:val="39"/>
        </w:numPr>
        <w:spacing w:line="360" w:lineRule="auto"/>
        <w:ind w:right="141"/>
        <w:jc w:val="both"/>
        <w:rPr>
          <w:lang w:val="vi-VN"/>
        </w:rPr>
      </w:pPr>
      <w:r w:rsidRPr="004D1199">
        <w:rPr>
          <w:lang w:val="vi-VN"/>
        </w:rPr>
        <w:lastRenderedPageBreak/>
        <w:t>Phân quyền người dùng: Admin có thể phân quyền cho người dùng như admin, nhân viên, hoặc khách hàng với các mức độ quyền truy cập khác nhau.</w:t>
      </w:r>
    </w:p>
    <w:p w14:paraId="45F64C15" w14:textId="08AD3CCF" w:rsidR="00B25635" w:rsidRPr="00DF34D3" w:rsidRDefault="00B25635" w:rsidP="00DF34D3">
      <w:bookmarkStart w:id="47" w:name="_Toc184250941"/>
      <w:bookmarkStart w:id="48" w:name="_Toc184992309"/>
      <w:r w:rsidRPr="00DF34D3">
        <w:t>Bảo mật</w:t>
      </w:r>
      <w:bookmarkEnd w:id="47"/>
      <w:bookmarkEnd w:id="48"/>
    </w:p>
    <w:p w14:paraId="14D1AAE8" w14:textId="77777777" w:rsidR="00B25635" w:rsidRPr="004D1199" w:rsidRDefault="00B25635" w:rsidP="00B25635">
      <w:pPr>
        <w:numPr>
          <w:ilvl w:val="0"/>
          <w:numId w:val="40"/>
        </w:numPr>
        <w:spacing w:line="360" w:lineRule="auto"/>
        <w:ind w:right="141"/>
        <w:jc w:val="both"/>
        <w:rPr>
          <w:lang w:val="vi-VN"/>
        </w:rPr>
      </w:pPr>
      <w:r w:rsidRPr="004D1199">
        <w:rPr>
          <w:lang w:val="vi-VN"/>
        </w:rPr>
        <w:t>Đăng nhập bảo mật: Mật khẩu phải được mã hóa trước khi lưu vào cơ sở dữ liệu. Hệ thống phải bảo vệ thông tin người dùng khỏi các cuộc tấn công như SQL Injection, Cross-Site Scripting (XSS), v.v.</w:t>
      </w:r>
    </w:p>
    <w:p w14:paraId="4A9641A0" w14:textId="77777777" w:rsidR="00B25635" w:rsidRPr="004D1199" w:rsidRDefault="00B25635" w:rsidP="00B25635">
      <w:pPr>
        <w:numPr>
          <w:ilvl w:val="0"/>
          <w:numId w:val="40"/>
        </w:numPr>
        <w:spacing w:line="360" w:lineRule="auto"/>
        <w:ind w:right="141"/>
        <w:jc w:val="both"/>
        <w:rPr>
          <w:lang w:val="vi-VN"/>
        </w:rPr>
      </w:pPr>
      <w:r w:rsidRPr="004D1199">
        <w:rPr>
          <w:lang w:val="vi-VN"/>
        </w:rPr>
        <w:t>Xác thực hai yếu tố: Có thể tích hợp xác thực hai yếu tố (2FA) để tăng cường bảo mật cho tài khoản người dùng.</w:t>
      </w:r>
    </w:p>
    <w:p w14:paraId="01606B93" w14:textId="6B433BD6" w:rsidR="00B25635" w:rsidRPr="00DF34D3" w:rsidRDefault="00B25635" w:rsidP="00DF34D3">
      <w:bookmarkStart w:id="49" w:name="_Toc184250942"/>
      <w:bookmarkStart w:id="50" w:name="_Toc184992310"/>
      <w:r w:rsidRPr="00DF34D3">
        <w:t>Giao diện người dùng (UI/UX)</w:t>
      </w:r>
      <w:bookmarkEnd w:id="49"/>
      <w:bookmarkEnd w:id="50"/>
    </w:p>
    <w:p w14:paraId="6B0B8EB6" w14:textId="77777777" w:rsidR="00B25635" w:rsidRPr="004D1199" w:rsidRDefault="00B25635" w:rsidP="00B25635">
      <w:pPr>
        <w:numPr>
          <w:ilvl w:val="0"/>
          <w:numId w:val="41"/>
        </w:numPr>
        <w:spacing w:line="360" w:lineRule="auto"/>
        <w:ind w:right="141"/>
        <w:jc w:val="both"/>
        <w:rPr>
          <w:lang w:val="vi-VN"/>
        </w:rPr>
      </w:pPr>
      <w:r w:rsidRPr="004D1199">
        <w:rPr>
          <w:lang w:val="vi-VN"/>
        </w:rPr>
        <w:t>Trang chủ: Giao diện người dùng dễ sử dụng, hiển thị các sản phẩm nổi bật, chương trình khuyến mãi, và thông tin cửa hàng.</w:t>
      </w:r>
    </w:p>
    <w:p w14:paraId="356ED1AF" w14:textId="77777777" w:rsidR="00B25635" w:rsidRPr="004D1199" w:rsidRDefault="00B25635" w:rsidP="00B25635">
      <w:pPr>
        <w:numPr>
          <w:ilvl w:val="0"/>
          <w:numId w:val="41"/>
        </w:numPr>
        <w:spacing w:line="360" w:lineRule="auto"/>
        <w:ind w:right="141"/>
        <w:jc w:val="both"/>
        <w:rPr>
          <w:lang w:val="vi-VN"/>
        </w:rPr>
      </w:pPr>
      <w:r w:rsidRPr="004D1199">
        <w:rPr>
          <w:lang w:val="vi-VN"/>
        </w:rPr>
        <w:t>Tìm kiếm sản phẩm: Người dùng có thể tìm kiếm sản phẩm theo tên, danh mục hoặc các thuộc tính khác.</w:t>
      </w:r>
    </w:p>
    <w:p w14:paraId="776EE570" w14:textId="77777777" w:rsidR="00B25635" w:rsidRPr="004D1199" w:rsidRDefault="00B25635" w:rsidP="00B25635">
      <w:pPr>
        <w:numPr>
          <w:ilvl w:val="0"/>
          <w:numId w:val="41"/>
        </w:numPr>
        <w:spacing w:line="360" w:lineRule="auto"/>
        <w:ind w:right="141"/>
        <w:jc w:val="both"/>
        <w:rPr>
          <w:lang w:val="vi-VN"/>
        </w:rPr>
      </w:pPr>
      <w:r w:rsidRPr="004D1199">
        <w:rPr>
          <w:lang w:val="vi-VN"/>
        </w:rPr>
        <w:t>Responsive: Giao diện phải tương thích với các thiết bị di động, máy tính bảng và máy tính để bàn.</w:t>
      </w:r>
    </w:p>
    <w:p w14:paraId="7464E2BC" w14:textId="2F8E5802" w:rsidR="00B25635" w:rsidRPr="00DF34D3" w:rsidRDefault="00B25635" w:rsidP="00DF34D3">
      <w:bookmarkStart w:id="51" w:name="_Toc184250943"/>
      <w:bookmarkStart w:id="52" w:name="_Toc184992311"/>
      <w:r w:rsidRPr="00DF34D3">
        <w:t xml:space="preserve"> Khuyến mãi và ưu đãi</w:t>
      </w:r>
      <w:bookmarkEnd w:id="51"/>
      <w:bookmarkEnd w:id="52"/>
    </w:p>
    <w:p w14:paraId="5D5B399C" w14:textId="77777777" w:rsidR="00B25635" w:rsidRPr="004D1199" w:rsidRDefault="00B25635" w:rsidP="00B25635">
      <w:pPr>
        <w:numPr>
          <w:ilvl w:val="0"/>
          <w:numId w:val="42"/>
        </w:numPr>
        <w:spacing w:line="360" w:lineRule="auto"/>
        <w:ind w:right="141"/>
        <w:jc w:val="both"/>
        <w:rPr>
          <w:lang w:val="vi-VN"/>
        </w:rPr>
      </w:pPr>
      <w:r w:rsidRPr="004D1199">
        <w:rPr>
          <w:lang w:val="vi-VN"/>
        </w:rPr>
        <w:t>Mã giảm giá: Người dùng có thể nhập mã giảm giá trong quá trình thanh toán để nhận ưu đãi.</w:t>
      </w:r>
    </w:p>
    <w:p w14:paraId="4126BEC0" w14:textId="77777777" w:rsidR="00DF34D3" w:rsidRPr="00DF34D3" w:rsidRDefault="00B25635" w:rsidP="00DF34D3">
      <w:pPr>
        <w:numPr>
          <w:ilvl w:val="0"/>
          <w:numId w:val="42"/>
        </w:numPr>
        <w:spacing w:line="360" w:lineRule="auto"/>
        <w:ind w:right="141"/>
        <w:jc w:val="both"/>
        <w:rPr>
          <w:lang w:val="vi-VN"/>
        </w:rPr>
      </w:pPr>
      <w:r w:rsidRPr="004D1199">
        <w:rPr>
          <w:lang w:val="vi-VN"/>
        </w:rPr>
        <w:t>Chương trình khuyến mãi: Admin có thể thiết lập các chương trình khuyến mãi cho một số sản phẩm hoặc theo nhóm sản phẩm nhất định.</w:t>
      </w:r>
      <w:bookmarkStart w:id="53" w:name="_Toc184250944"/>
      <w:bookmarkStart w:id="54" w:name="_Toc184992312"/>
    </w:p>
    <w:p w14:paraId="07BF220E" w14:textId="02D30505" w:rsidR="00B25635" w:rsidRPr="00DF34D3" w:rsidRDefault="00B25635" w:rsidP="00DF34D3">
      <w:pPr>
        <w:spacing w:line="360" w:lineRule="auto"/>
        <w:ind w:right="141"/>
        <w:jc w:val="both"/>
        <w:rPr>
          <w:lang w:val="vi-VN"/>
        </w:rPr>
      </w:pPr>
      <w:r w:rsidRPr="00DF34D3">
        <w:rPr>
          <w:lang w:val="vi-VN"/>
        </w:rPr>
        <w:t>Thông báo và liên hệ</w:t>
      </w:r>
      <w:bookmarkEnd w:id="53"/>
      <w:bookmarkEnd w:id="54"/>
    </w:p>
    <w:p w14:paraId="4A8A231D" w14:textId="77777777" w:rsidR="00B25635" w:rsidRPr="004D1199" w:rsidRDefault="00B25635" w:rsidP="00B25635">
      <w:pPr>
        <w:numPr>
          <w:ilvl w:val="0"/>
          <w:numId w:val="43"/>
        </w:numPr>
        <w:spacing w:line="360" w:lineRule="auto"/>
        <w:ind w:right="141"/>
        <w:jc w:val="both"/>
        <w:rPr>
          <w:lang w:val="vi-VN"/>
        </w:rPr>
      </w:pPr>
      <w:r w:rsidRPr="004D1199">
        <w:rPr>
          <w:lang w:val="vi-VN"/>
        </w:rPr>
        <w:t>Thông báo cho người dùng: Hệ thống sẽ gửi thông báo cho người dùng về trạng thái đơn hàng, khuyến mãi mới, hoặc thay đổi thông tin tài khoản qua email hoặc SMS.</w:t>
      </w:r>
    </w:p>
    <w:p w14:paraId="3071F9EF" w14:textId="77777777" w:rsidR="00B25635" w:rsidRPr="004D1199" w:rsidRDefault="00B25635" w:rsidP="00B25635">
      <w:pPr>
        <w:numPr>
          <w:ilvl w:val="0"/>
          <w:numId w:val="43"/>
        </w:numPr>
        <w:spacing w:line="360" w:lineRule="auto"/>
        <w:ind w:right="141"/>
        <w:jc w:val="both"/>
        <w:rPr>
          <w:lang w:val="vi-VN"/>
        </w:rPr>
      </w:pPr>
      <w:r w:rsidRPr="004D1199">
        <w:rPr>
          <w:lang w:val="vi-VN"/>
        </w:rPr>
        <w:t>Hỗ trợ khách hàng: Cung cấp các kênh liên lạc hỗ trợ khách hàng như chat trực tuyến, email, và điện thoại.</w:t>
      </w:r>
    </w:p>
    <w:p w14:paraId="27D75FFB" w14:textId="4393EAE2" w:rsidR="00C749AC" w:rsidRPr="00DF34D3" w:rsidRDefault="00B25635" w:rsidP="00DF34D3">
      <w:pPr>
        <w:spacing w:line="360" w:lineRule="auto"/>
        <w:ind w:right="141"/>
        <w:jc w:val="both"/>
      </w:pPr>
      <w:r w:rsidRPr="004D1199">
        <w:rPr>
          <w:lang w:val="vi-VN"/>
        </w:rPr>
        <w:t>Các yêu cầu chức năng này sẽ đảm bảo rằng hệ thống quản lý bán quần áo hoạt động hiệu quả, đáp ứng nhu cầu của cả người dùng và người quản lý.</w:t>
      </w:r>
    </w:p>
    <w:p w14:paraId="0C89DFBA" w14:textId="77777777" w:rsidR="006D71B5" w:rsidRDefault="006D71B5" w:rsidP="006D71B5">
      <w:pPr>
        <w:pStyle w:val="Heading2-TimesNewRowman"/>
        <w:numPr>
          <w:ilvl w:val="0"/>
          <w:numId w:val="13"/>
        </w:numPr>
        <w:spacing w:line="360" w:lineRule="auto"/>
        <w:ind w:left="0" w:firstLine="0"/>
      </w:pPr>
      <w:bookmarkStart w:id="55" w:name="_Toc106097365"/>
      <w:bookmarkStart w:id="56" w:name="_Toc187456889"/>
      <w:r>
        <w:lastRenderedPageBreak/>
        <w:t>PHÂN TÍCH THIẾT KẾ HỆ THỐNG</w:t>
      </w:r>
      <w:bookmarkEnd w:id="55"/>
      <w:bookmarkEnd w:id="56"/>
    </w:p>
    <w:p w14:paraId="2058973F" w14:textId="77777777" w:rsidR="006D71B5" w:rsidRPr="00F93EB7" w:rsidRDefault="006D71B5" w:rsidP="006D71B5">
      <w:pPr>
        <w:pStyle w:val="Heading3"/>
        <w:numPr>
          <w:ilvl w:val="0"/>
          <w:numId w:val="15"/>
        </w:numPr>
        <w:tabs>
          <w:tab w:val="left" w:pos="1134"/>
        </w:tabs>
        <w:spacing w:before="0" w:after="0" w:line="360" w:lineRule="auto"/>
        <w:ind w:left="270" w:firstLine="0"/>
        <w:rPr>
          <w:rFonts w:cs="Times New Roman"/>
          <w:i w:val="0"/>
        </w:rPr>
      </w:pPr>
      <w:bookmarkStart w:id="57" w:name="_Toc106097366"/>
      <w:bookmarkStart w:id="58" w:name="_Toc187456890"/>
      <w:r>
        <w:rPr>
          <w:rFonts w:cs="Times New Roman"/>
          <w:i w:val="0"/>
        </w:rPr>
        <w:t>Mô hình ERD/MCD/UML</w:t>
      </w:r>
      <w:r w:rsidR="00C749AC">
        <w:rPr>
          <w:rFonts w:cs="Times New Roman"/>
          <w:i w:val="0"/>
        </w:rPr>
        <w:t xml:space="preserve"> (Mô hình dữ liệu mức quan niệm)</w:t>
      </w:r>
      <w:bookmarkEnd w:id="57"/>
      <w:bookmarkEnd w:id="58"/>
    </w:p>
    <w:p w14:paraId="01AF19F7" w14:textId="7540AEB4" w:rsidR="006D71B5" w:rsidRDefault="00DF34D3" w:rsidP="006D71B5">
      <w:pPr>
        <w:spacing w:line="360" w:lineRule="auto"/>
        <w:ind w:firstLine="720"/>
      </w:pPr>
      <w:r w:rsidRPr="0096318F">
        <w:rPr>
          <w:noProof/>
        </w:rPr>
        <w:drawing>
          <wp:inline distT="0" distB="0" distL="0" distR="0" wp14:anchorId="51CC463C" wp14:editId="2667D456">
            <wp:extent cx="5760720" cy="3253740"/>
            <wp:effectExtent l="0" t="0" r="0" b="3810"/>
            <wp:docPr id="298991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53740"/>
                    </a:xfrm>
                    <a:prstGeom prst="rect">
                      <a:avLst/>
                    </a:prstGeom>
                    <a:noFill/>
                    <a:ln>
                      <a:noFill/>
                    </a:ln>
                  </pic:spPr>
                </pic:pic>
              </a:graphicData>
            </a:graphic>
          </wp:inline>
        </w:drawing>
      </w:r>
    </w:p>
    <w:p w14:paraId="233F1BAC" w14:textId="7C802A18" w:rsidR="00DF34D3" w:rsidRPr="000E5C30" w:rsidRDefault="00DF34D3" w:rsidP="000E5C30">
      <w:pPr>
        <w:pStyle w:val="Caption"/>
      </w:pPr>
      <w:bookmarkStart w:id="59" w:name="_Toc184993048"/>
      <w:bookmarkStart w:id="60" w:name="_Toc187455298"/>
      <w:bookmarkStart w:id="61" w:name="_Toc187456736"/>
      <w:r w:rsidRPr="000E5C30">
        <w:t>Hình 2: Mô hình ERD</w:t>
      </w:r>
      <w:bookmarkEnd w:id="59"/>
      <w:bookmarkEnd w:id="60"/>
      <w:bookmarkEnd w:id="61"/>
    </w:p>
    <w:p w14:paraId="7397E37C" w14:textId="0D9CD26D" w:rsidR="00DF34D3" w:rsidRDefault="00DF34D3" w:rsidP="00297F37">
      <w:pPr>
        <w:spacing w:line="360" w:lineRule="auto"/>
        <w:ind w:firstLine="720"/>
        <w:jc w:val="both"/>
      </w:pPr>
      <w:r w:rsidRPr="003F629F">
        <w:t>Mô hình gồm các thực thể thể loại, chất liệu, nhà sản xuất, mã danh mục, sản phẩm, đơn hàng, loại quyển, người dùng, phản hồi, giải đáp. Sản phẩm sẻ nằm trong mã danh mục. Sản phẩm sẻ nằm trong một danh mục và một danh mục sẻ chứa nhiều sản phẩm. Các sản phẩm sẻ có nhiều thể loại khác nhau và một sản phẩm thuộc một thể loại nhất định. Sản phẩm sẻ có một chất liệu nhất định. Nhà sản xuất phát hành ra nhiều sản phẩm và sản phẩm được phát hành bởi một nhà sản xuất. Sau khi đã xem sản phẩm xong người dùng tiến hành mua hàng và sản phẩm sẻ được thêm vào đơn hàng. Người dùng đặt được nhiều đơn hàng khác nhau. Sau khi đã tiến hành mua hàng và nhận được hàng thì người dùng sẻ được cấp quyền phản hồi về sản phẩm đã mua. Nếu có những câu hỏi thì hệ thổng sẻ trả lời thông qua việc phản hồi.</w:t>
      </w:r>
      <w:r>
        <w:t xml:space="preserve"> </w:t>
      </w:r>
      <w:r w:rsidRPr="003F629F">
        <w:t>Hệ thống sẻ được phân quyền bao gồm admin và người dùng.</w:t>
      </w:r>
    </w:p>
    <w:p w14:paraId="36362A76" w14:textId="77777777" w:rsidR="00297F37" w:rsidRPr="00F93EB7" w:rsidRDefault="00297F37" w:rsidP="006D71B5">
      <w:pPr>
        <w:spacing w:line="360" w:lineRule="auto"/>
        <w:ind w:firstLine="720"/>
      </w:pPr>
    </w:p>
    <w:p w14:paraId="3583D68C" w14:textId="77777777" w:rsidR="006D71B5" w:rsidRPr="00F93EB7" w:rsidRDefault="006D71B5" w:rsidP="006D71B5">
      <w:pPr>
        <w:pStyle w:val="Heading3"/>
        <w:numPr>
          <w:ilvl w:val="0"/>
          <w:numId w:val="15"/>
        </w:numPr>
        <w:tabs>
          <w:tab w:val="left" w:pos="1134"/>
        </w:tabs>
        <w:spacing w:before="0" w:after="0" w:line="360" w:lineRule="auto"/>
        <w:ind w:left="284" w:firstLine="0"/>
        <w:rPr>
          <w:rFonts w:cs="Times New Roman"/>
          <w:i w:val="0"/>
        </w:rPr>
      </w:pPr>
      <w:bookmarkStart w:id="62" w:name="_Toc106097367"/>
      <w:bookmarkStart w:id="63" w:name="_Toc187456891"/>
      <w:r>
        <w:rPr>
          <w:rFonts w:cs="Times New Roman"/>
          <w:i w:val="0"/>
        </w:rPr>
        <w:lastRenderedPageBreak/>
        <w:t>Mô hình MLD</w:t>
      </w:r>
      <w:r w:rsidR="00C749AC">
        <w:rPr>
          <w:rFonts w:cs="Times New Roman"/>
          <w:i w:val="0"/>
        </w:rPr>
        <w:t>/Lược đồ CSDL (Mô hình dữ liệu mức logic, mức vật lý)</w:t>
      </w:r>
      <w:bookmarkEnd w:id="62"/>
      <w:bookmarkEnd w:id="63"/>
    </w:p>
    <w:p w14:paraId="1DCA8D15" w14:textId="0BD20EE6" w:rsidR="006D71B5" w:rsidRDefault="00297F37" w:rsidP="006D71B5">
      <w:pPr>
        <w:spacing w:line="360" w:lineRule="auto"/>
        <w:ind w:firstLine="720"/>
      </w:pPr>
      <w:r w:rsidRPr="00297F37">
        <w:drawing>
          <wp:inline distT="0" distB="0" distL="0" distR="0" wp14:anchorId="14924082" wp14:editId="11283512">
            <wp:extent cx="5760720" cy="3371215"/>
            <wp:effectExtent l="0" t="0" r="0" b="635"/>
            <wp:docPr id="206506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1556" name=""/>
                    <pic:cNvPicPr/>
                  </pic:nvPicPr>
                  <pic:blipFill>
                    <a:blip r:embed="rId17"/>
                    <a:stretch>
                      <a:fillRect/>
                    </a:stretch>
                  </pic:blipFill>
                  <pic:spPr>
                    <a:xfrm>
                      <a:off x="0" y="0"/>
                      <a:ext cx="5760720" cy="3371215"/>
                    </a:xfrm>
                    <a:prstGeom prst="rect">
                      <a:avLst/>
                    </a:prstGeom>
                  </pic:spPr>
                </pic:pic>
              </a:graphicData>
            </a:graphic>
          </wp:inline>
        </w:drawing>
      </w:r>
    </w:p>
    <w:p w14:paraId="1D82F2A7" w14:textId="4E7DE0C0" w:rsidR="00297F37" w:rsidRDefault="00297F37" w:rsidP="000E5C30">
      <w:pPr>
        <w:pStyle w:val="Caption"/>
      </w:pPr>
      <w:bookmarkStart w:id="64" w:name="_Toc187456737"/>
      <w:r>
        <w:t>Hình</w:t>
      </w:r>
      <w:r w:rsidR="000E5C30">
        <w:t xml:space="preserve"> 3: Cơ sở dữ liệu</w:t>
      </w:r>
      <w:bookmarkEnd w:id="64"/>
      <w:r w:rsidR="000E5C30">
        <w:t xml:space="preserve"> </w:t>
      </w:r>
      <w:r>
        <w:t xml:space="preserve"> </w:t>
      </w:r>
    </w:p>
    <w:p w14:paraId="7E932F66" w14:textId="5EDAF213" w:rsidR="006D71B5" w:rsidRPr="002A786C" w:rsidRDefault="006D71B5" w:rsidP="006D71B5">
      <w:pPr>
        <w:pStyle w:val="Caption"/>
        <w:spacing w:after="0" w:line="360" w:lineRule="auto"/>
        <w:rPr>
          <w:color w:val="auto"/>
          <w:szCs w:val="26"/>
        </w:rPr>
      </w:pPr>
      <w:bookmarkStart w:id="65" w:name="_Toc187455299"/>
      <w:bookmarkStart w:id="66" w:name="_Toc187456738"/>
      <w:r w:rsidRPr="002A786C">
        <w:rPr>
          <w:color w:val="auto"/>
          <w:szCs w:val="26"/>
        </w:rPr>
        <w:t xml:space="preserve">Bảng </w:t>
      </w:r>
      <w:r w:rsidR="00297F37">
        <w:rPr>
          <w:color w:val="auto"/>
          <w:szCs w:val="26"/>
        </w:rPr>
        <w:t>5</w:t>
      </w:r>
      <w:r w:rsidRPr="002A786C">
        <w:rPr>
          <w:color w:val="auto"/>
          <w:szCs w:val="26"/>
        </w:rPr>
        <w:t xml:space="preserve">: </w:t>
      </w:r>
      <w:r>
        <w:rPr>
          <w:color w:val="auto"/>
          <w:szCs w:val="26"/>
        </w:rPr>
        <w:t>Bản</w:t>
      </w:r>
      <w:r w:rsidR="00297F37">
        <w:rPr>
          <w:color w:val="auto"/>
          <w:szCs w:val="26"/>
        </w:rPr>
        <w:t>g MADM</w:t>
      </w:r>
      <w:bookmarkEnd w:id="65"/>
      <w:bookmarkEnd w:id="66"/>
    </w:p>
    <w:tbl>
      <w:tblPr>
        <w:tblStyle w:val="TableGrid"/>
        <w:tblW w:w="9062" w:type="dxa"/>
        <w:tblLook w:val="04A0" w:firstRow="1" w:lastRow="0" w:firstColumn="1" w:lastColumn="0" w:noHBand="0" w:noVBand="1"/>
      </w:tblPr>
      <w:tblGrid>
        <w:gridCol w:w="2155"/>
        <w:gridCol w:w="2610"/>
        <w:gridCol w:w="1840"/>
        <w:gridCol w:w="2457"/>
      </w:tblGrid>
      <w:tr w:rsidR="00C749AC" w:rsidRPr="002A786C" w14:paraId="3BEC7683" w14:textId="77777777" w:rsidTr="00C749AC">
        <w:tc>
          <w:tcPr>
            <w:tcW w:w="2155" w:type="dxa"/>
            <w:vAlign w:val="center"/>
          </w:tcPr>
          <w:p w14:paraId="6F8E54E9" w14:textId="77777777" w:rsidR="00C749AC" w:rsidRPr="002A786C" w:rsidRDefault="00C749AC" w:rsidP="00623091">
            <w:pPr>
              <w:spacing w:line="360" w:lineRule="auto"/>
              <w:jc w:val="center"/>
              <w:rPr>
                <w:b/>
              </w:rPr>
            </w:pPr>
            <w:r>
              <w:rPr>
                <w:b/>
              </w:rPr>
              <w:t>Thuộc tính</w:t>
            </w:r>
          </w:p>
        </w:tc>
        <w:tc>
          <w:tcPr>
            <w:tcW w:w="2610" w:type="dxa"/>
            <w:vAlign w:val="center"/>
          </w:tcPr>
          <w:p w14:paraId="425C6E66" w14:textId="77777777" w:rsidR="00C749AC" w:rsidRPr="002A786C" w:rsidRDefault="00C749AC" w:rsidP="00623091">
            <w:pPr>
              <w:spacing w:line="360" w:lineRule="auto"/>
              <w:jc w:val="center"/>
              <w:rPr>
                <w:b/>
              </w:rPr>
            </w:pPr>
            <w:r>
              <w:rPr>
                <w:b/>
              </w:rPr>
              <w:t>Mô tả</w:t>
            </w:r>
          </w:p>
        </w:tc>
        <w:tc>
          <w:tcPr>
            <w:tcW w:w="1840" w:type="dxa"/>
          </w:tcPr>
          <w:p w14:paraId="6F040D5A" w14:textId="77777777" w:rsidR="00C749AC" w:rsidRPr="002A786C" w:rsidRDefault="00C749AC" w:rsidP="00623091">
            <w:pPr>
              <w:spacing w:line="360" w:lineRule="auto"/>
              <w:jc w:val="center"/>
              <w:rPr>
                <w:b/>
              </w:rPr>
            </w:pPr>
            <w:r>
              <w:rPr>
                <w:b/>
              </w:rPr>
              <w:t>Kiểu dữ liệu</w:t>
            </w:r>
          </w:p>
        </w:tc>
        <w:tc>
          <w:tcPr>
            <w:tcW w:w="2457" w:type="dxa"/>
          </w:tcPr>
          <w:p w14:paraId="09812EC8" w14:textId="77777777" w:rsidR="00C749AC" w:rsidRDefault="00C749AC" w:rsidP="00623091">
            <w:pPr>
              <w:spacing w:line="360" w:lineRule="auto"/>
              <w:jc w:val="center"/>
              <w:rPr>
                <w:b/>
              </w:rPr>
            </w:pPr>
            <w:r>
              <w:rPr>
                <w:b/>
              </w:rPr>
              <w:t>Ràng buộc</w:t>
            </w:r>
          </w:p>
        </w:tc>
      </w:tr>
      <w:tr w:rsidR="00C749AC" w:rsidRPr="002A786C" w14:paraId="1F5026CC" w14:textId="77777777" w:rsidTr="00C749AC">
        <w:tc>
          <w:tcPr>
            <w:tcW w:w="2155" w:type="dxa"/>
          </w:tcPr>
          <w:p w14:paraId="798B60D8" w14:textId="171DCB0B" w:rsidR="00C749AC" w:rsidRPr="002A786C" w:rsidRDefault="00297F37" w:rsidP="00C749AC">
            <w:pPr>
              <w:tabs>
                <w:tab w:val="left" w:pos="313"/>
              </w:tabs>
              <w:spacing w:line="360" w:lineRule="auto"/>
              <w:jc w:val="center"/>
            </w:pPr>
            <w:r w:rsidRPr="00297F37">
              <w:t>MADM</w:t>
            </w:r>
          </w:p>
        </w:tc>
        <w:tc>
          <w:tcPr>
            <w:tcW w:w="2610" w:type="dxa"/>
          </w:tcPr>
          <w:p w14:paraId="730F35D4" w14:textId="1EF2BBC8" w:rsidR="00C749AC" w:rsidRPr="002A786C" w:rsidRDefault="00297F37" w:rsidP="00623091">
            <w:pPr>
              <w:spacing w:line="360" w:lineRule="auto"/>
            </w:pPr>
            <w:r w:rsidRPr="00297F37">
              <w:t>Mã danh mục</w:t>
            </w:r>
          </w:p>
        </w:tc>
        <w:tc>
          <w:tcPr>
            <w:tcW w:w="1840" w:type="dxa"/>
          </w:tcPr>
          <w:p w14:paraId="2990ED7E" w14:textId="582FD4C2" w:rsidR="00C749AC" w:rsidRPr="002A786C" w:rsidRDefault="00297F37" w:rsidP="00623091">
            <w:pPr>
              <w:spacing w:line="360" w:lineRule="auto"/>
            </w:pPr>
            <w:r w:rsidRPr="00297F37">
              <w:t>INT</w:t>
            </w:r>
          </w:p>
        </w:tc>
        <w:tc>
          <w:tcPr>
            <w:tcW w:w="2457" w:type="dxa"/>
          </w:tcPr>
          <w:p w14:paraId="37F3CEC5" w14:textId="6E727F78" w:rsidR="00C749AC" w:rsidRPr="002A786C" w:rsidRDefault="00297F37" w:rsidP="00623091">
            <w:pPr>
              <w:spacing w:line="360" w:lineRule="auto"/>
            </w:pPr>
            <w:r w:rsidRPr="00297F37">
              <w:t>Primary Key (PK)</w:t>
            </w:r>
          </w:p>
        </w:tc>
      </w:tr>
      <w:tr w:rsidR="00C749AC" w:rsidRPr="002A786C" w14:paraId="50A0CF87" w14:textId="77777777" w:rsidTr="00C749AC">
        <w:tc>
          <w:tcPr>
            <w:tcW w:w="2155" w:type="dxa"/>
          </w:tcPr>
          <w:p w14:paraId="60ED21AC" w14:textId="372CE580" w:rsidR="00C749AC" w:rsidRPr="002A786C" w:rsidRDefault="00297F37" w:rsidP="00C749AC">
            <w:pPr>
              <w:tabs>
                <w:tab w:val="left" w:pos="313"/>
              </w:tabs>
              <w:spacing w:line="360" w:lineRule="auto"/>
              <w:jc w:val="center"/>
            </w:pPr>
            <w:r w:rsidRPr="00297F37">
              <w:t>TENDM</w:t>
            </w:r>
          </w:p>
        </w:tc>
        <w:tc>
          <w:tcPr>
            <w:tcW w:w="2610" w:type="dxa"/>
          </w:tcPr>
          <w:p w14:paraId="04319ADB" w14:textId="2AF89B83" w:rsidR="00C749AC" w:rsidRPr="002A786C" w:rsidRDefault="00297F37" w:rsidP="00623091">
            <w:pPr>
              <w:spacing w:line="360" w:lineRule="auto"/>
            </w:pPr>
            <w:r w:rsidRPr="00297F37">
              <w:t>Tên danh mục</w:t>
            </w:r>
          </w:p>
        </w:tc>
        <w:tc>
          <w:tcPr>
            <w:tcW w:w="1840" w:type="dxa"/>
          </w:tcPr>
          <w:p w14:paraId="7E0E6F17" w14:textId="30CD54D6" w:rsidR="00C749AC" w:rsidRPr="002A786C" w:rsidRDefault="00297F37" w:rsidP="00623091">
            <w:pPr>
              <w:spacing w:line="360" w:lineRule="auto"/>
            </w:pPr>
            <w:r w:rsidRPr="00297F37">
              <w:t>NVARCHAR</w:t>
            </w:r>
          </w:p>
        </w:tc>
        <w:tc>
          <w:tcPr>
            <w:tcW w:w="2457" w:type="dxa"/>
          </w:tcPr>
          <w:p w14:paraId="0AC8B3A7" w14:textId="62AC91C1" w:rsidR="00C749AC" w:rsidRPr="002A786C" w:rsidRDefault="00297F37" w:rsidP="00623091">
            <w:pPr>
              <w:spacing w:line="360" w:lineRule="auto"/>
            </w:pPr>
            <w:r w:rsidRPr="00297F37">
              <w:t>Not Null</w:t>
            </w:r>
          </w:p>
        </w:tc>
      </w:tr>
    </w:tbl>
    <w:p w14:paraId="199F50F6" w14:textId="2D9F8F2B" w:rsidR="00297F37" w:rsidRDefault="00297F37" w:rsidP="009A5859">
      <w:pPr>
        <w:spacing w:line="360" w:lineRule="auto"/>
        <w:rPr>
          <w:b/>
          <w:bCs/>
        </w:rPr>
      </w:pPr>
    </w:p>
    <w:p w14:paraId="7C32BFF3" w14:textId="0FB9D454" w:rsidR="009A5859" w:rsidRPr="002A786C" w:rsidRDefault="009A5859" w:rsidP="009A5859">
      <w:pPr>
        <w:pStyle w:val="Caption"/>
        <w:spacing w:after="0" w:line="360" w:lineRule="auto"/>
        <w:rPr>
          <w:color w:val="auto"/>
          <w:szCs w:val="26"/>
        </w:rPr>
      </w:pPr>
      <w:bookmarkStart w:id="67" w:name="_Toc187455300"/>
      <w:bookmarkStart w:id="68" w:name="_Toc187456739"/>
      <w:r w:rsidRPr="002A786C">
        <w:rPr>
          <w:color w:val="auto"/>
          <w:szCs w:val="26"/>
        </w:rPr>
        <w:t xml:space="preserve">Bảng </w:t>
      </w:r>
      <w:r>
        <w:rPr>
          <w:color w:val="auto"/>
          <w:szCs w:val="26"/>
        </w:rPr>
        <w:t>6</w:t>
      </w:r>
      <w:r w:rsidRPr="002A786C">
        <w:rPr>
          <w:color w:val="auto"/>
          <w:szCs w:val="26"/>
        </w:rPr>
        <w:t xml:space="preserve">: </w:t>
      </w:r>
      <w:r>
        <w:rPr>
          <w:color w:val="auto"/>
          <w:szCs w:val="26"/>
        </w:rPr>
        <w:t xml:space="preserve">Bảng </w:t>
      </w:r>
      <w:r>
        <w:rPr>
          <w:color w:val="auto"/>
          <w:szCs w:val="26"/>
        </w:rPr>
        <w:t>SANPHAM</w:t>
      </w:r>
      <w:bookmarkEnd w:id="67"/>
      <w:bookmarkEnd w:id="68"/>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3BBAA47C" w14:textId="77777777" w:rsidTr="009A5859">
        <w:tc>
          <w:tcPr>
            <w:tcW w:w="2155" w:type="dxa"/>
            <w:vAlign w:val="center"/>
          </w:tcPr>
          <w:p w14:paraId="41FACE87" w14:textId="77777777" w:rsidR="009A5859" w:rsidRPr="002A786C" w:rsidRDefault="009A5859" w:rsidP="00E2525E">
            <w:pPr>
              <w:spacing w:line="360" w:lineRule="auto"/>
              <w:jc w:val="center"/>
              <w:rPr>
                <w:b/>
              </w:rPr>
            </w:pPr>
            <w:r>
              <w:rPr>
                <w:b/>
              </w:rPr>
              <w:t>Thuộc tính</w:t>
            </w:r>
          </w:p>
        </w:tc>
        <w:tc>
          <w:tcPr>
            <w:tcW w:w="2610" w:type="dxa"/>
            <w:vAlign w:val="center"/>
          </w:tcPr>
          <w:p w14:paraId="4DD1F79F" w14:textId="77777777" w:rsidR="009A5859" w:rsidRPr="002A786C" w:rsidRDefault="009A5859" w:rsidP="00E2525E">
            <w:pPr>
              <w:spacing w:line="360" w:lineRule="auto"/>
              <w:jc w:val="center"/>
              <w:rPr>
                <w:b/>
              </w:rPr>
            </w:pPr>
            <w:r>
              <w:rPr>
                <w:b/>
              </w:rPr>
              <w:t>Mô tả</w:t>
            </w:r>
          </w:p>
        </w:tc>
        <w:tc>
          <w:tcPr>
            <w:tcW w:w="1840" w:type="dxa"/>
          </w:tcPr>
          <w:p w14:paraId="0B155BCB" w14:textId="77777777" w:rsidR="009A5859" w:rsidRPr="002A786C" w:rsidRDefault="009A5859" w:rsidP="00E2525E">
            <w:pPr>
              <w:spacing w:line="360" w:lineRule="auto"/>
              <w:jc w:val="center"/>
              <w:rPr>
                <w:b/>
              </w:rPr>
            </w:pPr>
            <w:r>
              <w:rPr>
                <w:b/>
              </w:rPr>
              <w:t>Kiểu dữ liệu</w:t>
            </w:r>
          </w:p>
        </w:tc>
        <w:tc>
          <w:tcPr>
            <w:tcW w:w="2457" w:type="dxa"/>
          </w:tcPr>
          <w:p w14:paraId="4D6F23BB" w14:textId="77777777" w:rsidR="009A5859" w:rsidRDefault="009A5859" w:rsidP="00E2525E">
            <w:pPr>
              <w:spacing w:line="360" w:lineRule="auto"/>
              <w:jc w:val="center"/>
              <w:rPr>
                <w:b/>
              </w:rPr>
            </w:pPr>
            <w:r>
              <w:rPr>
                <w:b/>
              </w:rPr>
              <w:t>Ràng buộc</w:t>
            </w:r>
          </w:p>
        </w:tc>
      </w:tr>
      <w:tr w:rsidR="009A5859" w:rsidRPr="002A786C" w14:paraId="34F33E7C" w14:textId="77777777" w:rsidTr="005C36A8">
        <w:tc>
          <w:tcPr>
            <w:tcW w:w="2155" w:type="dxa"/>
          </w:tcPr>
          <w:p w14:paraId="024503F0" w14:textId="407B906F" w:rsidR="009A5859" w:rsidRPr="002A786C" w:rsidRDefault="009A5859" w:rsidP="009A5859">
            <w:pPr>
              <w:tabs>
                <w:tab w:val="left" w:pos="313"/>
              </w:tabs>
              <w:spacing w:line="360" w:lineRule="auto"/>
              <w:jc w:val="center"/>
            </w:pPr>
            <w:r w:rsidRPr="00A56C2B">
              <w:t>MASP</w:t>
            </w:r>
          </w:p>
        </w:tc>
        <w:tc>
          <w:tcPr>
            <w:tcW w:w="2610" w:type="dxa"/>
            <w:vAlign w:val="center"/>
          </w:tcPr>
          <w:p w14:paraId="2CB4CE54" w14:textId="0F845B11" w:rsidR="009A5859" w:rsidRPr="002A786C" w:rsidRDefault="009A5859" w:rsidP="009A5859">
            <w:pPr>
              <w:spacing w:line="360" w:lineRule="auto"/>
            </w:pPr>
            <w:r w:rsidRPr="00A56C2B">
              <w:t>Mã sản phẩm</w:t>
            </w:r>
          </w:p>
        </w:tc>
        <w:tc>
          <w:tcPr>
            <w:tcW w:w="1840" w:type="dxa"/>
            <w:vAlign w:val="center"/>
          </w:tcPr>
          <w:p w14:paraId="2F5C3294" w14:textId="7E01C6E4" w:rsidR="009A5859" w:rsidRPr="002A786C" w:rsidRDefault="009A5859" w:rsidP="009A5859">
            <w:pPr>
              <w:spacing w:line="360" w:lineRule="auto"/>
            </w:pPr>
            <w:r w:rsidRPr="00A56C2B">
              <w:t>INT</w:t>
            </w:r>
          </w:p>
        </w:tc>
        <w:tc>
          <w:tcPr>
            <w:tcW w:w="2457" w:type="dxa"/>
            <w:vAlign w:val="center"/>
          </w:tcPr>
          <w:p w14:paraId="7F0D1BDF" w14:textId="746176DC" w:rsidR="009A5859" w:rsidRPr="002A786C" w:rsidRDefault="009A5859" w:rsidP="009A5859">
            <w:pPr>
              <w:spacing w:line="360" w:lineRule="auto"/>
            </w:pPr>
            <w:r w:rsidRPr="00A56C2B">
              <w:t>Primary Key (PK)</w:t>
            </w:r>
          </w:p>
        </w:tc>
      </w:tr>
      <w:tr w:rsidR="009A5859" w:rsidRPr="002A786C" w14:paraId="04FCF760" w14:textId="77777777" w:rsidTr="005727B9">
        <w:tc>
          <w:tcPr>
            <w:tcW w:w="2155" w:type="dxa"/>
            <w:vAlign w:val="center"/>
          </w:tcPr>
          <w:p w14:paraId="72B0FA47" w14:textId="2678890C" w:rsidR="009A5859" w:rsidRPr="002A786C" w:rsidRDefault="009A5859" w:rsidP="009A5859">
            <w:pPr>
              <w:tabs>
                <w:tab w:val="left" w:pos="313"/>
              </w:tabs>
              <w:spacing w:line="360" w:lineRule="auto"/>
              <w:jc w:val="center"/>
            </w:pPr>
            <w:r w:rsidRPr="00A56C2B">
              <w:t>MADM</w:t>
            </w:r>
          </w:p>
        </w:tc>
        <w:tc>
          <w:tcPr>
            <w:tcW w:w="2610" w:type="dxa"/>
            <w:vAlign w:val="center"/>
          </w:tcPr>
          <w:p w14:paraId="0A7E70D4" w14:textId="049F9788" w:rsidR="009A5859" w:rsidRPr="002A786C" w:rsidRDefault="009A5859" w:rsidP="009A5859">
            <w:pPr>
              <w:spacing w:line="360" w:lineRule="auto"/>
            </w:pPr>
            <w:r w:rsidRPr="00A56C2B">
              <w:t>Mã danh mục</w:t>
            </w:r>
          </w:p>
        </w:tc>
        <w:tc>
          <w:tcPr>
            <w:tcW w:w="1840" w:type="dxa"/>
            <w:vAlign w:val="center"/>
          </w:tcPr>
          <w:p w14:paraId="2FBB3262" w14:textId="7B8087F1" w:rsidR="009A5859" w:rsidRPr="002A786C" w:rsidRDefault="009A5859" w:rsidP="009A5859">
            <w:pPr>
              <w:spacing w:line="360" w:lineRule="auto"/>
            </w:pPr>
            <w:r w:rsidRPr="00A56C2B">
              <w:t>INT</w:t>
            </w:r>
          </w:p>
        </w:tc>
        <w:tc>
          <w:tcPr>
            <w:tcW w:w="2457" w:type="dxa"/>
            <w:vAlign w:val="center"/>
          </w:tcPr>
          <w:p w14:paraId="3B88AA60" w14:textId="5C8DB2B8" w:rsidR="009A5859" w:rsidRPr="002A786C" w:rsidRDefault="009A5859" w:rsidP="009A5859">
            <w:pPr>
              <w:spacing w:line="360" w:lineRule="auto"/>
            </w:pPr>
            <w:r w:rsidRPr="00A56C2B">
              <w:t>Foreign Key (FK)</w:t>
            </w:r>
          </w:p>
        </w:tc>
      </w:tr>
      <w:tr w:rsidR="009A5859" w:rsidRPr="002A786C" w14:paraId="4B527661" w14:textId="77777777" w:rsidTr="005727B9">
        <w:tc>
          <w:tcPr>
            <w:tcW w:w="2155" w:type="dxa"/>
            <w:vAlign w:val="center"/>
          </w:tcPr>
          <w:p w14:paraId="38AA2CDC" w14:textId="27FE6C09" w:rsidR="009A5859" w:rsidRPr="00A56C2B" w:rsidRDefault="009A5859" w:rsidP="009A5859">
            <w:pPr>
              <w:tabs>
                <w:tab w:val="left" w:pos="313"/>
              </w:tabs>
              <w:spacing w:line="360" w:lineRule="auto"/>
              <w:jc w:val="center"/>
            </w:pPr>
            <w:r w:rsidRPr="00A56C2B">
              <w:t>MANSX</w:t>
            </w:r>
          </w:p>
        </w:tc>
        <w:tc>
          <w:tcPr>
            <w:tcW w:w="2610" w:type="dxa"/>
            <w:vAlign w:val="center"/>
          </w:tcPr>
          <w:p w14:paraId="7387CD02" w14:textId="66836524" w:rsidR="009A5859" w:rsidRPr="00A56C2B" w:rsidRDefault="009A5859" w:rsidP="009A5859">
            <w:pPr>
              <w:spacing w:line="360" w:lineRule="auto"/>
            </w:pPr>
            <w:r w:rsidRPr="00A56C2B">
              <w:t>Mã nhà sản xuất</w:t>
            </w:r>
          </w:p>
        </w:tc>
        <w:tc>
          <w:tcPr>
            <w:tcW w:w="1840" w:type="dxa"/>
            <w:vAlign w:val="center"/>
          </w:tcPr>
          <w:p w14:paraId="3BD0C4CE" w14:textId="59CC080B" w:rsidR="009A5859" w:rsidRPr="00A56C2B" w:rsidRDefault="009A5859" w:rsidP="009A5859">
            <w:pPr>
              <w:spacing w:line="360" w:lineRule="auto"/>
            </w:pPr>
            <w:r w:rsidRPr="00A56C2B">
              <w:t>INT</w:t>
            </w:r>
          </w:p>
        </w:tc>
        <w:tc>
          <w:tcPr>
            <w:tcW w:w="2457" w:type="dxa"/>
            <w:vAlign w:val="center"/>
          </w:tcPr>
          <w:p w14:paraId="531AEF12" w14:textId="035D7267" w:rsidR="009A5859" w:rsidRPr="00A56C2B" w:rsidRDefault="009A5859" w:rsidP="009A5859">
            <w:pPr>
              <w:spacing w:line="360" w:lineRule="auto"/>
            </w:pPr>
            <w:r w:rsidRPr="00A56C2B">
              <w:t>Foreign Key (FK)</w:t>
            </w:r>
          </w:p>
        </w:tc>
      </w:tr>
      <w:tr w:rsidR="009A5859" w:rsidRPr="002A786C" w14:paraId="1979B4FE" w14:textId="77777777" w:rsidTr="005727B9">
        <w:tc>
          <w:tcPr>
            <w:tcW w:w="2155" w:type="dxa"/>
            <w:vAlign w:val="center"/>
          </w:tcPr>
          <w:p w14:paraId="5E39BA15" w14:textId="32FA9C2E" w:rsidR="009A5859" w:rsidRPr="00A56C2B" w:rsidRDefault="009A5859" w:rsidP="009A5859">
            <w:pPr>
              <w:tabs>
                <w:tab w:val="left" w:pos="313"/>
              </w:tabs>
              <w:spacing w:line="360" w:lineRule="auto"/>
              <w:jc w:val="center"/>
            </w:pPr>
            <w:r w:rsidRPr="00A56C2B">
              <w:t>MATL</w:t>
            </w:r>
          </w:p>
        </w:tc>
        <w:tc>
          <w:tcPr>
            <w:tcW w:w="2610" w:type="dxa"/>
            <w:vAlign w:val="center"/>
          </w:tcPr>
          <w:p w14:paraId="67A49822" w14:textId="5346647B" w:rsidR="009A5859" w:rsidRPr="00A56C2B" w:rsidRDefault="009A5859" w:rsidP="009A5859">
            <w:pPr>
              <w:spacing w:line="360" w:lineRule="auto"/>
            </w:pPr>
            <w:r w:rsidRPr="00A56C2B">
              <w:t>Mã thể loại</w:t>
            </w:r>
          </w:p>
        </w:tc>
        <w:tc>
          <w:tcPr>
            <w:tcW w:w="1840" w:type="dxa"/>
            <w:vAlign w:val="center"/>
          </w:tcPr>
          <w:p w14:paraId="306D4EC2" w14:textId="4E899F5F" w:rsidR="009A5859" w:rsidRPr="00A56C2B" w:rsidRDefault="009A5859" w:rsidP="009A5859">
            <w:pPr>
              <w:spacing w:line="360" w:lineRule="auto"/>
            </w:pPr>
            <w:r w:rsidRPr="00A56C2B">
              <w:t>INT</w:t>
            </w:r>
          </w:p>
        </w:tc>
        <w:tc>
          <w:tcPr>
            <w:tcW w:w="2457" w:type="dxa"/>
            <w:vAlign w:val="center"/>
          </w:tcPr>
          <w:p w14:paraId="6C732C5C" w14:textId="10B3CD71" w:rsidR="009A5859" w:rsidRPr="00A56C2B" w:rsidRDefault="009A5859" w:rsidP="009A5859">
            <w:pPr>
              <w:spacing w:line="360" w:lineRule="auto"/>
            </w:pPr>
            <w:r w:rsidRPr="00A56C2B">
              <w:t>Foreign Key (FK)</w:t>
            </w:r>
          </w:p>
        </w:tc>
      </w:tr>
      <w:tr w:rsidR="009A5859" w:rsidRPr="002A786C" w14:paraId="4ECE16CC" w14:textId="77777777" w:rsidTr="005727B9">
        <w:tc>
          <w:tcPr>
            <w:tcW w:w="2155" w:type="dxa"/>
            <w:vAlign w:val="center"/>
          </w:tcPr>
          <w:p w14:paraId="10EC3C6C" w14:textId="5CDD17EE" w:rsidR="009A5859" w:rsidRPr="00A56C2B" w:rsidRDefault="009A5859" w:rsidP="009A5859">
            <w:pPr>
              <w:tabs>
                <w:tab w:val="left" w:pos="313"/>
              </w:tabs>
              <w:spacing w:line="360" w:lineRule="auto"/>
              <w:jc w:val="center"/>
            </w:pPr>
            <w:r w:rsidRPr="00A56C2B">
              <w:t>MACL</w:t>
            </w:r>
          </w:p>
        </w:tc>
        <w:tc>
          <w:tcPr>
            <w:tcW w:w="2610" w:type="dxa"/>
            <w:vAlign w:val="center"/>
          </w:tcPr>
          <w:p w14:paraId="51D6B53A" w14:textId="28EBE1ED" w:rsidR="009A5859" w:rsidRPr="00A56C2B" w:rsidRDefault="009A5859" w:rsidP="009A5859">
            <w:pPr>
              <w:spacing w:line="360" w:lineRule="auto"/>
            </w:pPr>
            <w:r w:rsidRPr="00A56C2B">
              <w:t>Mã chất liệu</w:t>
            </w:r>
          </w:p>
        </w:tc>
        <w:tc>
          <w:tcPr>
            <w:tcW w:w="1840" w:type="dxa"/>
            <w:vAlign w:val="center"/>
          </w:tcPr>
          <w:p w14:paraId="34F3628A" w14:textId="7C46FA1D" w:rsidR="009A5859" w:rsidRPr="00A56C2B" w:rsidRDefault="009A5859" w:rsidP="009A5859">
            <w:pPr>
              <w:spacing w:line="360" w:lineRule="auto"/>
            </w:pPr>
            <w:r w:rsidRPr="00A56C2B">
              <w:t>INT</w:t>
            </w:r>
          </w:p>
        </w:tc>
        <w:tc>
          <w:tcPr>
            <w:tcW w:w="2457" w:type="dxa"/>
            <w:vAlign w:val="center"/>
          </w:tcPr>
          <w:p w14:paraId="78181442" w14:textId="49F63381" w:rsidR="009A5859" w:rsidRPr="00A56C2B" w:rsidRDefault="009A5859" w:rsidP="009A5859">
            <w:pPr>
              <w:spacing w:line="360" w:lineRule="auto"/>
            </w:pPr>
            <w:r w:rsidRPr="00A56C2B">
              <w:t>Foreign Key (FK)</w:t>
            </w:r>
          </w:p>
        </w:tc>
      </w:tr>
      <w:tr w:rsidR="009A5859" w:rsidRPr="002A786C" w14:paraId="4448DAA4" w14:textId="77777777" w:rsidTr="005727B9">
        <w:tc>
          <w:tcPr>
            <w:tcW w:w="2155" w:type="dxa"/>
            <w:vAlign w:val="center"/>
          </w:tcPr>
          <w:p w14:paraId="1EF124AB" w14:textId="0522B734" w:rsidR="009A5859" w:rsidRPr="00A56C2B" w:rsidRDefault="009A5859" w:rsidP="009A5859">
            <w:pPr>
              <w:tabs>
                <w:tab w:val="left" w:pos="313"/>
              </w:tabs>
              <w:spacing w:line="360" w:lineRule="auto"/>
              <w:jc w:val="center"/>
            </w:pPr>
            <w:r w:rsidRPr="00A56C2B">
              <w:t>TENSP</w:t>
            </w:r>
          </w:p>
        </w:tc>
        <w:tc>
          <w:tcPr>
            <w:tcW w:w="2610" w:type="dxa"/>
            <w:vAlign w:val="center"/>
          </w:tcPr>
          <w:p w14:paraId="241873D0" w14:textId="1FDB097A" w:rsidR="009A5859" w:rsidRPr="00A56C2B" w:rsidRDefault="009A5859" w:rsidP="009A5859">
            <w:pPr>
              <w:spacing w:line="360" w:lineRule="auto"/>
            </w:pPr>
            <w:r w:rsidRPr="00A56C2B">
              <w:t>Tên sản phẩm</w:t>
            </w:r>
          </w:p>
        </w:tc>
        <w:tc>
          <w:tcPr>
            <w:tcW w:w="1840" w:type="dxa"/>
            <w:vAlign w:val="center"/>
          </w:tcPr>
          <w:p w14:paraId="591FB52C" w14:textId="31076104" w:rsidR="009A5859" w:rsidRPr="00A56C2B" w:rsidRDefault="009A5859" w:rsidP="009A5859">
            <w:pPr>
              <w:spacing w:line="360" w:lineRule="auto"/>
            </w:pPr>
            <w:r w:rsidRPr="00A56C2B">
              <w:t>NVARCHAR</w:t>
            </w:r>
          </w:p>
        </w:tc>
        <w:tc>
          <w:tcPr>
            <w:tcW w:w="2457" w:type="dxa"/>
            <w:vAlign w:val="center"/>
          </w:tcPr>
          <w:p w14:paraId="3076452F" w14:textId="0321AC2D" w:rsidR="009A5859" w:rsidRPr="00A56C2B" w:rsidRDefault="009A5859" w:rsidP="009A5859">
            <w:pPr>
              <w:spacing w:line="360" w:lineRule="auto"/>
            </w:pPr>
            <w:r w:rsidRPr="00A56C2B">
              <w:t>Not Null</w:t>
            </w:r>
          </w:p>
        </w:tc>
      </w:tr>
      <w:tr w:rsidR="009A5859" w:rsidRPr="002A786C" w14:paraId="7C613B49" w14:textId="77777777" w:rsidTr="005727B9">
        <w:tc>
          <w:tcPr>
            <w:tcW w:w="2155" w:type="dxa"/>
            <w:vAlign w:val="center"/>
          </w:tcPr>
          <w:p w14:paraId="472454B1" w14:textId="3DD6E608" w:rsidR="009A5859" w:rsidRPr="00A56C2B" w:rsidRDefault="009A5859" w:rsidP="009A5859">
            <w:pPr>
              <w:tabs>
                <w:tab w:val="left" w:pos="313"/>
              </w:tabs>
              <w:spacing w:line="360" w:lineRule="auto"/>
              <w:jc w:val="center"/>
            </w:pPr>
            <w:r w:rsidRPr="00A56C2B">
              <w:t>ANHMINHHOA</w:t>
            </w:r>
          </w:p>
        </w:tc>
        <w:tc>
          <w:tcPr>
            <w:tcW w:w="2610" w:type="dxa"/>
            <w:vAlign w:val="center"/>
          </w:tcPr>
          <w:p w14:paraId="57D1F406" w14:textId="784396C6" w:rsidR="009A5859" w:rsidRPr="00A56C2B" w:rsidRDefault="009A5859" w:rsidP="009A5859">
            <w:pPr>
              <w:spacing w:line="360" w:lineRule="auto"/>
            </w:pPr>
            <w:r w:rsidRPr="00A56C2B">
              <w:t>Ảnh minh họa</w:t>
            </w:r>
          </w:p>
        </w:tc>
        <w:tc>
          <w:tcPr>
            <w:tcW w:w="1840" w:type="dxa"/>
            <w:vAlign w:val="center"/>
          </w:tcPr>
          <w:p w14:paraId="2C8B6F56" w14:textId="53FC20EA" w:rsidR="009A5859" w:rsidRPr="00A56C2B" w:rsidRDefault="009A5859" w:rsidP="009A5859">
            <w:pPr>
              <w:spacing w:line="360" w:lineRule="auto"/>
            </w:pPr>
            <w:r w:rsidRPr="00A56C2B">
              <w:t>NVARCHAR</w:t>
            </w:r>
          </w:p>
        </w:tc>
        <w:tc>
          <w:tcPr>
            <w:tcW w:w="2457" w:type="dxa"/>
            <w:vAlign w:val="center"/>
          </w:tcPr>
          <w:p w14:paraId="7C3AF1F5" w14:textId="0A879BEF" w:rsidR="009A5859" w:rsidRPr="00A56C2B" w:rsidRDefault="009A5859" w:rsidP="009A5859">
            <w:pPr>
              <w:spacing w:line="360" w:lineRule="auto"/>
            </w:pPr>
            <w:r w:rsidRPr="00A56C2B">
              <w:t>-</w:t>
            </w:r>
          </w:p>
        </w:tc>
      </w:tr>
      <w:tr w:rsidR="009A5859" w:rsidRPr="002A786C" w14:paraId="44741817" w14:textId="77777777" w:rsidTr="005727B9">
        <w:tc>
          <w:tcPr>
            <w:tcW w:w="2155" w:type="dxa"/>
            <w:vAlign w:val="center"/>
          </w:tcPr>
          <w:p w14:paraId="1E4DFC3A" w14:textId="0F75DB05" w:rsidR="009A5859" w:rsidRPr="00A56C2B" w:rsidRDefault="009A5859" w:rsidP="009A5859">
            <w:pPr>
              <w:tabs>
                <w:tab w:val="left" w:pos="313"/>
              </w:tabs>
              <w:spacing w:line="360" w:lineRule="auto"/>
              <w:jc w:val="center"/>
            </w:pPr>
            <w:r w:rsidRPr="00A56C2B">
              <w:t>MOTA</w:t>
            </w:r>
          </w:p>
        </w:tc>
        <w:tc>
          <w:tcPr>
            <w:tcW w:w="2610" w:type="dxa"/>
            <w:vAlign w:val="center"/>
          </w:tcPr>
          <w:p w14:paraId="30D1FA10" w14:textId="37601553" w:rsidR="009A5859" w:rsidRPr="00A56C2B" w:rsidRDefault="009A5859" w:rsidP="009A5859">
            <w:pPr>
              <w:spacing w:line="360" w:lineRule="auto"/>
            </w:pPr>
            <w:r w:rsidRPr="00A56C2B">
              <w:t>Mô tả sản phẩm</w:t>
            </w:r>
          </w:p>
        </w:tc>
        <w:tc>
          <w:tcPr>
            <w:tcW w:w="1840" w:type="dxa"/>
            <w:vAlign w:val="center"/>
          </w:tcPr>
          <w:p w14:paraId="02730C1C" w14:textId="7C1EE811" w:rsidR="009A5859" w:rsidRPr="00A56C2B" w:rsidRDefault="009A5859" w:rsidP="009A5859">
            <w:pPr>
              <w:spacing w:line="360" w:lineRule="auto"/>
            </w:pPr>
            <w:r w:rsidRPr="00A56C2B">
              <w:t>NVARCHAR</w:t>
            </w:r>
          </w:p>
        </w:tc>
        <w:tc>
          <w:tcPr>
            <w:tcW w:w="2457" w:type="dxa"/>
            <w:vAlign w:val="center"/>
          </w:tcPr>
          <w:p w14:paraId="12A44EEA" w14:textId="48B9C8FD" w:rsidR="009A5859" w:rsidRPr="00A56C2B" w:rsidRDefault="009A5859" w:rsidP="009A5859">
            <w:pPr>
              <w:spacing w:line="360" w:lineRule="auto"/>
            </w:pPr>
            <w:r w:rsidRPr="00A56C2B">
              <w:t>-</w:t>
            </w:r>
          </w:p>
        </w:tc>
      </w:tr>
      <w:tr w:rsidR="009A5859" w:rsidRPr="002A786C" w14:paraId="62CAE7F1" w14:textId="77777777" w:rsidTr="005727B9">
        <w:tc>
          <w:tcPr>
            <w:tcW w:w="2155" w:type="dxa"/>
            <w:vAlign w:val="center"/>
          </w:tcPr>
          <w:p w14:paraId="62AD7313" w14:textId="1A6072A5" w:rsidR="009A5859" w:rsidRPr="00A56C2B" w:rsidRDefault="009A5859" w:rsidP="009A5859">
            <w:pPr>
              <w:tabs>
                <w:tab w:val="left" w:pos="313"/>
              </w:tabs>
              <w:spacing w:line="360" w:lineRule="auto"/>
              <w:jc w:val="center"/>
            </w:pPr>
            <w:r w:rsidRPr="00A56C2B">
              <w:t>GIA</w:t>
            </w:r>
          </w:p>
        </w:tc>
        <w:tc>
          <w:tcPr>
            <w:tcW w:w="2610" w:type="dxa"/>
            <w:vAlign w:val="center"/>
          </w:tcPr>
          <w:p w14:paraId="332495B1" w14:textId="011AEA87" w:rsidR="009A5859" w:rsidRPr="00A56C2B" w:rsidRDefault="009A5859" w:rsidP="009A5859">
            <w:pPr>
              <w:spacing w:line="360" w:lineRule="auto"/>
            </w:pPr>
            <w:r w:rsidRPr="00A56C2B">
              <w:t>Giá sản phẩm</w:t>
            </w:r>
          </w:p>
        </w:tc>
        <w:tc>
          <w:tcPr>
            <w:tcW w:w="1840" w:type="dxa"/>
            <w:vAlign w:val="center"/>
          </w:tcPr>
          <w:p w14:paraId="1D8F6F76" w14:textId="00A3F492" w:rsidR="009A5859" w:rsidRPr="00A56C2B" w:rsidRDefault="009A5859" w:rsidP="009A5859">
            <w:pPr>
              <w:spacing w:line="360" w:lineRule="auto"/>
            </w:pPr>
            <w:r w:rsidRPr="00A56C2B">
              <w:t>DECIMAL</w:t>
            </w:r>
          </w:p>
        </w:tc>
        <w:tc>
          <w:tcPr>
            <w:tcW w:w="2457" w:type="dxa"/>
            <w:vAlign w:val="center"/>
          </w:tcPr>
          <w:p w14:paraId="22B3B246" w14:textId="2CEA2902" w:rsidR="009A5859" w:rsidRPr="00A56C2B" w:rsidRDefault="009A5859" w:rsidP="009A5859">
            <w:pPr>
              <w:spacing w:line="360" w:lineRule="auto"/>
            </w:pPr>
            <w:r w:rsidRPr="00A56C2B">
              <w:t>Not Null</w:t>
            </w:r>
          </w:p>
        </w:tc>
      </w:tr>
      <w:tr w:rsidR="009A5859" w:rsidRPr="002A786C" w14:paraId="11E718E6" w14:textId="77777777" w:rsidTr="005727B9">
        <w:tc>
          <w:tcPr>
            <w:tcW w:w="2155" w:type="dxa"/>
            <w:vAlign w:val="center"/>
          </w:tcPr>
          <w:p w14:paraId="33223740" w14:textId="2E33F7E5" w:rsidR="009A5859" w:rsidRPr="00A56C2B" w:rsidRDefault="009A5859" w:rsidP="009A5859">
            <w:pPr>
              <w:tabs>
                <w:tab w:val="left" w:pos="313"/>
              </w:tabs>
              <w:spacing w:line="360" w:lineRule="auto"/>
              <w:jc w:val="center"/>
            </w:pPr>
            <w:r w:rsidRPr="00A56C2B">
              <w:t>GIAMGIA</w:t>
            </w:r>
          </w:p>
        </w:tc>
        <w:tc>
          <w:tcPr>
            <w:tcW w:w="2610" w:type="dxa"/>
            <w:vAlign w:val="center"/>
          </w:tcPr>
          <w:p w14:paraId="42AE57B5" w14:textId="1AB9E64C" w:rsidR="009A5859" w:rsidRPr="00A56C2B" w:rsidRDefault="009A5859" w:rsidP="009A5859">
            <w:pPr>
              <w:spacing w:line="360" w:lineRule="auto"/>
            </w:pPr>
            <w:r w:rsidRPr="00A56C2B">
              <w:t>Giá giảm (nếu có)</w:t>
            </w:r>
          </w:p>
        </w:tc>
        <w:tc>
          <w:tcPr>
            <w:tcW w:w="1840" w:type="dxa"/>
            <w:vAlign w:val="center"/>
          </w:tcPr>
          <w:p w14:paraId="3567A334" w14:textId="68C4A220" w:rsidR="009A5859" w:rsidRPr="00A56C2B" w:rsidRDefault="009A5859" w:rsidP="009A5859">
            <w:pPr>
              <w:spacing w:line="360" w:lineRule="auto"/>
            </w:pPr>
            <w:r w:rsidRPr="00A56C2B">
              <w:t>DECIMAL</w:t>
            </w:r>
          </w:p>
        </w:tc>
        <w:tc>
          <w:tcPr>
            <w:tcW w:w="2457" w:type="dxa"/>
            <w:vAlign w:val="center"/>
          </w:tcPr>
          <w:p w14:paraId="63ECE3AC" w14:textId="5A8C83C5" w:rsidR="009A5859" w:rsidRPr="00A56C2B" w:rsidRDefault="009A5859" w:rsidP="009A5859">
            <w:pPr>
              <w:spacing w:line="360" w:lineRule="auto"/>
            </w:pPr>
            <w:r w:rsidRPr="00A56C2B">
              <w:t>-</w:t>
            </w:r>
          </w:p>
        </w:tc>
      </w:tr>
      <w:tr w:rsidR="009A5859" w:rsidRPr="002A786C" w14:paraId="1DD61BE1" w14:textId="77777777" w:rsidTr="005727B9">
        <w:tc>
          <w:tcPr>
            <w:tcW w:w="2155" w:type="dxa"/>
            <w:vAlign w:val="center"/>
          </w:tcPr>
          <w:p w14:paraId="1C887095" w14:textId="5BA81281" w:rsidR="009A5859" w:rsidRPr="00A56C2B" w:rsidRDefault="009A5859" w:rsidP="009A5859">
            <w:pPr>
              <w:tabs>
                <w:tab w:val="left" w:pos="313"/>
              </w:tabs>
              <w:spacing w:line="360" w:lineRule="auto"/>
              <w:jc w:val="center"/>
            </w:pPr>
            <w:r w:rsidRPr="00A56C2B">
              <w:lastRenderedPageBreak/>
              <w:t>SOLUONGTON</w:t>
            </w:r>
          </w:p>
        </w:tc>
        <w:tc>
          <w:tcPr>
            <w:tcW w:w="2610" w:type="dxa"/>
            <w:vAlign w:val="center"/>
          </w:tcPr>
          <w:p w14:paraId="3953BE59" w14:textId="59DAB4F4" w:rsidR="009A5859" w:rsidRPr="00A56C2B" w:rsidRDefault="009A5859" w:rsidP="009A5859">
            <w:pPr>
              <w:spacing w:line="360" w:lineRule="auto"/>
            </w:pPr>
            <w:r w:rsidRPr="00A56C2B">
              <w:t>Số lượng tồn</w:t>
            </w:r>
          </w:p>
        </w:tc>
        <w:tc>
          <w:tcPr>
            <w:tcW w:w="1840" w:type="dxa"/>
            <w:vAlign w:val="center"/>
          </w:tcPr>
          <w:p w14:paraId="5CBA3B57" w14:textId="365CE988" w:rsidR="009A5859" w:rsidRPr="00A56C2B" w:rsidRDefault="009A5859" w:rsidP="009A5859">
            <w:pPr>
              <w:spacing w:line="360" w:lineRule="auto"/>
            </w:pPr>
            <w:r w:rsidRPr="00A56C2B">
              <w:t>INT</w:t>
            </w:r>
          </w:p>
        </w:tc>
        <w:tc>
          <w:tcPr>
            <w:tcW w:w="2457" w:type="dxa"/>
            <w:vAlign w:val="center"/>
          </w:tcPr>
          <w:p w14:paraId="6F835EBB" w14:textId="2577C7AC" w:rsidR="009A5859" w:rsidRPr="00A56C2B" w:rsidRDefault="009A5859" w:rsidP="009A5859">
            <w:pPr>
              <w:spacing w:line="360" w:lineRule="auto"/>
            </w:pPr>
            <w:r w:rsidRPr="00A56C2B">
              <w:t>Default = 0</w:t>
            </w:r>
          </w:p>
        </w:tc>
      </w:tr>
    </w:tbl>
    <w:p w14:paraId="5BDA0EA1" w14:textId="77777777" w:rsidR="00D36B32" w:rsidRDefault="00D36B32" w:rsidP="009A5859">
      <w:pPr>
        <w:pStyle w:val="Caption"/>
        <w:spacing w:after="0" w:line="360" w:lineRule="auto"/>
        <w:rPr>
          <w:color w:val="auto"/>
          <w:szCs w:val="26"/>
        </w:rPr>
      </w:pPr>
    </w:p>
    <w:p w14:paraId="7A8F7CD9" w14:textId="62BF317A" w:rsidR="009A5859" w:rsidRPr="002A786C" w:rsidRDefault="009A5859" w:rsidP="009A5859">
      <w:pPr>
        <w:pStyle w:val="Caption"/>
        <w:spacing w:after="0" w:line="360" w:lineRule="auto"/>
        <w:rPr>
          <w:color w:val="auto"/>
          <w:szCs w:val="26"/>
        </w:rPr>
      </w:pPr>
      <w:bookmarkStart w:id="69" w:name="_Toc187455301"/>
      <w:bookmarkStart w:id="70" w:name="_Toc187456740"/>
      <w:r w:rsidRPr="002A786C">
        <w:rPr>
          <w:color w:val="auto"/>
          <w:szCs w:val="26"/>
        </w:rPr>
        <w:t xml:space="preserve">Bảng </w:t>
      </w:r>
      <w:r>
        <w:rPr>
          <w:color w:val="auto"/>
          <w:szCs w:val="26"/>
        </w:rPr>
        <w:t>7</w:t>
      </w:r>
      <w:r w:rsidRPr="002A786C">
        <w:rPr>
          <w:color w:val="auto"/>
          <w:szCs w:val="26"/>
        </w:rPr>
        <w:t xml:space="preserve">: </w:t>
      </w:r>
      <w:r>
        <w:rPr>
          <w:color w:val="auto"/>
          <w:szCs w:val="26"/>
        </w:rPr>
        <w:t xml:space="preserve">Bảng </w:t>
      </w:r>
      <w:r>
        <w:rPr>
          <w:color w:val="auto"/>
          <w:szCs w:val="26"/>
        </w:rPr>
        <w:t>MOTA</w:t>
      </w:r>
      <w:bookmarkEnd w:id="69"/>
      <w:bookmarkEnd w:id="70"/>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74E03737" w14:textId="77777777" w:rsidTr="00E2525E">
        <w:tc>
          <w:tcPr>
            <w:tcW w:w="2155" w:type="dxa"/>
            <w:vAlign w:val="center"/>
          </w:tcPr>
          <w:p w14:paraId="6DB587AA" w14:textId="77777777" w:rsidR="009A5859" w:rsidRPr="002A786C" w:rsidRDefault="009A5859" w:rsidP="00E2525E">
            <w:pPr>
              <w:spacing w:line="360" w:lineRule="auto"/>
              <w:jc w:val="center"/>
              <w:rPr>
                <w:b/>
              </w:rPr>
            </w:pPr>
            <w:r>
              <w:rPr>
                <w:b/>
              </w:rPr>
              <w:t>Thuộc tính</w:t>
            </w:r>
          </w:p>
        </w:tc>
        <w:tc>
          <w:tcPr>
            <w:tcW w:w="2610" w:type="dxa"/>
            <w:vAlign w:val="center"/>
          </w:tcPr>
          <w:p w14:paraId="68228841" w14:textId="77777777" w:rsidR="009A5859" w:rsidRPr="002A786C" w:rsidRDefault="009A5859" w:rsidP="00E2525E">
            <w:pPr>
              <w:spacing w:line="360" w:lineRule="auto"/>
              <w:jc w:val="center"/>
              <w:rPr>
                <w:b/>
              </w:rPr>
            </w:pPr>
            <w:r>
              <w:rPr>
                <w:b/>
              </w:rPr>
              <w:t>Mô tả</w:t>
            </w:r>
          </w:p>
        </w:tc>
        <w:tc>
          <w:tcPr>
            <w:tcW w:w="1840" w:type="dxa"/>
          </w:tcPr>
          <w:p w14:paraId="0FD21D6D" w14:textId="77777777" w:rsidR="009A5859" w:rsidRPr="002A786C" w:rsidRDefault="009A5859" w:rsidP="00E2525E">
            <w:pPr>
              <w:spacing w:line="360" w:lineRule="auto"/>
              <w:jc w:val="center"/>
              <w:rPr>
                <w:b/>
              </w:rPr>
            </w:pPr>
            <w:r>
              <w:rPr>
                <w:b/>
              </w:rPr>
              <w:t>Kiểu dữ liệu</w:t>
            </w:r>
          </w:p>
        </w:tc>
        <w:tc>
          <w:tcPr>
            <w:tcW w:w="2457" w:type="dxa"/>
          </w:tcPr>
          <w:p w14:paraId="0ABFA316" w14:textId="77777777" w:rsidR="009A5859" w:rsidRDefault="009A5859" w:rsidP="00E2525E">
            <w:pPr>
              <w:spacing w:line="360" w:lineRule="auto"/>
              <w:jc w:val="center"/>
              <w:rPr>
                <w:b/>
              </w:rPr>
            </w:pPr>
            <w:r>
              <w:rPr>
                <w:b/>
              </w:rPr>
              <w:t>Ràng buộc</w:t>
            </w:r>
          </w:p>
        </w:tc>
      </w:tr>
      <w:tr w:rsidR="009A5859" w:rsidRPr="002A786C" w14:paraId="0A82DEFC" w14:textId="77777777" w:rsidTr="00CC2AD6">
        <w:tc>
          <w:tcPr>
            <w:tcW w:w="2155" w:type="dxa"/>
            <w:vAlign w:val="center"/>
          </w:tcPr>
          <w:p w14:paraId="58B329F9" w14:textId="5ECF0C41" w:rsidR="009A5859" w:rsidRPr="009A5859" w:rsidRDefault="009A5859" w:rsidP="009A5859">
            <w:pPr>
              <w:tabs>
                <w:tab w:val="left" w:pos="313"/>
              </w:tabs>
              <w:spacing w:line="360" w:lineRule="auto"/>
              <w:jc w:val="center"/>
              <w:rPr>
                <w:bCs/>
              </w:rPr>
            </w:pPr>
            <w:r w:rsidRPr="009A5859">
              <w:rPr>
                <w:bCs/>
              </w:rPr>
              <w:t>GIA</w:t>
            </w:r>
          </w:p>
        </w:tc>
        <w:tc>
          <w:tcPr>
            <w:tcW w:w="2610" w:type="dxa"/>
            <w:vAlign w:val="center"/>
          </w:tcPr>
          <w:p w14:paraId="6C5E0BFF" w14:textId="10821447" w:rsidR="009A5859" w:rsidRPr="009A5859" w:rsidRDefault="009A5859" w:rsidP="009A5859">
            <w:pPr>
              <w:spacing w:line="360" w:lineRule="auto"/>
              <w:rPr>
                <w:bCs/>
              </w:rPr>
            </w:pPr>
            <w:r w:rsidRPr="009A5859">
              <w:rPr>
                <w:bCs/>
              </w:rPr>
              <w:t>Giá sản phẩm</w:t>
            </w:r>
          </w:p>
        </w:tc>
        <w:tc>
          <w:tcPr>
            <w:tcW w:w="1840" w:type="dxa"/>
            <w:vAlign w:val="center"/>
          </w:tcPr>
          <w:p w14:paraId="6EFF2DF8" w14:textId="543EF94A" w:rsidR="009A5859" w:rsidRPr="009A5859" w:rsidRDefault="009A5859" w:rsidP="009A5859">
            <w:pPr>
              <w:spacing w:line="360" w:lineRule="auto"/>
              <w:rPr>
                <w:bCs/>
              </w:rPr>
            </w:pPr>
            <w:r w:rsidRPr="009A5859">
              <w:rPr>
                <w:bCs/>
              </w:rPr>
              <w:t>DECIMAL</w:t>
            </w:r>
          </w:p>
        </w:tc>
        <w:tc>
          <w:tcPr>
            <w:tcW w:w="2457" w:type="dxa"/>
            <w:vAlign w:val="center"/>
          </w:tcPr>
          <w:p w14:paraId="4E937881" w14:textId="6C596983" w:rsidR="009A5859" w:rsidRPr="009A5859" w:rsidRDefault="009A5859" w:rsidP="009A5859">
            <w:pPr>
              <w:spacing w:line="360" w:lineRule="auto"/>
              <w:rPr>
                <w:bCs/>
              </w:rPr>
            </w:pPr>
            <w:r w:rsidRPr="009A5859">
              <w:rPr>
                <w:bCs/>
              </w:rPr>
              <w:t>Not Null</w:t>
            </w:r>
          </w:p>
        </w:tc>
      </w:tr>
      <w:tr w:rsidR="009A5859" w:rsidRPr="002A786C" w14:paraId="061EC756" w14:textId="77777777" w:rsidTr="00E2525E">
        <w:tc>
          <w:tcPr>
            <w:tcW w:w="2155" w:type="dxa"/>
            <w:vAlign w:val="center"/>
          </w:tcPr>
          <w:p w14:paraId="59B10F29" w14:textId="381D3D15" w:rsidR="009A5859" w:rsidRPr="009A5859" w:rsidRDefault="009A5859" w:rsidP="009A5859">
            <w:pPr>
              <w:tabs>
                <w:tab w:val="left" w:pos="313"/>
              </w:tabs>
              <w:spacing w:line="360" w:lineRule="auto"/>
              <w:jc w:val="center"/>
              <w:rPr>
                <w:bCs/>
              </w:rPr>
            </w:pPr>
            <w:r w:rsidRPr="009A5859">
              <w:rPr>
                <w:bCs/>
              </w:rPr>
              <w:t>GIAMGIA</w:t>
            </w:r>
          </w:p>
        </w:tc>
        <w:tc>
          <w:tcPr>
            <w:tcW w:w="2610" w:type="dxa"/>
            <w:vAlign w:val="center"/>
          </w:tcPr>
          <w:p w14:paraId="789F78C6" w14:textId="768183E0" w:rsidR="009A5859" w:rsidRPr="009A5859" w:rsidRDefault="009A5859" w:rsidP="009A5859">
            <w:pPr>
              <w:spacing w:line="360" w:lineRule="auto"/>
              <w:rPr>
                <w:bCs/>
              </w:rPr>
            </w:pPr>
            <w:r w:rsidRPr="009A5859">
              <w:rPr>
                <w:bCs/>
              </w:rPr>
              <w:t>Giá giảm (nếu có)</w:t>
            </w:r>
          </w:p>
        </w:tc>
        <w:tc>
          <w:tcPr>
            <w:tcW w:w="1840" w:type="dxa"/>
            <w:vAlign w:val="center"/>
          </w:tcPr>
          <w:p w14:paraId="18E93ED1" w14:textId="4BB55F08" w:rsidR="009A5859" w:rsidRPr="009A5859" w:rsidRDefault="009A5859" w:rsidP="009A5859">
            <w:pPr>
              <w:spacing w:line="360" w:lineRule="auto"/>
              <w:rPr>
                <w:bCs/>
              </w:rPr>
            </w:pPr>
            <w:r w:rsidRPr="009A5859">
              <w:rPr>
                <w:bCs/>
              </w:rPr>
              <w:t>DECIMAL</w:t>
            </w:r>
          </w:p>
        </w:tc>
        <w:tc>
          <w:tcPr>
            <w:tcW w:w="2457" w:type="dxa"/>
            <w:vAlign w:val="center"/>
          </w:tcPr>
          <w:p w14:paraId="471B8735" w14:textId="3E9F03AC" w:rsidR="009A5859" w:rsidRPr="009A5859" w:rsidRDefault="009A5859" w:rsidP="009A5859">
            <w:pPr>
              <w:spacing w:line="360" w:lineRule="auto"/>
              <w:rPr>
                <w:bCs/>
              </w:rPr>
            </w:pPr>
            <w:r w:rsidRPr="009A5859">
              <w:rPr>
                <w:bCs/>
              </w:rPr>
              <w:t>-</w:t>
            </w:r>
          </w:p>
        </w:tc>
      </w:tr>
      <w:tr w:rsidR="009A5859" w:rsidRPr="002A786C" w14:paraId="12C04CA8" w14:textId="77777777" w:rsidTr="00E2525E">
        <w:tc>
          <w:tcPr>
            <w:tcW w:w="2155" w:type="dxa"/>
            <w:vAlign w:val="center"/>
          </w:tcPr>
          <w:p w14:paraId="65D1E1DE" w14:textId="7F0632EF" w:rsidR="009A5859" w:rsidRPr="009A5859" w:rsidRDefault="009A5859" w:rsidP="009A5859">
            <w:pPr>
              <w:tabs>
                <w:tab w:val="left" w:pos="313"/>
              </w:tabs>
              <w:spacing w:line="360" w:lineRule="auto"/>
              <w:jc w:val="center"/>
              <w:rPr>
                <w:bCs/>
              </w:rPr>
            </w:pPr>
            <w:r w:rsidRPr="009A5859">
              <w:rPr>
                <w:bCs/>
              </w:rPr>
              <w:t>SOLUONGTON</w:t>
            </w:r>
          </w:p>
        </w:tc>
        <w:tc>
          <w:tcPr>
            <w:tcW w:w="2610" w:type="dxa"/>
            <w:vAlign w:val="center"/>
          </w:tcPr>
          <w:p w14:paraId="3FD2E142" w14:textId="59A7F57E" w:rsidR="009A5859" w:rsidRPr="009A5859" w:rsidRDefault="009A5859" w:rsidP="009A5859">
            <w:pPr>
              <w:spacing w:line="360" w:lineRule="auto"/>
              <w:rPr>
                <w:bCs/>
              </w:rPr>
            </w:pPr>
            <w:r w:rsidRPr="009A5859">
              <w:rPr>
                <w:bCs/>
              </w:rPr>
              <w:t>Số lượng tồn</w:t>
            </w:r>
          </w:p>
        </w:tc>
        <w:tc>
          <w:tcPr>
            <w:tcW w:w="1840" w:type="dxa"/>
            <w:vAlign w:val="center"/>
          </w:tcPr>
          <w:p w14:paraId="18187220" w14:textId="5D80A9EF" w:rsidR="009A5859" w:rsidRPr="009A5859" w:rsidRDefault="009A5859" w:rsidP="009A5859">
            <w:pPr>
              <w:spacing w:line="360" w:lineRule="auto"/>
              <w:rPr>
                <w:bCs/>
              </w:rPr>
            </w:pPr>
            <w:r w:rsidRPr="009A5859">
              <w:rPr>
                <w:bCs/>
              </w:rPr>
              <w:t>INT</w:t>
            </w:r>
          </w:p>
        </w:tc>
        <w:tc>
          <w:tcPr>
            <w:tcW w:w="2457" w:type="dxa"/>
            <w:vAlign w:val="center"/>
          </w:tcPr>
          <w:p w14:paraId="7CDF0499" w14:textId="372C6CA4" w:rsidR="009A5859" w:rsidRPr="009A5859" w:rsidRDefault="009A5859" w:rsidP="009A5859">
            <w:pPr>
              <w:spacing w:line="360" w:lineRule="auto"/>
              <w:rPr>
                <w:bCs/>
              </w:rPr>
            </w:pPr>
            <w:r w:rsidRPr="009A5859">
              <w:rPr>
                <w:bCs/>
              </w:rPr>
              <w:t>Default = 0</w:t>
            </w:r>
          </w:p>
        </w:tc>
      </w:tr>
    </w:tbl>
    <w:p w14:paraId="019F5326" w14:textId="77777777" w:rsidR="00D36B32" w:rsidRDefault="00D36B32" w:rsidP="009A5859">
      <w:pPr>
        <w:pStyle w:val="Caption"/>
        <w:spacing w:after="0" w:line="360" w:lineRule="auto"/>
        <w:rPr>
          <w:color w:val="auto"/>
          <w:szCs w:val="26"/>
        </w:rPr>
      </w:pPr>
    </w:p>
    <w:p w14:paraId="239E70D9" w14:textId="57701340" w:rsidR="009A5859" w:rsidRPr="002A786C" w:rsidRDefault="009A5859" w:rsidP="009A5859">
      <w:pPr>
        <w:pStyle w:val="Caption"/>
        <w:spacing w:after="0" w:line="360" w:lineRule="auto"/>
        <w:rPr>
          <w:color w:val="auto"/>
          <w:szCs w:val="26"/>
        </w:rPr>
      </w:pPr>
      <w:bookmarkStart w:id="71" w:name="_Toc187455302"/>
      <w:bookmarkStart w:id="72" w:name="_Toc187456741"/>
      <w:r w:rsidRPr="002A786C">
        <w:rPr>
          <w:color w:val="auto"/>
          <w:szCs w:val="26"/>
        </w:rPr>
        <w:t xml:space="preserve">Bảng </w:t>
      </w:r>
      <w:r>
        <w:rPr>
          <w:color w:val="auto"/>
          <w:szCs w:val="26"/>
        </w:rPr>
        <w:t>8</w:t>
      </w:r>
      <w:r w:rsidRPr="002A786C">
        <w:rPr>
          <w:color w:val="auto"/>
          <w:szCs w:val="26"/>
        </w:rPr>
        <w:t xml:space="preserve">: </w:t>
      </w:r>
      <w:r>
        <w:rPr>
          <w:color w:val="auto"/>
          <w:szCs w:val="26"/>
        </w:rPr>
        <w:t>Bảng MADM</w:t>
      </w:r>
      <w:bookmarkEnd w:id="71"/>
      <w:bookmarkEnd w:id="72"/>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3802079D" w14:textId="77777777" w:rsidTr="00E2525E">
        <w:tc>
          <w:tcPr>
            <w:tcW w:w="2155" w:type="dxa"/>
            <w:vAlign w:val="center"/>
          </w:tcPr>
          <w:p w14:paraId="105BF760" w14:textId="77777777" w:rsidR="009A5859" w:rsidRPr="002A786C" w:rsidRDefault="009A5859" w:rsidP="00E2525E">
            <w:pPr>
              <w:spacing w:line="360" w:lineRule="auto"/>
              <w:jc w:val="center"/>
              <w:rPr>
                <w:b/>
              </w:rPr>
            </w:pPr>
            <w:r>
              <w:rPr>
                <w:b/>
              </w:rPr>
              <w:t>Thuộc tính</w:t>
            </w:r>
          </w:p>
        </w:tc>
        <w:tc>
          <w:tcPr>
            <w:tcW w:w="2610" w:type="dxa"/>
            <w:vAlign w:val="center"/>
          </w:tcPr>
          <w:p w14:paraId="332DCD61" w14:textId="77777777" w:rsidR="009A5859" w:rsidRPr="002A786C" w:rsidRDefault="009A5859" w:rsidP="00E2525E">
            <w:pPr>
              <w:spacing w:line="360" w:lineRule="auto"/>
              <w:jc w:val="center"/>
              <w:rPr>
                <w:b/>
              </w:rPr>
            </w:pPr>
            <w:r>
              <w:rPr>
                <w:b/>
              </w:rPr>
              <w:t>Mô tả</w:t>
            </w:r>
          </w:p>
        </w:tc>
        <w:tc>
          <w:tcPr>
            <w:tcW w:w="1840" w:type="dxa"/>
          </w:tcPr>
          <w:p w14:paraId="7F2CE238" w14:textId="77777777" w:rsidR="009A5859" w:rsidRPr="002A786C" w:rsidRDefault="009A5859" w:rsidP="00E2525E">
            <w:pPr>
              <w:spacing w:line="360" w:lineRule="auto"/>
              <w:jc w:val="center"/>
              <w:rPr>
                <w:b/>
              </w:rPr>
            </w:pPr>
            <w:r>
              <w:rPr>
                <w:b/>
              </w:rPr>
              <w:t>Kiểu dữ liệu</w:t>
            </w:r>
          </w:p>
        </w:tc>
        <w:tc>
          <w:tcPr>
            <w:tcW w:w="2457" w:type="dxa"/>
          </w:tcPr>
          <w:p w14:paraId="77EF7254" w14:textId="77777777" w:rsidR="009A5859" w:rsidRDefault="009A5859" w:rsidP="00E2525E">
            <w:pPr>
              <w:spacing w:line="360" w:lineRule="auto"/>
              <w:jc w:val="center"/>
              <w:rPr>
                <w:b/>
              </w:rPr>
            </w:pPr>
            <w:r>
              <w:rPr>
                <w:b/>
              </w:rPr>
              <w:t>Ràng buộc</w:t>
            </w:r>
          </w:p>
        </w:tc>
      </w:tr>
      <w:tr w:rsidR="009A5859" w:rsidRPr="002A786C" w14:paraId="702EA21B" w14:textId="77777777" w:rsidTr="006651D1">
        <w:tc>
          <w:tcPr>
            <w:tcW w:w="2155" w:type="dxa"/>
            <w:vAlign w:val="center"/>
          </w:tcPr>
          <w:p w14:paraId="40EAD8B1" w14:textId="3400E8CF" w:rsidR="009A5859" w:rsidRPr="009A5859" w:rsidRDefault="009A5859" w:rsidP="009A5859">
            <w:pPr>
              <w:tabs>
                <w:tab w:val="left" w:pos="313"/>
              </w:tabs>
              <w:spacing w:line="360" w:lineRule="auto"/>
              <w:jc w:val="center"/>
              <w:rPr>
                <w:bCs/>
              </w:rPr>
            </w:pPr>
            <w:r w:rsidRPr="009A5859">
              <w:rPr>
                <w:bCs/>
              </w:rPr>
              <w:t>MANSX</w:t>
            </w:r>
          </w:p>
        </w:tc>
        <w:tc>
          <w:tcPr>
            <w:tcW w:w="2610" w:type="dxa"/>
            <w:vAlign w:val="center"/>
          </w:tcPr>
          <w:p w14:paraId="0C87E328" w14:textId="15BD34CF" w:rsidR="009A5859" w:rsidRPr="009A5859" w:rsidRDefault="009A5859" w:rsidP="009A5859">
            <w:pPr>
              <w:spacing w:line="360" w:lineRule="auto"/>
              <w:rPr>
                <w:bCs/>
              </w:rPr>
            </w:pPr>
            <w:r w:rsidRPr="009A5859">
              <w:rPr>
                <w:bCs/>
              </w:rPr>
              <w:t>Mã nhà sản xuất</w:t>
            </w:r>
          </w:p>
        </w:tc>
        <w:tc>
          <w:tcPr>
            <w:tcW w:w="1840" w:type="dxa"/>
            <w:vAlign w:val="center"/>
          </w:tcPr>
          <w:p w14:paraId="54223BBD" w14:textId="02E5FA8F" w:rsidR="009A5859" w:rsidRPr="009A5859" w:rsidRDefault="009A5859" w:rsidP="009A5859">
            <w:pPr>
              <w:spacing w:line="360" w:lineRule="auto"/>
              <w:rPr>
                <w:bCs/>
              </w:rPr>
            </w:pPr>
            <w:r w:rsidRPr="009A5859">
              <w:rPr>
                <w:bCs/>
              </w:rPr>
              <w:t>INT</w:t>
            </w:r>
          </w:p>
        </w:tc>
        <w:tc>
          <w:tcPr>
            <w:tcW w:w="2457" w:type="dxa"/>
            <w:vAlign w:val="center"/>
          </w:tcPr>
          <w:p w14:paraId="405AA311" w14:textId="1F5299D7" w:rsidR="009A5859" w:rsidRPr="009A5859" w:rsidRDefault="009A5859" w:rsidP="009A5859">
            <w:pPr>
              <w:spacing w:line="360" w:lineRule="auto"/>
              <w:rPr>
                <w:bCs/>
              </w:rPr>
            </w:pPr>
            <w:r w:rsidRPr="009A5859">
              <w:rPr>
                <w:bCs/>
              </w:rPr>
              <w:t>Primary Key (PK)</w:t>
            </w:r>
          </w:p>
        </w:tc>
      </w:tr>
      <w:tr w:rsidR="009A5859" w:rsidRPr="002A786C" w14:paraId="724CA7D3" w14:textId="77777777" w:rsidTr="006651D1">
        <w:tc>
          <w:tcPr>
            <w:tcW w:w="2155" w:type="dxa"/>
            <w:vAlign w:val="center"/>
          </w:tcPr>
          <w:p w14:paraId="480DEB55" w14:textId="62AF1D10" w:rsidR="009A5859" w:rsidRPr="009A5859" w:rsidRDefault="009A5859" w:rsidP="009A5859">
            <w:pPr>
              <w:tabs>
                <w:tab w:val="left" w:pos="313"/>
              </w:tabs>
              <w:spacing w:line="360" w:lineRule="auto"/>
              <w:jc w:val="center"/>
              <w:rPr>
                <w:bCs/>
              </w:rPr>
            </w:pPr>
            <w:r w:rsidRPr="009A5859">
              <w:rPr>
                <w:bCs/>
              </w:rPr>
              <w:t>TENNSX</w:t>
            </w:r>
          </w:p>
        </w:tc>
        <w:tc>
          <w:tcPr>
            <w:tcW w:w="2610" w:type="dxa"/>
            <w:vAlign w:val="center"/>
          </w:tcPr>
          <w:p w14:paraId="5909E9BA" w14:textId="1ACDD662" w:rsidR="009A5859" w:rsidRPr="009A5859" w:rsidRDefault="009A5859" w:rsidP="009A5859">
            <w:pPr>
              <w:spacing w:line="360" w:lineRule="auto"/>
              <w:rPr>
                <w:bCs/>
              </w:rPr>
            </w:pPr>
            <w:r w:rsidRPr="009A5859">
              <w:rPr>
                <w:bCs/>
              </w:rPr>
              <w:t>Tên nhà sản xuất</w:t>
            </w:r>
          </w:p>
        </w:tc>
        <w:tc>
          <w:tcPr>
            <w:tcW w:w="1840" w:type="dxa"/>
            <w:vAlign w:val="center"/>
          </w:tcPr>
          <w:p w14:paraId="6C587A35" w14:textId="35719E59" w:rsidR="009A5859" w:rsidRPr="009A5859" w:rsidRDefault="009A5859" w:rsidP="009A5859">
            <w:pPr>
              <w:spacing w:line="360" w:lineRule="auto"/>
              <w:rPr>
                <w:bCs/>
              </w:rPr>
            </w:pPr>
            <w:r w:rsidRPr="009A5859">
              <w:rPr>
                <w:bCs/>
              </w:rPr>
              <w:t>NVARCHAR</w:t>
            </w:r>
          </w:p>
        </w:tc>
        <w:tc>
          <w:tcPr>
            <w:tcW w:w="2457" w:type="dxa"/>
            <w:vAlign w:val="center"/>
          </w:tcPr>
          <w:p w14:paraId="195523D7" w14:textId="0D72CB9D" w:rsidR="009A5859" w:rsidRPr="009A5859" w:rsidRDefault="009A5859" w:rsidP="009A5859">
            <w:pPr>
              <w:spacing w:line="360" w:lineRule="auto"/>
              <w:rPr>
                <w:bCs/>
              </w:rPr>
            </w:pPr>
            <w:r w:rsidRPr="009A5859">
              <w:rPr>
                <w:bCs/>
              </w:rPr>
              <w:t>Not Null</w:t>
            </w:r>
          </w:p>
        </w:tc>
      </w:tr>
    </w:tbl>
    <w:p w14:paraId="7DFB6525" w14:textId="77777777" w:rsidR="00D36B32" w:rsidRDefault="00D36B32" w:rsidP="009A5859">
      <w:pPr>
        <w:pStyle w:val="Caption"/>
        <w:spacing w:after="0" w:line="360" w:lineRule="auto"/>
        <w:rPr>
          <w:color w:val="auto"/>
          <w:szCs w:val="26"/>
        </w:rPr>
      </w:pPr>
    </w:p>
    <w:p w14:paraId="18860F97" w14:textId="58458490" w:rsidR="009A5859" w:rsidRPr="002A786C" w:rsidRDefault="009A5859" w:rsidP="009A5859">
      <w:pPr>
        <w:pStyle w:val="Caption"/>
        <w:spacing w:after="0" w:line="360" w:lineRule="auto"/>
        <w:rPr>
          <w:color w:val="auto"/>
          <w:szCs w:val="26"/>
        </w:rPr>
      </w:pPr>
      <w:bookmarkStart w:id="73" w:name="_Toc187455303"/>
      <w:bookmarkStart w:id="74" w:name="_Toc187456742"/>
      <w:r w:rsidRPr="002A786C">
        <w:rPr>
          <w:color w:val="auto"/>
          <w:szCs w:val="26"/>
        </w:rPr>
        <w:t xml:space="preserve">Bảng </w:t>
      </w:r>
      <w:r>
        <w:rPr>
          <w:color w:val="auto"/>
          <w:szCs w:val="26"/>
        </w:rPr>
        <w:t>9</w:t>
      </w:r>
      <w:r w:rsidRPr="002A786C">
        <w:rPr>
          <w:color w:val="auto"/>
          <w:szCs w:val="26"/>
        </w:rPr>
        <w:t xml:space="preserve">: </w:t>
      </w:r>
      <w:r>
        <w:rPr>
          <w:color w:val="auto"/>
          <w:szCs w:val="26"/>
        </w:rPr>
        <w:t xml:space="preserve">Bảng </w:t>
      </w:r>
      <w:r>
        <w:rPr>
          <w:color w:val="auto"/>
          <w:szCs w:val="26"/>
        </w:rPr>
        <w:t>CHATLIEU</w:t>
      </w:r>
      <w:bookmarkEnd w:id="73"/>
      <w:bookmarkEnd w:id="74"/>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3EA4F60B" w14:textId="77777777" w:rsidTr="00E2525E">
        <w:tc>
          <w:tcPr>
            <w:tcW w:w="2155" w:type="dxa"/>
            <w:vAlign w:val="center"/>
          </w:tcPr>
          <w:p w14:paraId="6A10DC3C" w14:textId="77777777" w:rsidR="009A5859" w:rsidRPr="002A786C" w:rsidRDefault="009A5859" w:rsidP="00E2525E">
            <w:pPr>
              <w:spacing w:line="360" w:lineRule="auto"/>
              <w:jc w:val="center"/>
              <w:rPr>
                <w:b/>
              </w:rPr>
            </w:pPr>
            <w:r>
              <w:rPr>
                <w:b/>
              </w:rPr>
              <w:t>Thuộc tính</w:t>
            </w:r>
          </w:p>
        </w:tc>
        <w:tc>
          <w:tcPr>
            <w:tcW w:w="2610" w:type="dxa"/>
            <w:vAlign w:val="center"/>
          </w:tcPr>
          <w:p w14:paraId="23DDD579" w14:textId="77777777" w:rsidR="009A5859" w:rsidRPr="002A786C" w:rsidRDefault="009A5859" w:rsidP="00E2525E">
            <w:pPr>
              <w:spacing w:line="360" w:lineRule="auto"/>
              <w:jc w:val="center"/>
              <w:rPr>
                <w:b/>
              </w:rPr>
            </w:pPr>
            <w:r>
              <w:rPr>
                <w:b/>
              </w:rPr>
              <w:t>Mô tả</w:t>
            </w:r>
          </w:p>
        </w:tc>
        <w:tc>
          <w:tcPr>
            <w:tcW w:w="1840" w:type="dxa"/>
          </w:tcPr>
          <w:p w14:paraId="1053371C" w14:textId="77777777" w:rsidR="009A5859" w:rsidRPr="002A786C" w:rsidRDefault="009A5859" w:rsidP="00E2525E">
            <w:pPr>
              <w:spacing w:line="360" w:lineRule="auto"/>
              <w:jc w:val="center"/>
              <w:rPr>
                <w:b/>
              </w:rPr>
            </w:pPr>
            <w:r>
              <w:rPr>
                <w:b/>
              </w:rPr>
              <w:t>Kiểu dữ liệu</w:t>
            </w:r>
          </w:p>
        </w:tc>
        <w:tc>
          <w:tcPr>
            <w:tcW w:w="2457" w:type="dxa"/>
          </w:tcPr>
          <w:p w14:paraId="6375F0D5" w14:textId="77777777" w:rsidR="009A5859" w:rsidRDefault="009A5859" w:rsidP="00E2525E">
            <w:pPr>
              <w:spacing w:line="360" w:lineRule="auto"/>
              <w:jc w:val="center"/>
              <w:rPr>
                <w:b/>
              </w:rPr>
            </w:pPr>
            <w:r>
              <w:rPr>
                <w:b/>
              </w:rPr>
              <w:t>Ràng buộc</w:t>
            </w:r>
          </w:p>
        </w:tc>
      </w:tr>
      <w:tr w:rsidR="009A5859" w:rsidRPr="002A786C" w14:paraId="009CF9D3" w14:textId="77777777" w:rsidTr="00EB45D3">
        <w:tc>
          <w:tcPr>
            <w:tcW w:w="2155" w:type="dxa"/>
            <w:vAlign w:val="center"/>
          </w:tcPr>
          <w:p w14:paraId="597FD597" w14:textId="3DD10C03" w:rsidR="009A5859" w:rsidRPr="009A5859" w:rsidRDefault="009A5859" w:rsidP="009A5859">
            <w:pPr>
              <w:tabs>
                <w:tab w:val="left" w:pos="313"/>
              </w:tabs>
              <w:spacing w:line="360" w:lineRule="auto"/>
              <w:jc w:val="center"/>
              <w:rPr>
                <w:bCs/>
              </w:rPr>
            </w:pPr>
            <w:r w:rsidRPr="009A5859">
              <w:rPr>
                <w:bCs/>
              </w:rPr>
              <w:t>MACL</w:t>
            </w:r>
          </w:p>
        </w:tc>
        <w:tc>
          <w:tcPr>
            <w:tcW w:w="2610" w:type="dxa"/>
            <w:vAlign w:val="center"/>
          </w:tcPr>
          <w:p w14:paraId="1831FAA5" w14:textId="37D06C3A" w:rsidR="009A5859" w:rsidRPr="009A5859" w:rsidRDefault="009A5859" w:rsidP="009A5859">
            <w:pPr>
              <w:spacing w:line="360" w:lineRule="auto"/>
              <w:rPr>
                <w:bCs/>
              </w:rPr>
            </w:pPr>
            <w:r w:rsidRPr="009A5859">
              <w:rPr>
                <w:bCs/>
              </w:rPr>
              <w:t>Mã chất liệu</w:t>
            </w:r>
          </w:p>
        </w:tc>
        <w:tc>
          <w:tcPr>
            <w:tcW w:w="1840" w:type="dxa"/>
            <w:vAlign w:val="center"/>
          </w:tcPr>
          <w:p w14:paraId="506937EC" w14:textId="66C95964" w:rsidR="009A5859" w:rsidRPr="009A5859" w:rsidRDefault="009A5859" w:rsidP="009A5859">
            <w:pPr>
              <w:spacing w:line="360" w:lineRule="auto"/>
              <w:rPr>
                <w:bCs/>
              </w:rPr>
            </w:pPr>
            <w:r w:rsidRPr="009A5859">
              <w:rPr>
                <w:bCs/>
              </w:rPr>
              <w:t>INT</w:t>
            </w:r>
          </w:p>
        </w:tc>
        <w:tc>
          <w:tcPr>
            <w:tcW w:w="2457" w:type="dxa"/>
            <w:vAlign w:val="center"/>
          </w:tcPr>
          <w:p w14:paraId="6F934A79" w14:textId="58441C58" w:rsidR="009A5859" w:rsidRPr="009A5859" w:rsidRDefault="009A5859" w:rsidP="009A5859">
            <w:pPr>
              <w:spacing w:line="360" w:lineRule="auto"/>
              <w:rPr>
                <w:bCs/>
              </w:rPr>
            </w:pPr>
            <w:r w:rsidRPr="009A5859">
              <w:rPr>
                <w:bCs/>
              </w:rPr>
              <w:t>Primary Key (PK)</w:t>
            </w:r>
          </w:p>
        </w:tc>
      </w:tr>
      <w:tr w:rsidR="009A5859" w:rsidRPr="002A786C" w14:paraId="195E2F76" w14:textId="77777777" w:rsidTr="00E2525E">
        <w:tc>
          <w:tcPr>
            <w:tcW w:w="2155" w:type="dxa"/>
            <w:vAlign w:val="center"/>
          </w:tcPr>
          <w:p w14:paraId="2128BC7E" w14:textId="4B6214C4" w:rsidR="009A5859" w:rsidRPr="009A5859" w:rsidRDefault="009A5859" w:rsidP="009A5859">
            <w:pPr>
              <w:tabs>
                <w:tab w:val="left" w:pos="313"/>
              </w:tabs>
              <w:spacing w:line="360" w:lineRule="auto"/>
              <w:jc w:val="center"/>
              <w:rPr>
                <w:bCs/>
              </w:rPr>
            </w:pPr>
            <w:r w:rsidRPr="009A5859">
              <w:rPr>
                <w:bCs/>
              </w:rPr>
              <w:t>TENCL</w:t>
            </w:r>
          </w:p>
        </w:tc>
        <w:tc>
          <w:tcPr>
            <w:tcW w:w="2610" w:type="dxa"/>
            <w:vAlign w:val="center"/>
          </w:tcPr>
          <w:p w14:paraId="32D3E107" w14:textId="44FC8582" w:rsidR="009A5859" w:rsidRPr="009A5859" w:rsidRDefault="009A5859" w:rsidP="009A5859">
            <w:pPr>
              <w:spacing w:line="360" w:lineRule="auto"/>
              <w:rPr>
                <w:bCs/>
              </w:rPr>
            </w:pPr>
            <w:r w:rsidRPr="009A5859">
              <w:rPr>
                <w:bCs/>
              </w:rPr>
              <w:t>Tên chất liệu</w:t>
            </w:r>
          </w:p>
        </w:tc>
        <w:tc>
          <w:tcPr>
            <w:tcW w:w="1840" w:type="dxa"/>
            <w:vAlign w:val="center"/>
          </w:tcPr>
          <w:p w14:paraId="056C91D1" w14:textId="185A0F66" w:rsidR="009A5859" w:rsidRPr="009A5859" w:rsidRDefault="009A5859" w:rsidP="009A5859">
            <w:pPr>
              <w:spacing w:line="360" w:lineRule="auto"/>
              <w:rPr>
                <w:bCs/>
              </w:rPr>
            </w:pPr>
            <w:r w:rsidRPr="009A5859">
              <w:rPr>
                <w:bCs/>
              </w:rPr>
              <w:t>NVARCHAR</w:t>
            </w:r>
          </w:p>
        </w:tc>
        <w:tc>
          <w:tcPr>
            <w:tcW w:w="2457" w:type="dxa"/>
            <w:vAlign w:val="center"/>
          </w:tcPr>
          <w:p w14:paraId="3122A69A" w14:textId="6A87AE8A" w:rsidR="009A5859" w:rsidRPr="009A5859" w:rsidRDefault="009A5859" w:rsidP="009A5859">
            <w:pPr>
              <w:spacing w:line="360" w:lineRule="auto"/>
              <w:rPr>
                <w:bCs/>
              </w:rPr>
            </w:pPr>
            <w:r w:rsidRPr="009A5859">
              <w:rPr>
                <w:bCs/>
              </w:rPr>
              <w:t>Not Null</w:t>
            </w:r>
          </w:p>
        </w:tc>
      </w:tr>
    </w:tbl>
    <w:p w14:paraId="127CC06A" w14:textId="77777777" w:rsidR="00D36B32" w:rsidRDefault="00D36B32" w:rsidP="009A5859">
      <w:pPr>
        <w:pStyle w:val="Caption"/>
        <w:spacing w:after="0" w:line="360" w:lineRule="auto"/>
        <w:rPr>
          <w:color w:val="auto"/>
          <w:szCs w:val="26"/>
        </w:rPr>
      </w:pPr>
    </w:p>
    <w:p w14:paraId="03D4CEFC" w14:textId="30644A22" w:rsidR="009A5859" w:rsidRPr="002A786C" w:rsidRDefault="009A5859" w:rsidP="009A5859">
      <w:pPr>
        <w:pStyle w:val="Caption"/>
        <w:spacing w:after="0" w:line="360" w:lineRule="auto"/>
        <w:rPr>
          <w:color w:val="auto"/>
          <w:szCs w:val="26"/>
        </w:rPr>
      </w:pPr>
      <w:bookmarkStart w:id="75" w:name="_Toc187455304"/>
      <w:bookmarkStart w:id="76" w:name="_Toc187456743"/>
      <w:r w:rsidRPr="002A786C">
        <w:rPr>
          <w:color w:val="auto"/>
          <w:szCs w:val="26"/>
        </w:rPr>
        <w:t xml:space="preserve">Bảng </w:t>
      </w:r>
      <w:r>
        <w:rPr>
          <w:color w:val="auto"/>
          <w:szCs w:val="26"/>
        </w:rPr>
        <w:t>10</w:t>
      </w:r>
      <w:r w:rsidRPr="002A786C">
        <w:rPr>
          <w:color w:val="auto"/>
          <w:szCs w:val="26"/>
        </w:rPr>
        <w:t xml:space="preserve">: </w:t>
      </w:r>
      <w:r>
        <w:rPr>
          <w:color w:val="auto"/>
          <w:szCs w:val="26"/>
        </w:rPr>
        <w:t xml:space="preserve">Bảng </w:t>
      </w:r>
      <w:r>
        <w:rPr>
          <w:color w:val="auto"/>
          <w:szCs w:val="26"/>
        </w:rPr>
        <w:t>THELOAI</w:t>
      </w:r>
      <w:bookmarkEnd w:id="75"/>
      <w:bookmarkEnd w:id="76"/>
    </w:p>
    <w:tbl>
      <w:tblPr>
        <w:tblStyle w:val="TableGrid"/>
        <w:tblW w:w="9062" w:type="dxa"/>
        <w:tblLook w:val="04A0" w:firstRow="1" w:lastRow="0" w:firstColumn="1" w:lastColumn="0" w:noHBand="0" w:noVBand="1"/>
      </w:tblPr>
      <w:tblGrid>
        <w:gridCol w:w="2116"/>
        <w:gridCol w:w="2529"/>
        <w:gridCol w:w="2012"/>
        <w:gridCol w:w="2405"/>
      </w:tblGrid>
      <w:tr w:rsidR="009A5859" w:rsidRPr="002A786C" w14:paraId="23AAC2BC" w14:textId="77777777" w:rsidTr="00D36B32">
        <w:tc>
          <w:tcPr>
            <w:tcW w:w="2116" w:type="dxa"/>
            <w:vAlign w:val="center"/>
          </w:tcPr>
          <w:p w14:paraId="16154382" w14:textId="77777777" w:rsidR="009A5859" w:rsidRPr="002A786C" w:rsidRDefault="009A5859" w:rsidP="00E2525E">
            <w:pPr>
              <w:spacing w:line="360" w:lineRule="auto"/>
              <w:jc w:val="center"/>
              <w:rPr>
                <w:b/>
              </w:rPr>
            </w:pPr>
            <w:r>
              <w:rPr>
                <w:b/>
              </w:rPr>
              <w:t>Thuộc tính</w:t>
            </w:r>
          </w:p>
        </w:tc>
        <w:tc>
          <w:tcPr>
            <w:tcW w:w="2529" w:type="dxa"/>
            <w:vAlign w:val="center"/>
          </w:tcPr>
          <w:p w14:paraId="48CBA147" w14:textId="77777777" w:rsidR="009A5859" w:rsidRPr="002A786C" w:rsidRDefault="009A5859" w:rsidP="00E2525E">
            <w:pPr>
              <w:spacing w:line="360" w:lineRule="auto"/>
              <w:jc w:val="center"/>
              <w:rPr>
                <w:b/>
              </w:rPr>
            </w:pPr>
            <w:r>
              <w:rPr>
                <w:b/>
              </w:rPr>
              <w:t>Mô tả</w:t>
            </w:r>
          </w:p>
        </w:tc>
        <w:tc>
          <w:tcPr>
            <w:tcW w:w="2012" w:type="dxa"/>
          </w:tcPr>
          <w:p w14:paraId="46F6EC78" w14:textId="77777777" w:rsidR="009A5859" w:rsidRPr="002A786C" w:rsidRDefault="009A5859" w:rsidP="00E2525E">
            <w:pPr>
              <w:spacing w:line="360" w:lineRule="auto"/>
              <w:jc w:val="center"/>
              <w:rPr>
                <w:b/>
              </w:rPr>
            </w:pPr>
            <w:r>
              <w:rPr>
                <w:b/>
              </w:rPr>
              <w:t>Kiểu dữ liệu</w:t>
            </w:r>
          </w:p>
        </w:tc>
        <w:tc>
          <w:tcPr>
            <w:tcW w:w="2405" w:type="dxa"/>
          </w:tcPr>
          <w:p w14:paraId="09DAA2F8" w14:textId="77777777" w:rsidR="009A5859" w:rsidRDefault="009A5859" w:rsidP="00E2525E">
            <w:pPr>
              <w:spacing w:line="360" w:lineRule="auto"/>
              <w:jc w:val="center"/>
              <w:rPr>
                <w:b/>
              </w:rPr>
            </w:pPr>
            <w:r>
              <w:rPr>
                <w:b/>
              </w:rPr>
              <w:t>Ràng buộc</w:t>
            </w:r>
          </w:p>
        </w:tc>
      </w:tr>
      <w:tr w:rsidR="00D36B32" w:rsidRPr="002A786C" w14:paraId="3BF8103B" w14:textId="77777777" w:rsidTr="00D36B32">
        <w:tc>
          <w:tcPr>
            <w:tcW w:w="2116" w:type="dxa"/>
            <w:vAlign w:val="center"/>
          </w:tcPr>
          <w:p w14:paraId="68FD7A70" w14:textId="7DB5B8D2" w:rsidR="00D36B32" w:rsidRPr="00D36B32" w:rsidRDefault="00D36B32" w:rsidP="00D36B32">
            <w:pPr>
              <w:tabs>
                <w:tab w:val="left" w:pos="313"/>
              </w:tabs>
              <w:spacing w:line="360" w:lineRule="auto"/>
              <w:jc w:val="center"/>
              <w:rPr>
                <w:bCs/>
              </w:rPr>
            </w:pPr>
            <w:r w:rsidRPr="00D36B32">
              <w:t>MATL</w:t>
            </w:r>
          </w:p>
        </w:tc>
        <w:tc>
          <w:tcPr>
            <w:tcW w:w="2529" w:type="dxa"/>
            <w:vAlign w:val="center"/>
          </w:tcPr>
          <w:p w14:paraId="5F4F1A37" w14:textId="35414A1D" w:rsidR="00D36B32" w:rsidRPr="00D36B32" w:rsidRDefault="00D36B32" w:rsidP="00D36B32">
            <w:pPr>
              <w:spacing w:line="360" w:lineRule="auto"/>
              <w:rPr>
                <w:bCs/>
              </w:rPr>
            </w:pPr>
            <w:r w:rsidRPr="00D36B32">
              <w:t>Mã thể loại</w:t>
            </w:r>
          </w:p>
        </w:tc>
        <w:tc>
          <w:tcPr>
            <w:tcW w:w="2012" w:type="dxa"/>
            <w:vAlign w:val="center"/>
          </w:tcPr>
          <w:p w14:paraId="78AD8FA9" w14:textId="3849916F" w:rsidR="00D36B32" w:rsidRPr="00D36B32" w:rsidRDefault="00D36B32" w:rsidP="00D36B32">
            <w:pPr>
              <w:spacing w:line="360" w:lineRule="auto"/>
              <w:rPr>
                <w:bCs/>
              </w:rPr>
            </w:pPr>
            <w:r w:rsidRPr="00D36B32">
              <w:t>INT</w:t>
            </w:r>
          </w:p>
        </w:tc>
        <w:tc>
          <w:tcPr>
            <w:tcW w:w="2405" w:type="dxa"/>
            <w:vAlign w:val="center"/>
          </w:tcPr>
          <w:p w14:paraId="356D44E0" w14:textId="0676DCA2" w:rsidR="00D36B32" w:rsidRPr="00D36B32" w:rsidRDefault="00D36B32" w:rsidP="00D36B32">
            <w:pPr>
              <w:spacing w:line="360" w:lineRule="auto"/>
              <w:rPr>
                <w:bCs/>
              </w:rPr>
            </w:pPr>
            <w:r w:rsidRPr="00D36B32">
              <w:t>Primary Key (PK)</w:t>
            </w:r>
          </w:p>
        </w:tc>
      </w:tr>
      <w:tr w:rsidR="00D36B32" w:rsidRPr="002A786C" w14:paraId="377AF9A3" w14:textId="77777777" w:rsidTr="00D36B32">
        <w:tc>
          <w:tcPr>
            <w:tcW w:w="2116" w:type="dxa"/>
            <w:vAlign w:val="center"/>
          </w:tcPr>
          <w:p w14:paraId="36936C85" w14:textId="6A01919A" w:rsidR="00D36B32" w:rsidRPr="00D36B32" w:rsidRDefault="00D36B32" w:rsidP="00D36B32">
            <w:pPr>
              <w:tabs>
                <w:tab w:val="left" w:pos="313"/>
              </w:tabs>
              <w:spacing w:line="360" w:lineRule="auto"/>
              <w:jc w:val="center"/>
              <w:rPr>
                <w:bCs/>
              </w:rPr>
            </w:pPr>
            <w:r w:rsidRPr="00D36B32">
              <w:t>TENTL</w:t>
            </w:r>
          </w:p>
        </w:tc>
        <w:tc>
          <w:tcPr>
            <w:tcW w:w="2529" w:type="dxa"/>
            <w:vAlign w:val="center"/>
          </w:tcPr>
          <w:p w14:paraId="50B6EFED" w14:textId="630EF041" w:rsidR="00D36B32" w:rsidRPr="00D36B32" w:rsidRDefault="00D36B32" w:rsidP="00D36B32">
            <w:pPr>
              <w:spacing w:line="360" w:lineRule="auto"/>
              <w:rPr>
                <w:bCs/>
              </w:rPr>
            </w:pPr>
            <w:r w:rsidRPr="00D36B32">
              <w:t>Tên thể loại</w:t>
            </w:r>
          </w:p>
        </w:tc>
        <w:tc>
          <w:tcPr>
            <w:tcW w:w="2012" w:type="dxa"/>
            <w:vAlign w:val="center"/>
          </w:tcPr>
          <w:p w14:paraId="151F2720" w14:textId="2B31789B" w:rsidR="00D36B32" w:rsidRPr="00D36B32" w:rsidRDefault="00D36B32" w:rsidP="00D36B32">
            <w:pPr>
              <w:spacing w:line="360" w:lineRule="auto"/>
              <w:rPr>
                <w:bCs/>
              </w:rPr>
            </w:pPr>
            <w:r w:rsidRPr="00D36B32">
              <w:t>NVARCHAR</w:t>
            </w:r>
          </w:p>
        </w:tc>
        <w:tc>
          <w:tcPr>
            <w:tcW w:w="2405" w:type="dxa"/>
            <w:vAlign w:val="center"/>
          </w:tcPr>
          <w:p w14:paraId="672CA9CD" w14:textId="489DCA99" w:rsidR="00D36B32" w:rsidRPr="00D36B32" w:rsidRDefault="00D36B32" w:rsidP="00D36B32">
            <w:pPr>
              <w:spacing w:line="360" w:lineRule="auto"/>
              <w:rPr>
                <w:bCs/>
              </w:rPr>
            </w:pPr>
            <w:r w:rsidRPr="00D36B32">
              <w:t>Not Null</w:t>
            </w:r>
          </w:p>
        </w:tc>
      </w:tr>
    </w:tbl>
    <w:p w14:paraId="0F712137" w14:textId="77777777" w:rsidR="00D36B32" w:rsidRDefault="00D36B32" w:rsidP="009A5859">
      <w:pPr>
        <w:pStyle w:val="Caption"/>
        <w:spacing w:after="0" w:line="360" w:lineRule="auto"/>
        <w:rPr>
          <w:color w:val="auto"/>
          <w:szCs w:val="26"/>
        </w:rPr>
      </w:pPr>
    </w:p>
    <w:p w14:paraId="7F64CFF2" w14:textId="56EE4F9D" w:rsidR="009A5859" w:rsidRPr="002A786C" w:rsidRDefault="009A5859" w:rsidP="009A5859">
      <w:pPr>
        <w:pStyle w:val="Caption"/>
        <w:spacing w:after="0" w:line="360" w:lineRule="auto"/>
        <w:rPr>
          <w:color w:val="auto"/>
          <w:szCs w:val="26"/>
        </w:rPr>
      </w:pPr>
      <w:bookmarkStart w:id="77" w:name="_Toc187455305"/>
      <w:bookmarkStart w:id="78" w:name="_Toc187456744"/>
      <w:r w:rsidRPr="002A786C">
        <w:rPr>
          <w:color w:val="auto"/>
          <w:szCs w:val="26"/>
        </w:rPr>
        <w:t xml:space="preserve">Bảng </w:t>
      </w:r>
      <w:r>
        <w:rPr>
          <w:color w:val="auto"/>
          <w:szCs w:val="26"/>
        </w:rPr>
        <w:t>11</w:t>
      </w:r>
      <w:r w:rsidRPr="002A786C">
        <w:rPr>
          <w:color w:val="auto"/>
          <w:szCs w:val="26"/>
        </w:rPr>
        <w:t xml:space="preserve">: </w:t>
      </w:r>
      <w:r>
        <w:rPr>
          <w:color w:val="auto"/>
          <w:szCs w:val="26"/>
        </w:rPr>
        <w:t xml:space="preserve">Bảng </w:t>
      </w:r>
      <w:r>
        <w:rPr>
          <w:color w:val="auto"/>
          <w:szCs w:val="26"/>
        </w:rPr>
        <w:t>DONHANG</w:t>
      </w:r>
      <w:bookmarkEnd w:id="77"/>
      <w:bookmarkEnd w:id="78"/>
    </w:p>
    <w:tbl>
      <w:tblPr>
        <w:tblStyle w:val="TableGrid"/>
        <w:tblW w:w="9062" w:type="dxa"/>
        <w:tblLook w:val="04A0" w:firstRow="1" w:lastRow="0" w:firstColumn="1" w:lastColumn="0" w:noHBand="0" w:noVBand="1"/>
      </w:tblPr>
      <w:tblGrid>
        <w:gridCol w:w="2253"/>
        <w:gridCol w:w="2558"/>
        <w:gridCol w:w="1835"/>
        <w:gridCol w:w="2416"/>
      </w:tblGrid>
      <w:tr w:rsidR="009A5859" w:rsidRPr="002A786C" w14:paraId="281F94DD" w14:textId="77777777" w:rsidTr="00E2525E">
        <w:tc>
          <w:tcPr>
            <w:tcW w:w="2155" w:type="dxa"/>
            <w:vAlign w:val="center"/>
          </w:tcPr>
          <w:p w14:paraId="598A62A9" w14:textId="77777777" w:rsidR="009A5859" w:rsidRPr="002A786C" w:rsidRDefault="009A5859" w:rsidP="00E2525E">
            <w:pPr>
              <w:spacing w:line="360" w:lineRule="auto"/>
              <w:jc w:val="center"/>
              <w:rPr>
                <w:b/>
              </w:rPr>
            </w:pPr>
            <w:r>
              <w:rPr>
                <w:b/>
              </w:rPr>
              <w:t>Thuộc tính</w:t>
            </w:r>
          </w:p>
        </w:tc>
        <w:tc>
          <w:tcPr>
            <w:tcW w:w="2610" w:type="dxa"/>
            <w:vAlign w:val="center"/>
          </w:tcPr>
          <w:p w14:paraId="2CF7CF07" w14:textId="77777777" w:rsidR="009A5859" w:rsidRPr="002A786C" w:rsidRDefault="009A5859" w:rsidP="00E2525E">
            <w:pPr>
              <w:spacing w:line="360" w:lineRule="auto"/>
              <w:jc w:val="center"/>
              <w:rPr>
                <w:b/>
              </w:rPr>
            </w:pPr>
            <w:r>
              <w:rPr>
                <w:b/>
              </w:rPr>
              <w:t>Mô tả</w:t>
            </w:r>
          </w:p>
        </w:tc>
        <w:tc>
          <w:tcPr>
            <w:tcW w:w="1840" w:type="dxa"/>
          </w:tcPr>
          <w:p w14:paraId="39CE0D05" w14:textId="77777777" w:rsidR="009A5859" w:rsidRPr="002A786C" w:rsidRDefault="009A5859" w:rsidP="00E2525E">
            <w:pPr>
              <w:spacing w:line="360" w:lineRule="auto"/>
              <w:jc w:val="center"/>
              <w:rPr>
                <w:b/>
              </w:rPr>
            </w:pPr>
            <w:r>
              <w:rPr>
                <w:b/>
              </w:rPr>
              <w:t>Kiểu dữ liệu</w:t>
            </w:r>
          </w:p>
        </w:tc>
        <w:tc>
          <w:tcPr>
            <w:tcW w:w="2457" w:type="dxa"/>
          </w:tcPr>
          <w:p w14:paraId="30D64B9D" w14:textId="77777777" w:rsidR="009A5859" w:rsidRDefault="009A5859" w:rsidP="00E2525E">
            <w:pPr>
              <w:spacing w:line="360" w:lineRule="auto"/>
              <w:jc w:val="center"/>
              <w:rPr>
                <w:b/>
              </w:rPr>
            </w:pPr>
            <w:r>
              <w:rPr>
                <w:b/>
              </w:rPr>
              <w:t>Ràng buộc</w:t>
            </w:r>
          </w:p>
        </w:tc>
      </w:tr>
      <w:tr w:rsidR="00D36B32" w:rsidRPr="002A786C" w14:paraId="33930C22" w14:textId="77777777" w:rsidTr="00D44236">
        <w:tc>
          <w:tcPr>
            <w:tcW w:w="2155" w:type="dxa"/>
            <w:vAlign w:val="center"/>
          </w:tcPr>
          <w:p w14:paraId="5E9E990E" w14:textId="582BF636" w:rsidR="00D36B32" w:rsidRPr="00D36B32" w:rsidRDefault="00D36B32" w:rsidP="00D36B32">
            <w:pPr>
              <w:tabs>
                <w:tab w:val="left" w:pos="313"/>
              </w:tabs>
              <w:spacing w:line="360" w:lineRule="auto"/>
              <w:jc w:val="center"/>
              <w:rPr>
                <w:bCs/>
              </w:rPr>
            </w:pPr>
            <w:r w:rsidRPr="00D36B32">
              <w:t>MADH</w:t>
            </w:r>
          </w:p>
        </w:tc>
        <w:tc>
          <w:tcPr>
            <w:tcW w:w="2610" w:type="dxa"/>
            <w:vAlign w:val="center"/>
          </w:tcPr>
          <w:p w14:paraId="0562A5D3" w14:textId="45B657C8" w:rsidR="00D36B32" w:rsidRPr="00D36B32" w:rsidRDefault="00D36B32" w:rsidP="00D36B32">
            <w:pPr>
              <w:spacing w:line="360" w:lineRule="auto"/>
              <w:rPr>
                <w:bCs/>
              </w:rPr>
            </w:pPr>
            <w:r w:rsidRPr="00D36B32">
              <w:t>Mã đơn hàng</w:t>
            </w:r>
          </w:p>
        </w:tc>
        <w:tc>
          <w:tcPr>
            <w:tcW w:w="1840" w:type="dxa"/>
            <w:vAlign w:val="center"/>
          </w:tcPr>
          <w:p w14:paraId="34804D2B" w14:textId="17148043" w:rsidR="00D36B32" w:rsidRPr="00D36B32" w:rsidRDefault="00D36B32" w:rsidP="00D36B32">
            <w:pPr>
              <w:spacing w:line="360" w:lineRule="auto"/>
              <w:rPr>
                <w:bCs/>
              </w:rPr>
            </w:pPr>
            <w:r w:rsidRPr="00D36B32">
              <w:t>INT</w:t>
            </w:r>
          </w:p>
        </w:tc>
        <w:tc>
          <w:tcPr>
            <w:tcW w:w="2457" w:type="dxa"/>
            <w:vAlign w:val="center"/>
          </w:tcPr>
          <w:p w14:paraId="391D4955" w14:textId="1506C1BD" w:rsidR="00D36B32" w:rsidRPr="00D36B32" w:rsidRDefault="00D36B32" w:rsidP="00D36B32">
            <w:pPr>
              <w:spacing w:line="360" w:lineRule="auto"/>
              <w:rPr>
                <w:bCs/>
              </w:rPr>
            </w:pPr>
            <w:r w:rsidRPr="00D36B32">
              <w:t>Primary Key (PK)</w:t>
            </w:r>
          </w:p>
        </w:tc>
      </w:tr>
      <w:tr w:rsidR="00D36B32" w:rsidRPr="002A786C" w14:paraId="60E161CF" w14:textId="77777777" w:rsidTr="00E2525E">
        <w:tc>
          <w:tcPr>
            <w:tcW w:w="2155" w:type="dxa"/>
            <w:vAlign w:val="center"/>
          </w:tcPr>
          <w:p w14:paraId="2B454E6B" w14:textId="0D7409B8" w:rsidR="00D36B32" w:rsidRPr="00D36B32" w:rsidRDefault="00D36B32" w:rsidP="00D36B32">
            <w:pPr>
              <w:tabs>
                <w:tab w:val="left" w:pos="313"/>
              </w:tabs>
              <w:spacing w:line="360" w:lineRule="auto"/>
              <w:jc w:val="center"/>
              <w:rPr>
                <w:bCs/>
              </w:rPr>
            </w:pPr>
            <w:r w:rsidRPr="00D36B32">
              <w:t>MASP</w:t>
            </w:r>
          </w:p>
        </w:tc>
        <w:tc>
          <w:tcPr>
            <w:tcW w:w="2610" w:type="dxa"/>
            <w:vAlign w:val="center"/>
          </w:tcPr>
          <w:p w14:paraId="1CDE1F16" w14:textId="646B9FA2" w:rsidR="00D36B32" w:rsidRPr="00D36B32" w:rsidRDefault="00D36B32" w:rsidP="00D36B32">
            <w:pPr>
              <w:spacing w:line="360" w:lineRule="auto"/>
              <w:rPr>
                <w:bCs/>
              </w:rPr>
            </w:pPr>
            <w:r w:rsidRPr="00D36B32">
              <w:t>Mã sản phẩm</w:t>
            </w:r>
          </w:p>
        </w:tc>
        <w:tc>
          <w:tcPr>
            <w:tcW w:w="1840" w:type="dxa"/>
            <w:vAlign w:val="center"/>
          </w:tcPr>
          <w:p w14:paraId="105B5C06" w14:textId="69EA7C17" w:rsidR="00D36B32" w:rsidRPr="00D36B32" w:rsidRDefault="00D36B32" w:rsidP="00D36B32">
            <w:pPr>
              <w:spacing w:line="360" w:lineRule="auto"/>
              <w:rPr>
                <w:bCs/>
              </w:rPr>
            </w:pPr>
            <w:r w:rsidRPr="00D36B32">
              <w:t>INT</w:t>
            </w:r>
          </w:p>
        </w:tc>
        <w:tc>
          <w:tcPr>
            <w:tcW w:w="2457" w:type="dxa"/>
            <w:vAlign w:val="center"/>
          </w:tcPr>
          <w:p w14:paraId="1BE5FB2B" w14:textId="27AFB3AA" w:rsidR="00D36B32" w:rsidRPr="00D36B32" w:rsidRDefault="00D36B32" w:rsidP="00D36B32">
            <w:pPr>
              <w:spacing w:line="360" w:lineRule="auto"/>
              <w:rPr>
                <w:bCs/>
              </w:rPr>
            </w:pPr>
            <w:r w:rsidRPr="00D36B32">
              <w:t>Foreign Key (FK)</w:t>
            </w:r>
          </w:p>
        </w:tc>
      </w:tr>
      <w:tr w:rsidR="00D36B32" w:rsidRPr="002A786C" w14:paraId="4AD10007" w14:textId="77777777" w:rsidTr="00E2525E">
        <w:tc>
          <w:tcPr>
            <w:tcW w:w="2155" w:type="dxa"/>
            <w:vAlign w:val="center"/>
          </w:tcPr>
          <w:p w14:paraId="41721D16" w14:textId="110FE436" w:rsidR="00D36B32" w:rsidRPr="00D36B32" w:rsidRDefault="00D36B32" w:rsidP="00D36B32">
            <w:pPr>
              <w:tabs>
                <w:tab w:val="left" w:pos="313"/>
              </w:tabs>
              <w:spacing w:line="360" w:lineRule="auto"/>
              <w:jc w:val="center"/>
              <w:rPr>
                <w:bCs/>
              </w:rPr>
            </w:pPr>
            <w:r w:rsidRPr="00D36B32">
              <w:t>MAND</w:t>
            </w:r>
          </w:p>
        </w:tc>
        <w:tc>
          <w:tcPr>
            <w:tcW w:w="2610" w:type="dxa"/>
            <w:vAlign w:val="center"/>
          </w:tcPr>
          <w:p w14:paraId="51D2BB7E" w14:textId="465A18B3" w:rsidR="00D36B32" w:rsidRPr="00D36B32" w:rsidRDefault="00D36B32" w:rsidP="00D36B32">
            <w:pPr>
              <w:spacing w:line="360" w:lineRule="auto"/>
              <w:rPr>
                <w:bCs/>
              </w:rPr>
            </w:pPr>
            <w:r w:rsidRPr="00D36B32">
              <w:t>Mã người dùng</w:t>
            </w:r>
          </w:p>
        </w:tc>
        <w:tc>
          <w:tcPr>
            <w:tcW w:w="1840" w:type="dxa"/>
            <w:vAlign w:val="center"/>
          </w:tcPr>
          <w:p w14:paraId="1C6FBD32" w14:textId="036F3784" w:rsidR="00D36B32" w:rsidRPr="00D36B32" w:rsidRDefault="00D36B32" w:rsidP="00D36B32">
            <w:pPr>
              <w:spacing w:line="360" w:lineRule="auto"/>
              <w:rPr>
                <w:bCs/>
              </w:rPr>
            </w:pPr>
            <w:r w:rsidRPr="00D36B32">
              <w:t>INT</w:t>
            </w:r>
          </w:p>
        </w:tc>
        <w:tc>
          <w:tcPr>
            <w:tcW w:w="2457" w:type="dxa"/>
            <w:vAlign w:val="center"/>
          </w:tcPr>
          <w:p w14:paraId="05B9FAA3" w14:textId="1EC8AF42" w:rsidR="00D36B32" w:rsidRPr="00D36B32" w:rsidRDefault="00D36B32" w:rsidP="00D36B32">
            <w:pPr>
              <w:spacing w:line="360" w:lineRule="auto"/>
              <w:rPr>
                <w:bCs/>
              </w:rPr>
            </w:pPr>
            <w:r w:rsidRPr="00D36B32">
              <w:t>Foreign Key (FK)</w:t>
            </w:r>
          </w:p>
        </w:tc>
      </w:tr>
      <w:tr w:rsidR="00D36B32" w:rsidRPr="002A786C" w14:paraId="4F6F2437" w14:textId="77777777" w:rsidTr="00E2525E">
        <w:tc>
          <w:tcPr>
            <w:tcW w:w="2155" w:type="dxa"/>
            <w:vAlign w:val="center"/>
          </w:tcPr>
          <w:p w14:paraId="4EFAEAF4" w14:textId="327BB613" w:rsidR="00D36B32" w:rsidRPr="00D36B32" w:rsidRDefault="00D36B32" w:rsidP="00D36B32">
            <w:pPr>
              <w:tabs>
                <w:tab w:val="left" w:pos="313"/>
              </w:tabs>
              <w:spacing w:line="360" w:lineRule="auto"/>
              <w:jc w:val="center"/>
              <w:rPr>
                <w:bCs/>
              </w:rPr>
            </w:pPr>
            <w:r w:rsidRPr="00D36B32">
              <w:t>TONGTIEN</w:t>
            </w:r>
          </w:p>
        </w:tc>
        <w:tc>
          <w:tcPr>
            <w:tcW w:w="2610" w:type="dxa"/>
            <w:vAlign w:val="center"/>
          </w:tcPr>
          <w:p w14:paraId="0B146763" w14:textId="02340F77" w:rsidR="00D36B32" w:rsidRPr="00D36B32" w:rsidRDefault="00D36B32" w:rsidP="00D36B32">
            <w:pPr>
              <w:spacing w:line="360" w:lineRule="auto"/>
              <w:rPr>
                <w:bCs/>
              </w:rPr>
            </w:pPr>
            <w:r w:rsidRPr="00D36B32">
              <w:t>Tổng tiền đơn hàng</w:t>
            </w:r>
          </w:p>
        </w:tc>
        <w:tc>
          <w:tcPr>
            <w:tcW w:w="1840" w:type="dxa"/>
            <w:vAlign w:val="center"/>
          </w:tcPr>
          <w:p w14:paraId="28CF0527" w14:textId="5753EC95" w:rsidR="00D36B32" w:rsidRPr="00D36B32" w:rsidRDefault="00D36B32" w:rsidP="00D36B32">
            <w:pPr>
              <w:spacing w:line="360" w:lineRule="auto"/>
              <w:rPr>
                <w:bCs/>
              </w:rPr>
            </w:pPr>
            <w:r w:rsidRPr="00D36B32">
              <w:t>DECIMAL</w:t>
            </w:r>
          </w:p>
        </w:tc>
        <w:tc>
          <w:tcPr>
            <w:tcW w:w="2457" w:type="dxa"/>
            <w:vAlign w:val="center"/>
          </w:tcPr>
          <w:p w14:paraId="290567E2" w14:textId="4DB8935F" w:rsidR="00D36B32" w:rsidRPr="00D36B32" w:rsidRDefault="00D36B32" w:rsidP="00D36B32">
            <w:pPr>
              <w:spacing w:line="360" w:lineRule="auto"/>
              <w:rPr>
                <w:bCs/>
              </w:rPr>
            </w:pPr>
            <w:r w:rsidRPr="00D36B32">
              <w:t>Not Null</w:t>
            </w:r>
          </w:p>
        </w:tc>
      </w:tr>
      <w:tr w:rsidR="00D36B32" w:rsidRPr="002A786C" w14:paraId="210D8F50" w14:textId="77777777" w:rsidTr="00E2525E">
        <w:tc>
          <w:tcPr>
            <w:tcW w:w="2155" w:type="dxa"/>
            <w:vAlign w:val="center"/>
          </w:tcPr>
          <w:p w14:paraId="75CD2705" w14:textId="7248849D" w:rsidR="00D36B32" w:rsidRPr="00D36B32" w:rsidRDefault="00D36B32" w:rsidP="00D36B32">
            <w:pPr>
              <w:tabs>
                <w:tab w:val="left" w:pos="313"/>
              </w:tabs>
              <w:spacing w:line="360" w:lineRule="auto"/>
              <w:jc w:val="center"/>
              <w:rPr>
                <w:bCs/>
              </w:rPr>
            </w:pPr>
            <w:r w:rsidRPr="00D36B32">
              <w:t>NGAYDATHANG</w:t>
            </w:r>
          </w:p>
        </w:tc>
        <w:tc>
          <w:tcPr>
            <w:tcW w:w="2610" w:type="dxa"/>
            <w:vAlign w:val="center"/>
          </w:tcPr>
          <w:p w14:paraId="5A5EF13D" w14:textId="20676BE9" w:rsidR="00D36B32" w:rsidRPr="00D36B32" w:rsidRDefault="00D36B32" w:rsidP="00D36B32">
            <w:pPr>
              <w:spacing w:line="360" w:lineRule="auto"/>
              <w:rPr>
                <w:bCs/>
              </w:rPr>
            </w:pPr>
            <w:r w:rsidRPr="00D36B32">
              <w:t>Ngày đặt hàng</w:t>
            </w:r>
          </w:p>
        </w:tc>
        <w:tc>
          <w:tcPr>
            <w:tcW w:w="1840" w:type="dxa"/>
            <w:vAlign w:val="center"/>
          </w:tcPr>
          <w:p w14:paraId="075985E8" w14:textId="30F4D28B" w:rsidR="00D36B32" w:rsidRPr="00D36B32" w:rsidRDefault="00D36B32" w:rsidP="00D36B32">
            <w:pPr>
              <w:spacing w:line="360" w:lineRule="auto"/>
              <w:rPr>
                <w:bCs/>
              </w:rPr>
            </w:pPr>
            <w:r w:rsidRPr="00D36B32">
              <w:t>DATETIME</w:t>
            </w:r>
          </w:p>
        </w:tc>
        <w:tc>
          <w:tcPr>
            <w:tcW w:w="2457" w:type="dxa"/>
            <w:vAlign w:val="center"/>
          </w:tcPr>
          <w:p w14:paraId="1072D978" w14:textId="4F4DDC60" w:rsidR="00D36B32" w:rsidRPr="00D36B32" w:rsidRDefault="00D36B32" w:rsidP="00D36B32">
            <w:pPr>
              <w:spacing w:line="360" w:lineRule="auto"/>
              <w:rPr>
                <w:bCs/>
              </w:rPr>
            </w:pPr>
            <w:r w:rsidRPr="00D36B32">
              <w:t>Not Null</w:t>
            </w:r>
          </w:p>
        </w:tc>
      </w:tr>
      <w:tr w:rsidR="00D36B32" w:rsidRPr="002A786C" w14:paraId="3B3EF521" w14:textId="77777777" w:rsidTr="00E2525E">
        <w:tc>
          <w:tcPr>
            <w:tcW w:w="2155" w:type="dxa"/>
            <w:vAlign w:val="center"/>
          </w:tcPr>
          <w:p w14:paraId="7060397B" w14:textId="64E14ADD" w:rsidR="00D36B32" w:rsidRPr="00D36B32" w:rsidRDefault="00D36B32" w:rsidP="00D36B32">
            <w:pPr>
              <w:tabs>
                <w:tab w:val="left" w:pos="313"/>
              </w:tabs>
              <w:spacing w:line="360" w:lineRule="auto"/>
              <w:jc w:val="center"/>
              <w:rPr>
                <w:bCs/>
              </w:rPr>
            </w:pPr>
            <w:r w:rsidRPr="00D36B32">
              <w:t>TRANGTHAI</w:t>
            </w:r>
          </w:p>
        </w:tc>
        <w:tc>
          <w:tcPr>
            <w:tcW w:w="2610" w:type="dxa"/>
            <w:vAlign w:val="center"/>
          </w:tcPr>
          <w:p w14:paraId="368A2563" w14:textId="0DF6F9D5" w:rsidR="00D36B32" w:rsidRPr="00D36B32" w:rsidRDefault="00D36B32" w:rsidP="00D36B32">
            <w:pPr>
              <w:spacing w:line="360" w:lineRule="auto"/>
              <w:rPr>
                <w:bCs/>
              </w:rPr>
            </w:pPr>
            <w:r w:rsidRPr="00D36B32">
              <w:t>Trạng thái đơn hàng</w:t>
            </w:r>
          </w:p>
        </w:tc>
        <w:tc>
          <w:tcPr>
            <w:tcW w:w="1840" w:type="dxa"/>
            <w:vAlign w:val="center"/>
          </w:tcPr>
          <w:p w14:paraId="6CC90A9F" w14:textId="2E7B7FE3" w:rsidR="00D36B32" w:rsidRPr="00D36B32" w:rsidRDefault="00D36B32" w:rsidP="00D36B32">
            <w:pPr>
              <w:spacing w:line="360" w:lineRule="auto"/>
              <w:rPr>
                <w:bCs/>
              </w:rPr>
            </w:pPr>
            <w:r w:rsidRPr="00D36B32">
              <w:t>NVARCHAR</w:t>
            </w:r>
          </w:p>
        </w:tc>
        <w:tc>
          <w:tcPr>
            <w:tcW w:w="2457" w:type="dxa"/>
            <w:vAlign w:val="center"/>
          </w:tcPr>
          <w:p w14:paraId="77A976C9" w14:textId="5951C719" w:rsidR="00D36B32" w:rsidRPr="00D36B32" w:rsidRDefault="00D36B32" w:rsidP="00D36B32">
            <w:pPr>
              <w:spacing w:line="360" w:lineRule="auto"/>
              <w:rPr>
                <w:bCs/>
              </w:rPr>
            </w:pPr>
            <w:r w:rsidRPr="00D36B32">
              <w:t>Default = 'Mới'</w:t>
            </w:r>
          </w:p>
        </w:tc>
      </w:tr>
      <w:tr w:rsidR="00D36B32" w:rsidRPr="002A786C" w14:paraId="6D3BD423" w14:textId="77777777" w:rsidTr="00E2525E">
        <w:tc>
          <w:tcPr>
            <w:tcW w:w="2155" w:type="dxa"/>
            <w:vAlign w:val="center"/>
          </w:tcPr>
          <w:p w14:paraId="6669B007" w14:textId="62911344" w:rsidR="00D36B32" w:rsidRPr="00D36B32" w:rsidRDefault="00D36B32" w:rsidP="00D36B32">
            <w:pPr>
              <w:tabs>
                <w:tab w:val="left" w:pos="313"/>
              </w:tabs>
              <w:spacing w:line="360" w:lineRule="auto"/>
              <w:jc w:val="center"/>
              <w:rPr>
                <w:bCs/>
              </w:rPr>
            </w:pPr>
            <w:r w:rsidRPr="00D36B32">
              <w:lastRenderedPageBreak/>
              <w:t>MADH</w:t>
            </w:r>
          </w:p>
        </w:tc>
        <w:tc>
          <w:tcPr>
            <w:tcW w:w="2610" w:type="dxa"/>
            <w:vAlign w:val="center"/>
          </w:tcPr>
          <w:p w14:paraId="7F92E570" w14:textId="0A6F6D39" w:rsidR="00D36B32" w:rsidRPr="00D36B32" w:rsidRDefault="00D36B32" w:rsidP="00D36B32">
            <w:pPr>
              <w:spacing w:line="360" w:lineRule="auto"/>
              <w:rPr>
                <w:bCs/>
              </w:rPr>
            </w:pPr>
            <w:r w:rsidRPr="00D36B32">
              <w:t>Mã đơn hàng</w:t>
            </w:r>
          </w:p>
        </w:tc>
        <w:tc>
          <w:tcPr>
            <w:tcW w:w="1840" w:type="dxa"/>
            <w:vAlign w:val="center"/>
          </w:tcPr>
          <w:p w14:paraId="41790547" w14:textId="6139F4A4" w:rsidR="00D36B32" w:rsidRPr="00D36B32" w:rsidRDefault="00D36B32" w:rsidP="00D36B32">
            <w:pPr>
              <w:spacing w:line="360" w:lineRule="auto"/>
              <w:rPr>
                <w:bCs/>
              </w:rPr>
            </w:pPr>
            <w:r w:rsidRPr="00D36B32">
              <w:t>INT</w:t>
            </w:r>
          </w:p>
        </w:tc>
        <w:tc>
          <w:tcPr>
            <w:tcW w:w="2457" w:type="dxa"/>
            <w:vAlign w:val="center"/>
          </w:tcPr>
          <w:p w14:paraId="5ACC5DEB" w14:textId="33E96C20" w:rsidR="00D36B32" w:rsidRPr="00D36B32" w:rsidRDefault="00D36B32" w:rsidP="00D36B32">
            <w:pPr>
              <w:spacing w:line="360" w:lineRule="auto"/>
              <w:rPr>
                <w:bCs/>
              </w:rPr>
            </w:pPr>
            <w:r w:rsidRPr="00D36B32">
              <w:t>Primary Key (PK)</w:t>
            </w:r>
          </w:p>
        </w:tc>
      </w:tr>
      <w:tr w:rsidR="00D36B32" w:rsidRPr="002A786C" w14:paraId="0F3DEB76" w14:textId="77777777" w:rsidTr="00E2525E">
        <w:tc>
          <w:tcPr>
            <w:tcW w:w="2155" w:type="dxa"/>
            <w:vAlign w:val="center"/>
          </w:tcPr>
          <w:p w14:paraId="13A9C5C8" w14:textId="3B4395AD" w:rsidR="00D36B32" w:rsidRPr="00D36B32" w:rsidRDefault="00D36B32" w:rsidP="00D36B32">
            <w:pPr>
              <w:tabs>
                <w:tab w:val="left" w:pos="313"/>
              </w:tabs>
              <w:spacing w:line="360" w:lineRule="auto"/>
              <w:jc w:val="center"/>
              <w:rPr>
                <w:bCs/>
              </w:rPr>
            </w:pPr>
            <w:r w:rsidRPr="00D36B32">
              <w:t>MASP</w:t>
            </w:r>
          </w:p>
        </w:tc>
        <w:tc>
          <w:tcPr>
            <w:tcW w:w="2610" w:type="dxa"/>
            <w:vAlign w:val="center"/>
          </w:tcPr>
          <w:p w14:paraId="73154260" w14:textId="52AF113A" w:rsidR="00D36B32" w:rsidRPr="00D36B32" w:rsidRDefault="00D36B32" w:rsidP="00D36B32">
            <w:pPr>
              <w:spacing w:line="360" w:lineRule="auto"/>
              <w:rPr>
                <w:bCs/>
              </w:rPr>
            </w:pPr>
            <w:r w:rsidRPr="00D36B32">
              <w:t>Mã sản phẩm</w:t>
            </w:r>
          </w:p>
        </w:tc>
        <w:tc>
          <w:tcPr>
            <w:tcW w:w="1840" w:type="dxa"/>
            <w:vAlign w:val="center"/>
          </w:tcPr>
          <w:p w14:paraId="11A049F9" w14:textId="0193D3E3" w:rsidR="00D36B32" w:rsidRPr="00D36B32" w:rsidRDefault="00D36B32" w:rsidP="00D36B32">
            <w:pPr>
              <w:spacing w:line="360" w:lineRule="auto"/>
              <w:rPr>
                <w:bCs/>
              </w:rPr>
            </w:pPr>
            <w:r w:rsidRPr="00D36B32">
              <w:t>INT</w:t>
            </w:r>
          </w:p>
        </w:tc>
        <w:tc>
          <w:tcPr>
            <w:tcW w:w="2457" w:type="dxa"/>
            <w:vAlign w:val="center"/>
          </w:tcPr>
          <w:p w14:paraId="4D429AEA" w14:textId="349BB2B6" w:rsidR="00D36B32" w:rsidRPr="00D36B32" w:rsidRDefault="00D36B32" w:rsidP="00D36B32">
            <w:pPr>
              <w:spacing w:line="360" w:lineRule="auto"/>
              <w:rPr>
                <w:bCs/>
              </w:rPr>
            </w:pPr>
            <w:r w:rsidRPr="00D36B32">
              <w:t>Foreign Key (FK)</w:t>
            </w:r>
          </w:p>
        </w:tc>
      </w:tr>
      <w:tr w:rsidR="00D36B32" w:rsidRPr="002A786C" w14:paraId="2603A5A3" w14:textId="77777777" w:rsidTr="00E2525E">
        <w:tc>
          <w:tcPr>
            <w:tcW w:w="2155" w:type="dxa"/>
            <w:vAlign w:val="center"/>
          </w:tcPr>
          <w:p w14:paraId="203FA4D0" w14:textId="7AC42C39" w:rsidR="00D36B32" w:rsidRPr="00D36B32" w:rsidRDefault="00D36B32" w:rsidP="00D36B32">
            <w:pPr>
              <w:tabs>
                <w:tab w:val="left" w:pos="313"/>
              </w:tabs>
              <w:spacing w:line="360" w:lineRule="auto"/>
              <w:jc w:val="center"/>
              <w:rPr>
                <w:bCs/>
              </w:rPr>
            </w:pPr>
            <w:r w:rsidRPr="00D36B32">
              <w:t>MAND</w:t>
            </w:r>
          </w:p>
        </w:tc>
        <w:tc>
          <w:tcPr>
            <w:tcW w:w="2610" w:type="dxa"/>
            <w:vAlign w:val="center"/>
          </w:tcPr>
          <w:p w14:paraId="44A2949B" w14:textId="2E8BE6A4" w:rsidR="00D36B32" w:rsidRPr="00D36B32" w:rsidRDefault="00D36B32" w:rsidP="00D36B32">
            <w:pPr>
              <w:spacing w:line="360" w:lineRule="auto"/>
              <w:rPr>
                <w:bCs/>
              </w:rPr>
            </w:pPr>
            <w:r w:rsidRPr="00D36B32">
              <w:t>Mã người dùng</w:t>
            </w:r>
          </w:p>
        </w:tc>
        <w:tc>
          <w:tcPr>
            <w:tcW w:w="1840" w:type="dxa"/>
            <w:vAlign w:val="center"/>
          </w:tcPr>
          <w:p w14:paraId="2C2BDE5E" w14:textId="71BD49BE" w:rsidR="00D36B32" w:rsidRPr="00D36B32" w:rsidRDefault="00D36B32" w:rsidP="00D36B32">
            <w:pPr>
              <w:spacing w:line="360" w:lineRule="auto"/>
              <w:rPr>
                <w:bCs/>
              </w:rPr>
            </w:pPr>
            <w:r w:rsidRPr="00D36B32">
              <w:t>INT</w:t>
            </w:r>
          </w:p>
        </w:tc>
        <w:tc>
          <w:tcPr>
            <w:tcW w:w="2457" w:type="dxa"/>
            <w:vAlign w:val="center"/>
          </w:tcPr>
          <w:p w14:paraId="29FE90BF" w14:textId="231BBA34" w:rsidR="00D36B32" w:rsidRPr="00D36B32" w:rsidRDefault="00D36B32" w:rsidP="00D36B32">
            <w:pPr>
              <w:spacing w:line="360" w:lineRule="auto"/>
              <w:rPr>
                <w:bCs/>
              </w:rPr>
            </w:pPr>
            <w:r w:rsidRPr="00D36B32">
              <w:t>Foreign Key (FK)</w:t>
            </w:r>
          </w:p>
        </w:tc>
      </w:tr>
    </w:tbl>
    <w:p w14:paraId="525F2849" w14:textId="77777777" w:rsidR="00D36B32" w:rsidRDefault="00D36B32" w:rsidP="009A5859">
      <w:pPr>
        <w:pStyle w:val="Caption"/>
        <w:spacing w:after="0" w:line="360" w:lineRule="auto"/>
        <w:rPr>
          <w:color w:val="auto"/>
          <w:szCs w:val="26"/>
        </w:rPr>
      </w:pPr>
    </w:p>
    <w:p w14:paraId="48FE3595" w14:textId="0213F308" w:rsidR="009A5859" w:rsidRPr="002A786C" w:rsidRDefault="009A5859" w:rsidP="009A5859">
      <w:pPr>
        <w:pStyle w:val="Caption"/>
        <w:spacing w:after="0" w:line="360" w:lineRule="auto"/>
        <w:rPr>
          <w:color w:val="auto"/>
          <w:szCs w:val="26"/>
        </w:rPr>
      </w:pPr>
      <w:bookmarkStart w:id="79" w:name="_Toc187455306"/>
      <w:bookmarkStart w:id="80" w:name="_Toc187456745"/>
      <w:r w:rsidRPr="002A786C">
        <w:rPr>
          <w:color w:val="auto"/>
          <w:szCs w:val="26"/>
        </w:rPr>
        <w:t xml:space="preserve">Bảng </w:t>
      </w:r>
      <w:r>
        <w:rPr>
          <w:color w:val="auto"/>
          <w:szCs w:val="26"/>
        </w:rPr>
        <w:t>12</w:t>
      </w:r>
      <w:r w:rsidRPr="002A786C">
        <w:rPr>
          <w:color w:val="auto"/>
          <w:szCs w:val="26"/>
        </w:rPr>
        <w:t xml:space="preserve">: </w:t>
      </w:r>
      <w:r>
        <w:rPr>
          <w:color w:val="auto"/>
          <w:szCs w:val="26"/>
        </w:rPr>
        <w:t xml:space="preserve">Bảng </w:t>
      </w:r>
      <w:r>
        <w:rPr>
          <w:color w:val="auto"/>
          <w:szCs w:val="26"/>
        </w:rPr>
        <w:t>PHANHOI</w:t>
      </w:r>
      <w:bookmarkEnd w:id="79"/>
      <w:bookmarkEnd w:id="80"/>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6E057615" w14:textId="77777777" w:rsidTr="00E2525E">
        <w:tc>
          <w:tcPr>
            <w:tcW w:w="2155" w:type="dxa"/>
            <w:vAlign w:val="center"/>
          </w:tcPr>
          <w:p w14:paraId="5B5A6B4C" w14:textId="77777777" w:rsidR="009A5859" w:rsidRPr="002A786C" w:rsidRDefault="009A5859" w:rsidP="00E2525E">
            <w:pPr>
              <w:spacing w:line="360" w:lineRule="auto"/>
              <w:jc w:val="center"/>
              <w:rPr>
                <w:b/>
              </w:rPr>
            </w:pPr>
            <w:r>
              <w:rPr>
                <w:b/>
              </w:rPr>
              <w:t>Thuộc tính</w:t>
            </w:r>
          </w:p>
        </w:tc>
        <w:tc>
          <w:tcPr>
            <w:tcW w:w="2610" w:type="dxa"/>
            <w:vAlign w:val="center"/>
          </w:tcPr>
          <w:p w14:paraId="36D3181A" w14:textId="77777777" w:rsidR="009A5859" w:rsidRPr="002A786C" w:rsidRDefault="009A5859" w:rsidP="00E2525E">
            <w:pPr>
              <w:spacing w:line="360" w:lineRule="auto"/>
              <w:jc w:val="center"/>
              <w:rPr>
                <w:b/>
              </w:rPr>
            </w:pPr>
            <w:r>
              <w:rPr>
                <w:b/>
              </w:rPr>
              <w:t>Mô tả</w:t>
            </w:r>
          </w:p>
        </w:tc>
        <w:tc>
          <w:tcPr>
            <w:tcW w:w="1840" w:type="dxa"/>
          </w:tcPr>
          <w:p w14:paraId="5B5080F3" w14:textId="77777777" w:rsidR="009A5859" w:rsidRPr="002A786C" w:rsidRDefault="009A5859" w:rsidP="00E2525E">
            <w:pPr>
              <w:spacing w:line="360" w:lineRule="auto"/>
              <w:jc w:val="center"/>
              <w:rPr>
                <w:b/>
              </w:rPr>
            </w:pPr>
            <w:r>
              <w:rPr>
                <w:b/>
              </w:rPr>
              <w:t>Kiểu dữ liệu</w:t>
            </w:r>
          </w:p>
        </w:tc>
        <w:tc>
          <w:tcPr>
            <w:tcW w:w="2457" w:type="dxa"/>
          </w:tcPr>
          <w:p w14:paraId="3A6FCC82" w14:textId="77777777" w:rsidR="009A5859" w:rsidRDefault="009A5859" w:rsidP="00E2525E">
            <w:pPr>
              <w:spacing w:line="360" w:lineRule="auto"/>
              <w:jc w:val="center"/>
              <w:rPr>
                <w:b/>
              </w:rPr>
            </w:pPr>
            <w:r>
              <w:rPr>
                <w:b/>
              </w:rPr>
              <w:t>Ràng buộc</w:t>
            </w:r>
          </w:p>
        </w:tc>
      </w:tr>
      <w:tr w:rsidR="009A5859" w:rsidRPr="002A786C" w14:paraId="580BF0AD" w14:textId="77777777" w:rsidTr="004A1791">
        <w:tc>
          <w:tcPr>
            <w:tcW w:w="2155" w:type="dxa"/>
            <w:vAlign w:val="center"/>
          </w:tcPr>
          <w:p w14:paraId="6290022E" w14:textId="63532E13" w:rsidR="009A5859" w:rsidRPr="009A5859" w:rsidRDefault="009A5859" w:rsidP="009A5859">
            <w:pPr>
              <w:tabs>
                <w:tab w:val="left" w:pos="313"/>
              </w:tabs>
              <w:spacing w:line="360" w:lineRule="auto"/>
              <w:jc w:val="center"/>
              <w:rPr>
                <w:bCs/>
              </w:rPr>
            </w:pPr>
            <w:r w:rsidRPr="009A5859">
              <w:rPr>
                <w:bCs/>
              </w:rPr>
              <w:t>MAPH</w:t>
            </w:r>
          </w:p>
        </w:tc>
        <w:tc>
          <w:tcPr>
            <w:tcW w:w="2610" w:type="dxa"/>
            <w:vAlign w:val="center"/>
          </w:tcPr>
          <w:p w14:paraId="49B096F8" w14:textId="7D45DEE8" w:rsidR="009A5859" w:rsidRPr="009A5859" w:rsidRDefault="009A5859" w:rsidP="009A5859">
            <w:pPr>
              <w:spacing w:line="360" w:lineRule="auto"/>
              <w:rPr>
                <w:bCs/>
              </w:rPr>
            </w:pPr>
            <w:r w:rsidRPr="009A5859">
              <w:rPr>
                <w:bCs/>
              </w:rPr>
              <w:t>Mã phản hồi</w:t>
            </w:r>
          </w:p>
        </w:tc>
        <w:tc>
          <w:tcPr>
            <w:tcW w:w="1840" w:type="dxa"/>
            <w:vAlign w:val="center"/>
          </w:tcPr>
          <w:p w14:paraId="169C9664" w14:textId="22C0A67C" w:rsidR="009A5859" w:rsidRPr="009A5859" w:rsidRDefault="009A5859" w:rsidP="009A5859">
            <w:pPr>
              <w:spacing w:line="360" w:lineRule="auto"/>
              <w:rPr>
                <w:bCs/>
              </w:rPr>
            </w:pPr>
            <w:r w:rsidRPr="009A5859">
              <w:rPr>
                <w:bCs/>
              </w:rPr>
              <w:t>INT</w:t>
            </w:r>
          </w:p>
        </w:tc>
        <w:tc>
          <w:tcPr>
            <w:tcW w:w="2457" w:type="dxa"/>
            <w:vAlign w:val="center"/>
          </w:tcPr>
          <w:p w14:paraId="10423C31" w14:textId="7D79253D" w:rsidR="009A5859" w:rsidRPr="009A5859" w:rsidRDefault="009A5859" w:rsidP="009A5859">
            <w:pPr>
              <w:spacing w:line="360" w:lineRule="auto"/>
              <w:rPr>
                <w:bCs/>
              </w:rPr>
            </w:pPr>
            <w:r w:rsidRPr="009A5859">
              <w:rPr>
                <w:bCs/>
              </w:rPr>
              <w:t>Primary Key (PK)</w:t>
            </w:r>
          </w:p>
        </w:tc>
      </w:tr>
      <w:tr w:rsidR="009A5859" w:rsidRPr="002A786C" w14:paraId="4B16FF2B" w14:textId="77777777" w:rsidTr="00E2525E">
        <w:tc>
          <w:tcPr>
            <w:tcW w:w="2155" w:type="dxa"/>
            <w:vAlign w:val="center"/>
          </w:tcPr>
          <w:p w14:paraId="5D1D049F" w14:textId="486EBF3E" w:rsidR="009A5859" w:rsidRPr="009A5859" w:rsidRDefault="009A5859" w:rsidP="009A5859">
            <w:pPr>
              <w:tabs>
                <w:tab w:val="left" w:pos="313"/>
              </w:tabs>
              <w:spacing w:line="360" w:lineRule="auto"/>
              <w:jc w:val="center"/>
              <w:rPr>
                <w:bCs/>
              </w:rPr>
            </w:pPr>
            <w:r w:rsidRPr="009A5859">
              <w:rPr>
                <w:bCs/>
              </w:rPr>
              <w:t>MADH</w:t>
            </w:r>
          </w:p>
        </w:tc>
        <w:tc>
          <w:tcPr>
            <w:tcW w:w="2610" w:type="dxa"/>
            <w:vAlign w:val="center"/>
          </w:tcPr>
          <w:p w14:paraId="3D47378E" w14:textId="5E8EAB4B" w:rsidR="009A5859" w:rsidRPr="009A5859" w:rsidRDefault="009A5859" w:rsidP="009A5859">
            <w:pPr>
              <w:spacing w:line="360" w:lineRule="auto"/>
              <w:rPr>
                <w:bCs/>
              </w:rPr>
            </w:pPr>
            <w:r w:rsidRPr="009A5859">
              <w:rPr>
                <w:bCs/>
              </w:rPr>
              <w:t>Mã đơn hàng</w:t>
            </w:r>
          </w:p>
        </w:tc>
        <w:tc>
          <w:tcPr>
            <w:tcW w:w="1840" w:type="dxa"/>
            <w:vAlign w:val="center"/>
          </w:tcPr>
          <w:p w14:paraId="702B1CB9" w14:textId="2D9D5A3E" w:rsidR="009A5859" w:rsidRPr="009A5859" w:rsidRDefault="009A5859" w:rsidP="009A5859">
            <w:pPr>
              <w:spacing w:line="360" w:lineRule="auto"/>
              <w:rPr>
                <w:bCs/>
              </w:rPr>
            </w:pPr>
            <w:r w:rsidRPr="009A5859">
              <w:rPr>
                <w:bCs/>
              </w:rPr>
              <w:t>INT</w:t>
            </w:r>
          </w:p>
        </w:tc>
        <w:tc>
          <w:tcPr>
            <w:tcW w:w="2457" w:type="dxa"/>
            <w:vAlign w:val="center"/>
          </w:tcPr>
          <w:p w14:paraId="40F9D2C1" w14:textId="5C5EEC42" w:rsidR="009A5859" w:rsidRPr="009A5859" w:rsidRDefault="009A5859" w:rsidP="009A5859">
            <w:pPr>
              <w:spacing w:line="360" w:lineRule="auto"/>
              <w:rPr>
                <w:bCs/>
              </w:rPr>
            </w:pPr>
            <w:r w:rsidRPr="009A5859">
              <w:rPr>
                <w:bCs/>
              </w:rPr>
              <w:t>Foreign Key (FK)</w:t>
            </w:r>
          </w:p>
        </w:tc>
      </w:tr>
      <w:tr w:rsidR="009A5859" w:rsidRPr="002A786C" w14:paraId="43CA5EDA" w14:textId="77777777" w:rsidTr="00E2525E">
        <w:tc>
          <w:tcPr>
            <w:tcW w:w="2155" w:type="dxa"/>
            <w:vAlign w:val="center"/>
          </w:tcPr>
          <w:p w14:paraId="4C47F248" w14:textId="04D50F59" w:rsidR="009A5859" w:rsidRPr="009A5859" w:rsidRDefault="009A5859" w:rsidP="009A5859">
            <w:pPr>
              <w:tabs>
                <w:tab w:val="left" w:pos="313"/>
              </w:tabs>
              <w:spacing w:line="360" w:lineRule="auto"/>
              <w:jc w:val="center"/>
              <w:rPr>
                <w:bCs/>
              </w:rPr>
            </w:pPr>
            <w:r w:rsidRPr="009A5859">
              <w:rPr>
                <w:bCs/>
              </w:rPr>
              <w:t>NOIDUNG</w:t>
            </w:r>
          </w:p>
        </w:tc>
        <w:tc>
          <w:tcPr>
            <w:tcW w:w="2610" w:type="dxa"/>
            <w:vAlign w:val="center"/>
          </w:tcPr>
          <w:p w14:paraId="7F268FF1" w14:textId="17B7D55E" w:rsidR="009A5859" w:rsidRPr="009A5859" w:rsidRDefault="009A5859" w:rsidP="009A5859">
            <w:pPr>
              <w:spacing w:line="360" w:lineRule="auto"/>
              <w:rPr>
                <w:bCs/>
              </w:rPr>
            </w:pPr>
            <w:r w:rsidRPr="009A5859">
              <w:rPr>
                <w:bCs/>
              </w:rPr>
              <w:t>Nội dung phản hồi</w:t>
            </w:r>
          </w:p>
        </w:tc>
        <w:tc>
          <w:tcPr>
            <w:tcW w:w="1840" w:type="dxa"/>
            <w:vAlign w:val="center"/>
          </w:tcPr>
          <w:p w14:paraId="056CFDF3" w14:textId="32527685" w:rsidR="009A5859" w:rsidRPr="009A5859" w:rsidRDefault="009A5859" w:rsidP="009A5859">
            <w:pPr>
              <w:spacing w:line="360" w:lineRule="auto"/>
              <w:rPr>
                <w:bCs/>
              </w:rPr>
            </w:pPr>
            <w:r w:rsidRPr="009A5859">
              <w:rPr>
                <w:bCs/>
              </w:rPr>
              <w:t>NVARCHAR</w:t>
            </w:r>
          </w:p>
        </w:tc>
        <w:tc>
          <w:tcPr>
            <w:tcW w:w="2457" w:type="dxa"/>
            <w:vAlign w:val="center"/>
          </w:tcPr>
          <w:p w14:paraId="41570E3F" w14:textId="3F888C3A" w:rsidR="009A5859" w:rsidRPr="009A5859" w:rsidRDefault="009A5859" w:rsidP="009A5859">
            <w:pPr>
              <w:spacing w:line="360" w:lineRule="auto"/>
              <w:rPr>
                <w:bCs/>
              </w:rPr>
            </w:pPr>
            <w:r w:rsidRPr="009A5859">
              <w:rPr>
                <w:bCs/>
              </w:rPr>
              <w:t>Not Null</w:t>
            </w:r>
          </w:p>
        </w:tc>
      </w:tr>
      <w:tr w:rsidR="009A5859" w:rsidRPr="002A786C" w14:paraId="252F9C01" w14:textId="77777777" w:rsidTr="00E2525E">
        <w:tc>
          <w:tcPr>
            <w:tcW w:w="2155" w:type="dxa"/>
            <w:vAlign w:val="center"/>
          </w:tcPr>
          <w:p w14:paraId="45A5B47A" w14:textId="4955F2B9" w:rsidR="009A5859" w:rsidRPr="009A5859" w:rsidRDefault="009A5859" w:rsidP="009A5859">
            <w:pPr>
              <w:tabs>
                <w:tab w:val="left" w:pos="313"/>
              </w:tabs>
              <w:spacing w:line="360" w:lineRule="auto"/>
              <w:jc w:val="center"/>
              <w:rPr>
                <w:bCs/>
              </w:rPr>
            </w:pPr>
            <w:r w:rsidRPr="009A5859">
              <w:rPr>
                <w:bCs/>
              </w:rPr>
              <w:t>NGAYPH</w:t>
            </w:r>
          </w:p>
        </w:tc>
        <w:tc>
          <w:tcPr>
            <w:tcW w:w="2610" w:type="dxa"/>
            <w:vAlign w:val="center"/>
          </w:tcPr>
          <w:p w14:paraId="010979A7" w14:textId="149AC8D8" w:rsidR="009A5859" w:rsidRPr="009A5859" w:rsidRDefault="009A5859" w:rsidP="009A5859">
            <w:pPr>
              <w:spacing w:line="360" w:lineRule="auto"/>
              <w:rPr>
                <w:bCs/>
              </w:rPr>
            </w:pPr>
            <w:r w:rsidRPr="009A5859">
              <w:rPr>
                <w:bCs/>
              </w:rPr>
              <w:t>Ngày phản hồi</w:t>
            </w:r>
          </w:p>
        </w:tc>
        <w:tc>
          <w:tcPr>
            <w:tcW w:w="1840" w:type="dxa"/>
            <w:vAlign w:val="center"/>
          </w:tcPr>
          <w:p w14:paraId="638C9A29" w14:textId="5919B57F" w:rsidR="009A5859" w:rsidRPr="009A5859" w:rsidRDefault="009A5859" w:rsidP="009A5859">
            <w:pPr>
              <w:spacing w:line="360" w:lineRule="auto"/>
              <w:rPr>
                <w:bCs/>
              </w:rPr>
            </w:pPr>
            <w:r w:rsidRPr="009A5859">
              <w:rPr>
                <w:bCs/>
              </w:rPr>
              <w:t>DATETIME</w:t>
            </w:r>
          </w:p>
        </w:tc>
        <w:tc>
          <w:tcPr>
            <w:tcW w:w="2457" w:type="dxa"/>
            <w:vAlign w:val="center"/>
          </w:tcPr>
          <w:p w14:paraId="24031454" w14:textId="2DB65EAE" w:rsidR="009A5859" w:rsidRPr="009A5859" w:rsidRDefault="009A5859" w:rsidP="009A5859">
            <w:pPr>
              <w:spacing w:line="360" w:lineRule="auto"/>
              <w:rPr>
                <w:bCs/>
              </w:rPr>
            </w:pPr>
            <w:r w:rsidRPr="009A5859">
              <w:rPr>
                <w:bCs/>
              </w:rPr>
              <w:t>Not Null</w:t>
            </w:r>
          </w:p>
        </w:tc>
      </w:tr>
    </w:tbl>
    <w:p w14:paraId="427A7F42" w14:textId="77777777" w:rsidR="00D36B32" w:rsidRDefault="00D36B32" w:rsidP="009A5859">
      <w:pPr>
        <w:pStyle w:val="Caption"/>
        <w:spacing w:after="0" w:line="360" w:lineRule="auto"/>
        <w:rPr>
          <w:color w:val="auto"/>
          <w:szCs w:val="26"/>
        </w:rPr>
      </w:pPr>
    </w:p>
    <w:p w14:paraId="7B58F3F0" w14:textId="27996312" w:rsidR="009A5859" w:rsidRPr="002A786C" w:rsidRDefault="009A5859" w:rsidP="009A5859">
      <w:pPr>
        <w:pStyle w:val="Caption"/>
        <w:spacing w:after="0" w:line="360" w:lineRule="auto"/>
        <w:rPr>
          <w:color w:val="auto"/>
          <w:szCs w:val="26"/>
        </w:rPr>
      </w:pPr>
      <w:bookmarkStart w:id="81" w:name="_Toc187455307"/>
      <w:bookmarkStart w:id="82" w:name="_Toc187456746"/>
      <w:r w:rsidRPr="002A786C">
        <w:rPr>
          <w:color w:val="auto"/>
          <w:szCs w:val="26"/>
        </w:rPr>
        <w:t xml:space="preserve">Bảng </w:t>
      </w:r>
      <w:r w:rsidR="00D36B32">
        <w:rPr>
          <w:color w:val="auto"/>
          <w:szCs w:val="26"/>
        </w:rPr>
        <w:t>13</w:t>
      </w:r>
      <w:r w:rsidRPr="002A786C">
        <w:rPr>
          <w:color w:val="auto"/>
          <w:szCs w:val="26"/>
        </w:rPr>
        <w:t xml:space="preserve">: </w:t>
      </w:r>
      <w:r>
        <w:rPr>
          <w:color w:val="auto"/>
          <w:szCs w:val="26"/>
        </w:rPr>
        <w:t xml:space="preserve">Bảng </w:t>
      </w:r>
      <w:r w:rsidR="00D36B32">
        <w:rPr>
          <w:color w:val="auto"/>
          <w:szCs w:val="26"/>
        </w:rPr>
        <w:t>GIAIDAP</w:t>
      </w:r>
      <w:bookmarkEnd w:id="81"/>
      <w:bookmarkEnd w:id="82"/>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2E8B6FFF" w14:textId="77777777" w:rsidTr="00E2525E">
        <w:tc>
          <w:tcPr>
            <w:tcW w:w="2155" w:type="dxa"/>
            <w:vAlign w:val="center"/>
          </w:tcPr>
          <w:p w14:paraId="1E933CD2" w14:textId="77777777" w:rsidR="009A5859" w:rsidRPr="002A786C" w:rsidRDefault="009A5859" w:rsidP="00E2525E">
            <w:pPr>
              <w:spacing w:line="360" w:lineRule="auto"/>
              <w:jc w:val="center"/>
              <w:rPr>
                <w:b/>
              </w:rPr>
            </w:pPr>
            <w:r>
              <w:rPr>
                <w:b/>
              </w:rPr>
              <w:t>Thuộc tính</w:t>
            </w:r>
          </w:p>
        </w:tc>
        <w:tc>
          <w:tcPr>
            <w:tcW w:w="2610" w:type="dxa"/>
            <w:vAlign w:val="center"/>
          </w:tcPr>
          <w:p w14:paraId="1190F6DE" w14:textId="77777777" w:rsidR="009A5859" w:rsidRPr="002A786C" w:rsidRDefault="009A5859" w:rsidP="00E2525E">
            <w:pPr>
              <w:spacing w:line="360" w:lineRule="auto"/>
              <w:jc w:val="center"/>
              <w:rPr>
                <w:b/>
              </w:rPr>
            </w:pPr>
            <w:r>
              <w:rPr>
                <w:b/>
              </w:rPr>
              <w:t>Mô tả</w:t>
            </w:r>
          </w:p>
        </w:tc>
        <w:tc>
          <w:tcPr>
            <w:tcW w:w="1840" w:type="dxa"/>
          </w:tcPr>
          <w:p w14:paraId="015B6D6E" w14:textId="77777777" w:rsidR="009A5859" w:rsidRPr="002A786C" w:rsidRDefault="009A5859" w:rsidP="00E2525E">
            <w:pPr>
              <w:spacing w:line="360" w:lineRule="auto"/>
              <w:jc w:val="center"/>
              <w:rPr>
                <w:b/>
              </w:rPr>
            </w:pPr>
            <w:r>
              <w:rPr>
                <w:b/>
              </w:rPr>
              <w:t>Kiểu dữ liệu</w:t>
            </w:r>
          </w:p>
        </w:tc>
        <w:tc>
          <w:tcPr>
            <w:tcW w:w="2457" w:type="dxa"/>
          </w:tcPr>
          <w:p w14:paraId="2B81D314" w14:textId="77777777" w:rsidR="009A5859" w:rsidRDefault="009A5859" w:rsidP="00E2525E">
            <w:pPr>
              <w:spacing w:line="360" w:lineRule="auto"/>
              <w:jc w:val="center"/>
              <w:rPr>
                <w:b/>
              </w:rPr>
            </w:pPr>
            <w:r>
              <w:rPr>
                <w:b/>
              </w:rPr>
              <w:t>Ràng buộc</w:t>
            </w:r>
          </w:p>
        </w:tc>
      </w:tr>
      <w:tr w:rsidR="00D36B32" w:rsidRPr="002A786C" w14:paraId="485B1F63" w14:textId="77777777" w:rsidTr="00211675">
        <w:tc>
          <w:tcPr>
            <w:tcW w:w="2155" w:type="dxa"/>
            <w:vAlign w:val="center"/>
          </w:tcPr>
          <w:p w14:paraId="365464CA" w14:textId="17FD8556" w:rsidR="00D36B32" w:rsidRPr="00D36B32" w:rsidRDefault="00D36B32" w:rsidP="00D36B32">
            <w:pPr>
              <w:tabs>
                <w:tab w:val="left" w:pos="313"/>
              </w:tabs>
              <w:spacing w:line="360" w:lineRule="auto"/>
              <w:jc w:val="center"/>
            </w:pPr>
            <w:r w:rsidRPr="00D36B32">
              <w:t>MAGD</w:t>
            </w:r>
          </w:p>
        </w:tc>
        <w:tc>
          <w:tcPr>
            <w:tcW w:w="2610" w:type="dxa"/>
            <w:vAlign w:val="center"/>
          </w:tcPr>
          <w:p w14:paraId="5EAB5EBA" w14:textId="7CAE473C" w:rsidR="00D36B32" w:rsidRPr="00D36B32" w:rsidRDefault="00D36B32" w:rsidP="00D36B32">
            <w:pPr>
              <w:spacing w:line="360" w:lineRule="auto"/>
            </w:pPr>
            <w:r w:rsidRPr="00D36B32">
              <w:t>Mã giải đáp</w:t>
            </w:r>
          </w:p>
        </w:tc>
        <w:tc>
          <w:tcPr>
            <w:tcW w:w="1840" w:type="dxa"/>
            <w:vAlign w:val="center"/>
          </w:tcPr>
          <w:p w14:paraId="6F5DF6B6" w14:textId="3EAB4EFD" w:rsidR="00D36B32" w:rsidRPr="00D36B32" w:rsidRDefault="00D36B32" w:rsidP="00D36B32">
            <w:pPr>
              <w:spacing w:line="360" w:lineRule="auto"/>
            </w:pPr>
            <w:r w:rsidRPr="00D36B32">
              <w:t>INT</w:t>
            </w:r>
          </w:p>
        </w:tc>
        <w:tc>
          <w:tcPr>
            <w:tcW w:w="2457" w:type="dxa"/>
            <w:vAlign w:val="center"/>
          </w:tcPr>
          <w:p w14:paraId="02CE889A" w14:textId="630D5EA8" w:rsidR="00D36B32" w:rsidRPr="00D36B32" w:rsidRDefault="00D36B32" w:rsidP="00D36B32">
            <w:pPr>
              <w:spacing w:line="360" w:lineRule="auto"/>
            </w:pPr>
            <w:r w:rsidRPr="00D36B32">
              <w:t>Primary Key (PK)</w:t>
            </w:r>
          </w:p>
        </w:tc>
      </w:tr>
      <w:tr w:rsidR="00D36B32" w:rsidRPr="002A786C" w14:paraId="4397400B" w14:textId="77777777" w:rsidTr="00E2525E">
        <w:tc>
          <w:tcPr>
            <w:tcW w:w="2155" w:type="dxa"/>
            <w:vAlign w:val="center"/>
          </w:tcPr>
          <w:p w14:paraId="6ACFEF95" w14:textId="638D8FC2" w:rsidR="00D36B32" w:rsidRPr="00D36B32" w:rsidRDefault="00D36B32" w:rsidP="00D36B32">
            <w:pPr>
              <w:tabs>
                <w:tab w:val="left" w:pos="313"/>
              </w:tabs>
              <w:spacing w:line="360" w:lineRule="auto"/>
              <w:jc w:val="center"/>
            </w:pPr>
            <w:r w:rsidRPr="00D36B32">
              <w:t>MAPH</w:t>
            </w:r>
          </w:p>
        </w:tc>
        <w:tc>
          <w:tcPr>
            <w:tcW w:w="2610" w:type="dxa"/>
            <w:vAlign w:val="center"/>
          </w:tcPr>
          <w:p w14:paraId="46271712" w14:textId="1363F1F3" w:rsidR="00D36B32" w:rsidRPr="00D36B32" w:rsidRDefault="00D36B32" w:rsidP="00D36B32">
            <w:pPr>
              <w:spacing w:line="360" w:lineRule="auto"/>
            </w:pPr>
            <w:r w:rsidRPr="00D36B32">
              <w:t>Mã phản hồi</w:t>
            </w:r>
          </w:p>
        </w:tc>
        <w:tc>
          <w:tcPr>
            <w:tcW w:w="1840" w:type="dxa"/>
            <w:vAlign w:val="center"/>
          </w:tcPr>
          <w:p w14:paraId="64ACF5C3" w14:textId="196C4C00" w:rsidR="00D36B32" w:rsidRPr="00D36B32" w:rsidRDefault="00D36B32" w:rsidP="00D36B32">
            <w:pPr>
              <w:spacing w:line="360" w:lineRule="auto"/>
            </w:pPr>
            <w:r w:rsidRPr="00D36B32">
              <w:t>INT</w:t>
            </w:r>
          </w:p>
        </w:tc>
        <w:tc>
          <w:tcPr>
            <w:tcW w:w="2457" w:type="dxa"/>
            <w:vAlign w:val="center"/>
          </w:tcPr>
          <w:p w14:paraId="5A5D2D14" w14:textId="72A22843" w:rsidR="00D36B32" w:rsidRPr="00D36B32" w:rsidRDefault="00D36B32" w:rsidP="00D36B32">
            <w:pPr>
              <w:spacing w:line="360" w:lineRule="auto"/>
            </w:pPr>
            <w:r w:rsidRPr="00D36B32">
              <w:t>Foreign Key (FK)</w:t>
            </w:r>
          </w:p>
        </w:tc>
      </w:tr>
      <w:tr w:rsidR="00D36B32" w:rsidRPr="002A786C" w14:paraId="7CC7C898" w14:textId="77777777" w:rsidTr="00E2525E">
        <w:tc>
          <w:tcPr>
            <w:tcW w:w="2155" w:type="dxa"/>
            <w:vAlign w:val="center"/>
          </w:tcPr>
          <w:p w14:paraId="1C80AF6E" w14:textId="6BD912A4" w:rsidR="00D36B32" w:rsidRPr="00D36B32" w:rsidRDefault="00D36B32" w:rsidP="00D36B32">
            <w:pPr>
              <w:tabs>
                <w:tab w:val="left" w:pos="313"/>
              </w:tabs>
              <w:spacing w:line="360" w:lineRule="auto"/>
              <w:jc w:val="center"/>
            </w:pPr>
            <w:r w:rsidRPr="00D36B32">
              <w:t>MAND</w:t>
            </w:r>
          </w:p>
        </w:tc>
        <w:tc>
          <w:tcPr>
            <w:tcW w:w="2610" w:type="dxa"/>
            <w:vAlign w:val="center"/>
          </w:tcPr>
          <w:p w14:paraId="0FD6C2BD" w14:textId="67E3C445" w:rsidR="00D36B32" w:rsidRPr="00D36B32" w:rsidRDefault="00D36B32" w:rsidP="00D36B32">
            <w:pPr>
              <w:spacing w:line="360" w:lineRule="auto"/>
            </w:pPr>
            <w:r w:rsidRPr="00D36B32">
              <w:t>Mã người dùng</w:t>
            </w:r>
          </w:p>
        </w:tc>
        <w:tc>
          <w:tcPr>
            <w:tcW w:w="1840" w:type="dxa"/>
            <w:vAlign w:val="center"/>
          </w:tcPr>
          <w:p w14:paraId="3CF993D8" w14:textId="599E1CF2" w:rsidR="00D36B32" w:rsidRPr="00D36B32" w:rsidRDefault="00D36B32" w:rsidP="00D36B32">
            <w:pPr>
              <w:spacing w:line="360" w:lineRule="auto"/>
            </w:pPr>
            <w:r w:rsidRPr="00D36B32">
              <w:t>INT</w:t>
            </w:r>
          </w:p>
        </w:tc>
        <w:tc>
          <w:tcPr>
            <w:tcW w:w="2457" w:type="dxa"/>
            <w:vAlign w:val="center"/>
          </w:tcPr>
          <w:p w14:paraId="4DA98E60" w14:textId="448C26DA" w:rsidR="00D36B32" w:rsidRPr="00D36B32" w:rsidRDefault="00D36B32" w:rsidP="00D36B32">
            <w:pPr>
              <w:spacing w:line="360" w:lineRule="auto"/>
            </w:pPr>
            <w:r w:rsidRPr="00D36B32">
              <w:t>Foreign Key (FK)</w:t>
            </w:r>
          </w:p>
        </w:tc>
      </w:tr>
      <w:tr w:rsidR="00D36B32" w:rsidRPr="002A786C" w14:paraId="25DF3400" w14:textId="77777777" w:rsidTr="00E2525E">
        <w:tc>
          <w:tcPr>
            <w:tcW w:w="2155" w:type="dxa"/>
            <w:vAlign w:val="center"/>
          </w:tcPr>
          <w:p w14:paraId="1767799D" w14:textId="5F31202A" w:rsidR="00D36B32" w:rsidRPr="00D36B32" w:rsidRDefault="00D36B32" w:rsidP="00D36B32">
            <w:pPr>
              <w:tabs>
                <w:tab w:val="left" w:pos="313"/>
              </w:tabs>
              <w:spacing w:line="360" w:lineRule="auto"/>
              <w:jc w:val="center"/>
            </w:pPr>
            <w:r w:rsidRPr="00D36B32">
              <w:t>NOIDUNGGD</w:t>
            </w:r>
          </w:p>
        </w:tc>
        <w:tc>
          <w:tcPr>
            <w:tcW w:w="2610" w:type="dxa"/>
            <w:vAlign w:val="center"/>
          </w:tcPr>
          <w:p w14:paraId="77B14264" w14:textId="2F556C79" w:rsidR="00D36B32" w:rsidRPr="00D36B32" w:rsidRDefault="00D36B32" w:rsidP="00D36B32">
            <w:pPr>
              <w:spacing w:line="360" w:lineRule="auto"/>
            </w:pPr>
            <w:r w:rsidRPr="00D36B32">
              <w:t>Nội dung giải đáp</w:t>
            </w:r>
          </w:p>
        </w:tc>
        <w:tc>
          <w:tcPr>
            <w:tcW w:w="1840" w:type="dxa"/>
            <w:vAlign w:val="center"/>
          </w:tcPr>
          <w:p w14:paraId="664CE5AB" w14:textId="5BF5705E" w:rsidR="00D36B32" w:rsidRPr="00D36B32" w:rsidRDefault="00D36B32" w:rsidP="00D36B32">
            <w:pPr>
              <w:spacing w:line="360" w:lineRule="auto"/>
            </w:pPr>
            <w:r w:rsidRPr="00D36B32">
              <w:t>NVARCHAR</w:t>
            </w:r>
          </w:p>
        </w:tc>
        <w:tc>
          <w:tcPr>
            <w:tcW w:w="2457" w:type="dxa"/>
            <w:vAlign w:val="center"/>
          </w:tcPr>
          <w:p w14:paraId="2F13CE54" w14:textId="6E4FD6BF" w:rsidR="00D36B32" w:rsidRPr="00D36B32" w:rsidRDefault="00D36B32" w:rsidP="00D36B32">
            <w:pPr>
              <w:spacing w:line="360" w:lineRule="auto"/>
            </w:pPr>
            <w:r w:rsidRPr="00D36B32">
              <w:t>Not Null</w:t>
            </w:r>
          </w:p>
        </w:tc>
      </w:tr>
      <w:tr w:rsidR="00D36B32" w:rsidRPr="002A786C" w14:paraId="07B6E32D" w14:textId="77777777" w:rsidTr="00E2525E">
        <w:tc>
          <w:tcPr>
            <w:tcW w:w="2155" w:type="dxa"/>
            <w:vAlign w:val="center"/>
          </w:tcPr>
          <w:p w14:paraId="7EDAA269" w14:textId="5DFF41CF" w:rsidR="00D36B32" w:rsidRPr="00D36B32" w:rsidRDefault="00D36B32" w:rsidP="00D36B32">
            <w:pPr>
              <w:tabs>
                <w:tab w:val="left" w:pos="313"/>
              </w:tabs>
              <w:spacing w:line="360" w:lineRule="auto"/>
              <w:jc w:val="center"/>
            </w:pPr>
            <w:r w:rsidRPr="00D36B32">
              <w:t>NGAYGD</w:t>
            </w:r>
          </w:p>
        </w:tc>
        <w:tc>
          <w:tcPr>
            <w:tcW w:w="2610" w:type="dxa"/>
            <w:vAlign w:val="center"/>
          </w:tcPr>
          <w:p w14:paraId="2495A21D" w14:textId="3E5F67B5" w:rsidR="00D36B32" w:rsidRPr="00D36B32" w:rsidRDefault="00D36B32" w:rsidP="00D36B32">
            <w:pPr>
              <w:spacing w:line="360" w:lineRule="auto"/>
            </w:pPr>
            <w:r w:rsidRPr="00D36B32">
              <w:t>Ngày giải đáp</w:t>
            </w:r>
          </w:p>
        </w:tc>
        <w:tc>
          <w:tcPr>
            <w:tcW w:w="1840" w:type="dxa"/>
            <w:vAlign w:val="center"/>
          </w:tcPr>
          <w:p w14:paraId="1B78F1B4" w14:textId="28D9C9A9" w:rsidR="00D36B32" w:rsidRPr="00D36B32" w:rsidRDefault="00D36B32" w:rsidP="00D36B32">
            <w:pPr>
              <w:spacing w:line="360" w:lineRule="auto"/>
            </w:pPr>
            <w:r w:rsidRPr="00D36B32">
              <w:t>DATETIME</w:t>
            </w:r>
          </w:p>
        </w:tc>
        <w:tc>
          <w:tcPr>
            <w:tcW w:w="2457" w:type="dxa"/>
            <w:vAlign w:val="center"/>
          </w:tcPr>
          <w:p w14:paraId="09DD3E97" w14:textId="7206A782" w:rsidR="00D36B32" w:rsidRPr="00D36B32" w:rsidRDefault="00D36B32" w:rsidP="00D36B32">
            <w:pPr>
              <w:spacing w:line="360" w:lineRule="auto"/>
            </w:pPr>
            <w:r w:rsidRPr="00D36B32">
              <w:t>Not Null</w:t>
            </w:r>
          </w:p>
        </w:tc>
      </w:tr>
    </w:tbl>
    <w:p w14:paraId="73DFB851" w14:textId="6D333B1D" w:rsidR="009A5859" w:rsidRPr="002A786C" w:rsidRDefault="009A5859" w:rsidP="009A5859">
      <w:pPr>
        <w:pStyle w:val="Caption"/>
        <w:spacing w:after="0" w:line="360" w:lineRule="auto"/>
        <w:rPr>
          <w:color w:val="auto"/>
          <w:szCs w:val="26"/>
        </w:rPr>
      </w:pPr>
      <w:bookmarkStart w:id="83" w:name="_Toc187455308"/>
      <w:bookmarkStart w:id="84" w:name="_Toc187456747"/>
      <w:r w:rsidRPr="002A786C">
        <w:rPr>
          <w:color w:val="auto"/>
          <w:szCs w:val="26"/>
        </w:rPr>
        <w:t xml:space="preserve">Bảng </w:t>
      </w:r>
      <w:r w:rsidR="00D36B32">
        <w:rPr>
          <w:color w:val="auto"/>
          <w:szCs w:val="26"/>
        </w:rPr>
        <w:t>14</w:t>
      </w:r>
      <w:r w:rsidRPr="002A786C">
        <w:rPr>
          <w:color w:val="auto"/>
          <w:szCs w:val="26"/>
        </w:rPr>
        <w:t xml:space="preserve">: </w:t>
      </w:r>
      <w:r>
        <w:rPr>
          <w:color w:val="auto"/>
          <w:szCs w:val="26"/>
        </w:rPr>
        <w:t xml:space="preserve">Bảng </w:t>
      </w:r>
      <w:r w:rsidR="00D36B32">
        <w:rPr>
          <w:color w:val="auto"/>
          <w:szCs w:val="26"/>
        </w:rPr>
        <w:t>NGUOIDUNG</w:t>
      </w:r>
      <w:bookmarkEnd w:id="83"/>
      <w:bookmarkEnd w:id="84"/>
    </w:p>
    <w:tbl>
      <w:tblPr>
        <w:tblStyle w:val="TableGrid"/>
        <w:tblW w:w="9062" w:type="dxa"/>
        <w:tblLook w:val="04A0" w:firstRow="1" w:lastRow="0" w:firstColumn="1" w:lastColumn="0" w:noHBand="0" w:noVBand="1"/>
      </w:tblPr>
      <w:tblGrid>
        <w:gridCol w:w="2155"/>
        <w:gridCol w:w="2610"/>
        <w:gridCol w:w="1840"/>
        <w:gridCol w:w="2457"/>
      </w:tblGrid>
      <w:tr w:rsidR="009A5859" w:rsidRPr="002A786C" w14:paraId="7588AAA6" w14:textId="77777777" w:rsidTr="00E2525E">
        <w:tc>
          <w:tcPr>
            <w:tcW w:w="2155" w:type="dxa"/>
            <w:vAlign w:val="center"/>
          </w:tcPr>
          <w:p w14:paraId="68AEFBDA" w14:textId="77777777" w:rsidR="009A5859" w:rsidRPr="002A786C" w:rsidRDefault="009A5859" w:rsidP="00E2525E">
            <w:pPr>
              <w:spacing w:line="360" w:lineRule="auto"/>
              <w:jc w:val="center"/>
              <w:rPr>
                <w:b/>
              </w:rPr>
            </w:pPr>
            <w:r>
              <w:rPr>
                <w:b/>
              </w:rPr>
              <w:t>Thuộc tính</w:t>
            </w:r>
          </w:p>
        </w:tc>
        <w:tc>
          <w:tcPr>
            <w:tcW w:w="2610" w:type="dxa"/>
            <w:vAlign w:val="center"/>
          </w:tcPr>
          <w:p w14:paraId="1C00C0ED" w14:textId="77777777" w:rsidR="009A5859" w:rsidRPr="002A786C" w:rsidRDefault="009A5859" w:rsidP="00E2525E">
            <w:pPr>
              <w:spacing w:line="360" w:lineRule="auto"/>
              <w:jc w:val="center"/>
              <w:rPr>
                <w:b/>
              </w:rPr>
            </w:pPr>
            <w:r>
              <w:rPr>
                <w:b/>
              </w:rPr>
              <w:t>Mô tả</w:t>
            </w:r>
          </w:p>
        </w:tc>
        <w:tc>
          <w:tcPr>
            <w:tcW w:w="1840" w:type="dxa"/>
          </w:tcPr>
          <w:p w14:paraId="63F5F8B2" w14:textId="77777777" w:rsidR="009A5859" w:rsidRPr="002A786C" w:rsidRDefault="009A5859" w:rsidP="00E2525E">
            <w:pPr>
              <w:spacing w:line="360" w:lineRule="auto"/>
              <w:jc w:val="center"/>
              <w:rPr>
                <w:b/>
              </w:rPr>
            </w:pPr>
            <w:r>
              <w:rPr>
                <w:b/>
              </w:rPr>
              <w:t>Kiểu dữ liệu</w:t>
            </w:r>
          </w:p>
        </w:tc>
        <w:tc>
          <w:tcPr>
            <w:tcW w:w="2457" w:type="dxa"/>
          </w:tcPr>
          <w:p w14:paraId="6E52B222" w14:textId="77777777" w:rsidR="009A5859" w:rsidRDefault="009A5859" w:rsidP="00E2525E">
            <w:pPr>
              <w:spacing w:line="360" w:lineRule="auto"/>
              <w:jc w:val="center"/>
              <w:rPr>
                <w:b/>
              </w:rPr>
            </w:pPr>
            <w:r>
              <w:rPr>
                <w:b/>
              </w:rPr>
              <w:t>Ràng buộc</w:t>
            </w:r>
          </w:p>
        </w:tc>
      </w:tr>
      <w:tr w:rsidR="00D36B32" w:rsidRPr="002A786C" w14:paraId="50C50F36" w14:textId="77777777" w:rsidTr="00B8496A">
        <w:tc>
          <w:tcPr>
            <w:tcW w:w="2155" w:type="dxa"/>
            <w:vAlign w:val="center"/>
          </w:tcPr>
          <w:p w14:paraId="6BF5AAC0" w14:textId="1EF50244" w:rsidR="00D36B32" w:rsidRPr="00D36B32" w:rsidRDefault="00D36B32" w:rsidP="00D36B32">
            <w:pPr>
              <w:tabs>
                <w:tab w:val="left" w:pos="313"/>
              </w:tabs>
              <w:spacing w:line="360" w:lineRule="auto"/>
              <w:jc w:val="center"/>
            </w:pPr>
            <w:r w:rsidRPr="00D36B32">
              <w:t>MAND</w:t>
            </w:r>
          </w:p>
        </w:tc>
        <w:tc>
          <w:tcPr>
            <w:tcW w:w="2610" w:type="dxa"/>
            <w:vAlign w:val="center"/>
          </w:tcPr>
          <w:p w14:paraId="4AA47106" w14:textId="38649C9B" w:rsidR="00D36B32" w:rsidRPr="00D36B32" w:rsidRDefault="00D36B32" w:rsidP="00D36B32">
            <w:pPr>
              <w:spacing w:line="360" w:lineRule="auto"/>
            </w:pPr>
            <w:r w:rsidRPr="00D36B32">
              <w:t>Mã người dùng</w:t>
            </w:r>
          </w:p>
        </w:tc>
        <w:tc>
          <w:tcPr>
            <w:tcW w:w="1840" w:type="dxa"/>
            <w:vAlign w:val="center"/>
          </w:tcPr>
          <w:p w14:paraId="2190D4F7" w14:textId="06D8BF1A" w:rsidR="00D36B32" w:rsidRPr="00D36B32" w:rsidRDefault="00D36B32" w:rsidP="00D36B32">
            <w:pPr>
              <w:spacing w:line="360" w:lineRule="auto"/>
            </w:pPr>
            <w:r w:rsidRPr="00D36B32">
              <w:t>INT</w:t>
            </w:r>
          </w:p>
        </w:tc>
        <w:tc>
          <w:tcPr>
            <w:tcW w:w="2457" w:type="dxa"/>
            <w:vAlign w:val="center"/>
          </w:tcPr>
          <w:p w14:paraId="4C46BCC7" w14:textId="4428054A" w:rsidR="00D36B32" w:rsidRPr="00D36B32" w:rsidRDefault="00D36B32" w:rsidP="00D36B32">
            <w:pPr>
              <w:spacing w:line="360" w:lineRule="auto"/>
            </w:pPr>
            <w:r w:rsidRPr="00D36B32">
              <w:t>Primary Key (PK)</w:t>
            </w:r>
          </w:p>
        </w:tc>
      </w:tr>
      <w:tr w:rsidR="00D36B32" w:rsidRPr="002A786C" w14:paraId="2E1323AB" w14:textId="77777777" w:rsidTr="00B8496A">
        <w:tc>
          <w:tcPr>
            <w:tcW w:w="2155" w:type="dxa"/>
            <w:vAlign w:val="center"/>
          </w:tcPr>
          <w:p w14:paraId="32E55A31" w14:textId="4E5FAE3D" w:rsidR="00D36B32" w:rsidRPr="00D36B32" w:rsidRDefault="00D36B32" w:rsidP="00D36B32">
            <w:pPr>
              <w:tabs>
                <w:tab w:val="left" w:pos="313"/>
              </w:tabs>
              <w:spacing w:line="360" w:lineRule="auto"/>
              <w:jc w:val="center"/>
            </w:pPr>
            <w:r w:rsidRPr="00D36B32">
              <w:t>MALQ</w:t>
            </w:r>
          </w:p>
        </w:tc>
        <w:tc>
          <w:tcPr>
            <w:tcW w:w="2610" w:type="dxa"/>
            <w:vAlign w:val="center"/>
          </w:tcPr>
          <w:p w14:paraId="23C1DFE5" w14:textId="47AC4981" w:rsidR="00D36B32" w:rsidRPr="00D36B32" w:rsidRDefault="00D36B32" w:rsidP="00D36B32">
            <w:pPr>
              <w:spacing w:line="360" w:lineRule="auto"/>
            </w:pPr>
            <w:r w:rsidRPr="00D36B32">
              <w:t>Mã loại quyền</w:t>
            </w:r>
          </w:p>
        </w:tc>
        <w:tc>
          <w:tcPr>
            <w:tcW w:w="1840" w:type="dxa"/>
            <w:vAlign w:val="center"/>
          </w:tcPr>
          <w:p w14:paraId="5FB722B7" w14:textId="378CB08E" w:rsidR="00D36B32" w:rsidRPr="00D36B32" w:rsidRDefault="00D36B32" w:rsidP="00D36B32">
            <w:pPr>
              <w:spacing w:line="360" w:lineRule="auto"/>
            </w:pPr>
            <w:r w:rsidRPr="00D36B32">
              <w:t>INT</w:t>
            </w:r>
          </w:p>
        </w:tc>
        <w:tc>
          <w:tcPr>
            <w:tcW w:w="2457" w:type="dxa"/>
            <w:vAlign w:val="center"/>
          </w:tcPr>
          <w:p w14:paraId="0FBBAE1C" w14:textId="2B5E177F" w:rsidR="00D36B32" w:rsidRPr="00D36B32" w:rsidRDefault="00D36B32" w:rsidP="00D36B32">
            <w:pPr>
              <w:spacing w:line="360" w:lineRule="auto"/>
            </w:pPr>
            <w:r w:rsidRPr="00D36B32">
              <w:t>Foreign Key (FK)</w:t>
            </w:r>
          </w:p>
        </w:tc>
      </w:tr>
      <w:tr w:rsidR="00D36B32" w:rsidRPr="002A786C" w14:paraId="40EC6CAC" w14:textId="77777777" w:rsidTr="00B8496A">
        <w:tc>
          <w:tcPr>
            <w:tcW w:w="2155" w:type="dxa"/>
            <w:vAlign w:val="center"/>
          </w:tcPr>
          <w:p w14:paraId="2F4C1324" w14:textId="53B829CB" w:rsidR="00D36B32" w:rsidRPr="00D36B32" w:rsidRDefault="00D36B32" w:rsidP="00D36B32">
            <w:pPr>
              <w:tabs>
                <w:tab w:val="left" w:pos="313"/>
              </w:tabs>
              <w:spacing w:line="360" w:lineRule="auto"/>
              <w:jc w:val="center"/>
            </w:pPr>
            <w:r w:rsidRPr="00D36B32">
              <w:t>TENND</w:t>
            </w:r>
          </w:p>
        </w:tc>
        <w:tc>
          <w:tcPr>
            <w:tcW w:w="2610" w:type="dxa"/>
            <w:vAlign w:val="center"/>
          </w:tcPr>
          <w:p w14:paraId="14871284" w14:textId="5B283599" w:rsidR="00D36B32" w:rsidRPr="00D36B32" w:rsidRDefault="00D36B32" w:rsidP="00D36B32">
            <w:pPr>
              <w:spacing w:line="360" w:lineRule="auto"/>
            </w:pPr>
            <w:r w:rsidRPr="00D36B32">
              <w:t>Tên người dùng</w:t>
            </w:r>
          </w:p>
        </w:tc>
        <w:tc>
          <w:tcPr>
            <w:tcW w:w="1840" w:type="dxa"/>
            <w:vAlign w:val="center"/>
          </w:tcPr>
          <w:p w14:paraId="1CDDFB8A" w14:textId="309D1B28" w:rsidR="00D36B32" w:rsidRPr="00D36B32" w:rsidRDefault="00D36B32" w:rsidP="00D36B32">
            <w:pPr>
              <w:spacing w:line="360" w:lineRule="auto"/>
            </w:pPr>
            <w:r w:rsidRPr="00D36B32">
              <w:t>NVARCHAR</w:t>
            </w:r>
          </w:p>
        </w:tc>
        <w:tc>
          <w:tcPr>
            <w:tcW w:w="2457" w:type="dxa"/>
            <w:vAlign w:val="center"/>
          </w:tcPr>
          <w:p w14:paraId="0B07AFB5" w14:textId="16278894" w:rsidR="00D36B32" w:rsidRPr="00D36B32" w:rsidRDefault="00D36B32" w:rsidP="00D36B32">
            <w:pPr>
              <w:spacing w:line="360" w:lineRule="auto"/>
            </w:pPr>
            <w:r w:rsidRPr="00D36B32">
              <w:t>Not Null</w:t>
            </w:r>
          </w:p>
        </w:tc>
      </w:tr>
      <w:tr w:rsidR="00D36B32" w:rsidRPr="002A786C" w14:paraId="5CBE67A7" w14:textId="77777777" w:rsidTr="00B8496A">
        <w:tc>
          <w:tcPr>
            <w:tcW w:w="2155" w:type="dxa"/>
            <w:vAlign w:val="center"/>
          </w:tcPr>
          <w:p w14:paraId="4911EBFC" w14:textId="05AF4E57" w:rsidR="00D36B32" w:rsidRPr="00D36B32" w:rsidRDefault="00D36B32" w:rsidP="00D36B32">
            <w:pPr>
              <w:tabs>
                <w:tab w:val="left" w:pos="313"/>
              </w:tabs>
              <w:spacing w:line="360" w:lineRule="auto"/>
              <w:jc w:val="center"/>
            </w:pPr>
            <w:r w:rsidRPr="00D36B32">
              <w:t>ANHDIADIEN</w:t>
            </w:r>
          </w:p>
        </w:tc>
        <w:tc>
          <w:tcPr>
            <w:tcW w:w="2610" w:type="dxa"/>
            <w:vAlign w:val="center"/>
          </w:tcPr>
          <w:p w14:paraId="4F96F2CB" w14:textId="315D1867" w:rsidR="00D36B32" w:rsidRPr="00D36B32" w:rsidRDefault="00D36B32" w:rsidP="00D36B32">
            <w:pPr>
              <w:spacing w:line="360" w:lineRule="auto"/>
            </w:pPr>
            <w:r w:rsidRPr="00D36B32">
              <w:t>Ảnh đại diện</w:t>
            </w:r>
          </w:p>
        </w:tc>
        <w:tc>
          <w:tcPr>
            <w:tcW w:w="1840" w:type="dxa"/>
            <w:vAlign w:val="center"/>
          </w:tcPr>
          <w:p w14:paraId="6CED4430" w14:textId="5B7DF51E" w:rsidR="00D36B32" w:rsidRPr="00D36B32" w:rsidRDefault="00D36B32" w:rsidP="00D36B32">
            <w:pPr>
              <w:spacing w:line="360" w:lineRule="auto"/>
            </w:pPr>
            <w:r w:rsidRPr="00D36B32">
              <w:t>NVARCHAR</w:t>
            </w:r>
          </w:p>
        </w:tc>
        <w:tc>
          <w:tcPr>
            <w:tcW w:w="2457" w:type="dxa"/>
            <w:vAlign w:val="center"/>
          </w:tcPr>
          <w:p w14:paraId="655DDB99" w14:textId="0A31679A" w:rsidR="00D36B32" w:rsidRPr="00D36B32" w:rsidRDefault="00D36B32" w:rsidP="00D36B32">
            <w:pPr>
              <w:spacing w:line="360" w:lineRule="auto"/>
            </w:pPr>
            <w:r w:rsidRPr="00D36B32">
              <w:t>-</w:t>
            </w:r>
          </w:p>
        </w:tc>
      </w:tr>
      <w:tr w:rsidR="00D36B32" w:rsidRPr="002A786C" w14:paraId="36516379" w14:textId="77777777" w:rsidTr="00B8496A">
        <w:tc>
          <w:tcPr>
            <w:tcW w:w="2155" w:type="dxa"/>
            <w:vAlign w:val="center"/>
          </w:tcPr>
          <w:p w14:paraId="0F9B612A" w14:textId="24604169" w:rsidR="00D36B32" w:rsidRPr="00D36B32" w:rsidRDefault="00D36B32" w:rsidP="00D36B32">
            <w:pPr>
              <w:tabs>
                <w:tab w:val="left" w:pos="313"/>
              </w:tabs>
              <w:spacing w:line="360" w:lineRule="auto"/>
              <w:jc w:val="center"/>
            </w:pPr>
            <w:r w:rsidRPr="00D36B32">
              <w:t>DIACHI</w:t>
            </w:r>
          </w:p>
        </w:tc>
        <w:tc>
          <w:tcPr>
            <w:tcW w:w="2610" w:type="dxa"/>
            <w:vAlign w:val="center"/>
          </w:tcPr>
          <w:p w14:paraId="56EB4686" w14:textId="1BBA110B" w:rsidR="00D36B32" w:rsidRPr="00D36B32" w:rsidRDefault="00D36B32" w:rsidP="00D36B32">
            <w:pPr>
              <w:spacing w:line="360" w:lineRule="auto"/>
            </w:pPr>
            <w:r w:rsidRPr="00D36B32">
              <w:t>Địa chỉ người dùng</w:t>
            </w:r>
          </w:p>
        </w:tc>
        <w:tc>
          <w:tcPr>
            <w:tcW w:w="1840" w:type="dxa"/>
            <w:vAlign w:val="center"/>
          </w:tcPr>
          <w:p w14:paraId="1AFD5A59" w14:textId="4C2C99CE" w:rsidR="00D36B32" w:rsidRPr="00D36B32" w:rsidRDefault="00D36B32" w:rsidP="00D36B32">
            <w:pPr>
              <w:spacing w:line="360" w:lineRule="auto"/>
            </w:pPr>
            <w:r w:rsidRPr="00D36B32">
              <w:t>NVARCHAR</w:t>
            </w:r>
          </w:p>
        </w:tc>
        <w:tc>
          <w:tcPr>
            <w:tcW w:w="2457" w:type="dxa"/>
            <w:vAlign w:val="center"/>
          </w:tcPr>
          <w:p w14:paraId="047FCFBE" w14:textId="66154043" w:rsidR="00D36B32" w:rsidRPr="00D36B32" w:rsidRDefault="00D36B32" w:rsidP="00D36B32">
            <w:pPr>
              <w:spacing w:line="360" w:lineRule="auto"/>
            </w:pPr>
            <w:r w:rsidRPr="00D36B32">
              <w:t>-</w:t>
            </w:r>
          </w:p>
        </w:tc>
      </w:tr>
      <w:tr w:rsidR="00D36B32" w:rsidRPr="002A786C" w14:paraId="2B8C0C54" w14:textId="77777777" w:rsidTr="00B8496A">
        <w:tc>
          <w:tcPr>
            <w:tcW w:w="2155" w:type="dxa"/>
            <w:vAlign w:val="center"/>
          </w:tcPr>
          <w:p w14:paraId="6B61DC51" w14:textId="584F2EAB" w:rsidR="00D36B32" w:rsidRPr="00D36B32" w:rsidRDefault="00D36B32" w:rsidP="00D36B32">
            <w:pPr>
              <w:tabs>
                <w:tab w:val="left" w:pos="313"/>
              </w:tabs>
              <w:spacing w:line="360" w:lineRule="auto"/>
              <w:jc w:val="center"/>
            </w:pPr>
            <w:r w:rsidRPr="00D36B32">
              <w:t>MATKHAU</w:t>
            </w:r>
          </w:p>
        </w:tc>
        <w:tc>
          <w:tcPr>
            <w:tcW w:w="2610" w:type="dxa"/>
            <w:vAlign w:val="center"/>
          </w:tcPr>
          <w:p w14:paraId="244DF495" w14:textId="70BE3846" w:rsidR="00D36B32" w:rsidRPr="00D36B32" w:rsidRDefault="00D36B32" w:rsidP="00D36B32">
            <w:pPr>
              <w:spacing w:line="360" w:lineRule="auto"/>
            </w:pPr>
            <w:r w:rsidRPr="00D36B32">
              <w:t>Mật khẩu</w:t>
            </w:r>
          </w:p>
        </w:tc>
        <w:tc>
          <w:tcPr>
            <w:tcW w:w="1840" w:type="dxa"/>
            <w:vAlign w:val="center"/>
          </w:tcPr>
          <w:p w14:paraId="5DACB3FF" w14:textId="4C81D3AF" w:rsidR="00D36B32" w:rsidRPr="00D36B32" w:rsidRDefault="00D36B32" w:rsidP="00D36B32">
            <w:pPr>
              <w:spacing w:line="360" w:lineRule="auto"/>
            </w:pPr>
            <w:r w:rsidRPr="00D36B32">
              <w:t>NVARCHAR</w:t>
            </w:r>
          </w:p>
        </w:tc>
        <w:tc>
          <w:tcPr>
            <w:tcW w:w="2457" w:type="dxa"/>
            <w:vAlign w:val="center"/>
          </w:tcPr>
          <w:p w14:paraId="45821C7F" w14:textId="2BA2BCF6" w:rsidR="00D36B32" w:rsidRPr="00D36B32" w:rsidRDefault="00D36B32" w:rsidP="00D36B32">
            <w:pPr>
              <w:spacing w:line="360" w:lineRule="auto"/>
            </w:pPr>
            <w:r w:rsidRPr="00D36B32">
              <w:t>Not Null</w:t>
            </w:r>
          </w:p>
        </w:tc>
      </w:tr>
      <w:tr w:rsidR="00D36B32" w:rsidRPr="002A786C" w14:paraId="323B4B84" w14:textId="77777777" w:rsidTr="00B8496A">
        <w:tc>
          <w:tcPr>
            <w:tcW w:w="2155" w:type="dxa"/>
            <w:vAlign w:val="center"/>
          </w:tcPr>
          <w:p w14:paraId="17079C84" w14:textId="08A93C63" w:rsidR="00D36B32" w:rsidRPr="00D36B32" w:rsidRDefault="00D36B32" w:rsidP="00D36B32">
            <w:pPr>
              <w:tabs>
                <w:tab w:val="left" w:pos="313"/>
              </w:tabs>
              <w:spacing w:line="360" w:lineRule="auto"/>
              <w:jc w:val="center"/>
            </w:pPr>
            <w:r w:rsidRPr="00D36B32">
              <w:t>SODIENTHOAI</w:t>
            </w:r>
          </w:p>
        </w:tc>
        <w:tc>
          <w:tcPr>
            <w:tcW w:w="2610" w:type="dxa"/>
            <w:vAlign w:val="center"/>
          </w:tcPr>
          <w:p w14:paraId="1A0C3152" w14:textId="0CCBBFC9" w:rsidR="00D36B32" w:rsidRPr="00D36B32" w:rsidRDefault="00D36B32" w:rsidP="00D36B32">
            <w:pPr>
              <w:spacing w:line="360" w:lineRule="auto"/>
            </w:pPr>
            <w:r w:rsidRPr="00D36B32">
              <w:t>Số điện thoại</w:t>
            </w:r>
          </w:p>
        </w:tc>
        <w:tc>
          <w:tcPr>
            <w:tcW w:w="1840" w:type="dxa"/>
            <w:vAlign w:val="center"/>
          </w:tcPr>
          <w:p w14:paraId="60CCE78F" w14:textId="5000E1D9" w:rsidR="00D36B32" w:rsidRPr="00D36B32" w:rsidRDefault="00D36B32" w:rsidP="00D36B32">
            <w:pPr>
              <w:spacing w:line="360" w:lineRule="auto"/>
            </w:pPr>
            <w:r w:rsidRPr="00D36B32">
              <w:t>NVARCHAR</w:t>
            </w:r>
          </w:p>
        </w:tc>
        <w:tc>
          <w:tcPr>
            <w:tcW w:w="2457" w:type="dxa"/>
            <w:vAlign w:val="center"/>
          </w:tcPr>
          <w:p w14:paraId="2FDC51CF" w14:textId="0DDED617" w:rsidR="00D36B32" w:rsidRPr="00D36B32" w:rsidRDefault="00D36B32" w:rsidP="00D36B32">
            <w:pPr>
              <w:spacing w:line="360" w:lineRule="auto"/>
            </w:pPr>
            <w:r w:rsidRPr="00D36B32">
              <w:t>Unique</w:t>
            </w:r>
          </w:p>
        </w:tc>
      </w:tr>
      <w:tr w:rsidR="00D36B32" w:rsidRPr="002A786C" w14:paraId="281BBDCA" w14:textId="77777777" w:rsidTr="00E2525E">
        <w:tc>
          <w:tcPr>
            <w:tcW w:w="2155" w:type="dxa"/>
            <w:vAlign w:val="center"/>
          </w:tcPr>
          <w:p w14:paraId="27CCCE36" w14:textId="666280B9" w:rsidR="00D36B32" w:rsidRPr="00D36B32" w:rsidRDefault="00D36B32" w:rsidP="00D36B32">
            <w:pPr>
              <w:tabs>
                <w:tab w:val="left" w:pos="313"/>
              </w:tabs>
              <w:spacing w:line="360" w:lineRule="auto"/>
              <w:jc w:val="center"/>
            </w:pPr>
            <w:r w:rsidRPr="00D36B32">
              <w:t>MAXACNHAN</w:t>
            </w:r>
          </w:p>
        </w:tc>
        <w:tc>
          <w:tcPr>
            <w:tcW w:w="2610" w:type="dxa"/>
            <w:vAlign w:val="center"/>
          </w:tcPr>
          <w:p w14:paraId="770FBD7D" w14:textId="1D6B62E4" w:rsidR="00D36B32" w:rsidRPr="00D36B32" w:rsidRDefault="00D36B32" w:rsidP="00D36B32">
            <w:pPr>
              <w:spacing w:line="360" w:lineRule="auto"/>
            </w:pPr>
            <w:r w:rsidRPr="00D36B32">
              <w:t>Mã xác nhận</w:t>
            </w:r>
          </w:p>
        </w:tc>
        <w:tc>
          <w:tcPr>
            <w:tcW w:w="1840" w:type="dxa"/>
            <w:vAlign w:val="center"/>
          </w:tcPr>
          <w:p w14:paraId="31E55661" w14:textId="7260701A" w:rsidR="00D36B32" w:rsidRPr="00D36B32" w:rsidRDefault="00D36B32" w:rsidP="00D36B32">
            <w:pPr>
              <w:spacing w:line="360" w:lineRule="auto"/>
            </w:pPr>
            <w:r w:rsidRPr="00D36B32">
              <w:t>NVARCHAR</w:t>
            </w:r>
          </w:p>
        </w:tc>
        <w:tc>
          <w:tcPr>
            <w:tcW w:w="2457" w:type="dxa"/>
            <w:vAlign w:val="center"/>
          </w:tcPr>
          <w:p w14:paraId="462F855B" w14:textId="03BD06E6" w:rsidR="00D36B32" w:rsidRPr="00D36B32" w:rsidRDefault="00D36B32" w:rsidP="00D36B32">
            <w:pPr>
              <w:spacing w:line="360" w:lineRule="auto"/>
            </w:pPr>
            <w:r w:rsidRPr="00D36B32">
              <w:t>-</w:t>
            </w:r>
          </w:p>
        </w:tc>
      </w:tr>
    </w:tbl>
    <w:p w14:paraId="3442910C" w14:textId="77777777" w:rsidR="00D36B32" w:rsidRDefault="00D36B32" w:rsidP="00D36B32">
      <w:pPr>
        <w:pStyle w:val="Caption"/>
        <w:spacing w:after="0" w:line="360" w:lineRule="auto"/>
        <w:rPr>
          <w:color w:val="auto"/>
          <w:szCs w:val="26"/>
        </w:rPr>
      </w:pPr>
    </w:p>
    <w:p w14:paraId="794D1255" w14:textId="77777777" w:rsidR="00D36B32" w:rsidRDefault="00D36B32" w:rsidP="00D36B32">
      <w:pPr>
        <w:pStyle w:val="Caption"/>
        <w:spacing w:after="0" w:line="360" w:lineRule="auto"/>
        <w:rPr>
          <w:color w:val="auto"/>
          <w:szCs w:val="26"/>
        </w:rPr>
      </w:pPr>
    </w:p>
    <w:p w14:paraId="5716C472" w14:textId="77777777" w:rsidR="00D36B32" w:rsidRDefault="00D36B32" w:rsidP="00D36B32">
      <w:pPr>
        <w:pStyle w:val="Caption"/>
        <w:spacing w:after="0" w:line="360" w:lineRule="auto"/>
        <w:rPr>
          <w:color w:val="auto"/>
          <w:szCs w:val="26"/>
        </w:rPr>
      </w:pPr>
    </w:p>
    <w:p w14:paraId="51606DA8" w14:textId="77777777" w:rsidR="00D36B32" w:rsidRDefault="00D36B32" w:rsidP="00D36B32">
      <w:pPr>
        <w:pStyle w:val="Caption"/>
        <w:spacing w:after="0" w:line="360" w:lineRule="auto"/>
        <w:rPr>
          <w:color w:val="auto"/>
          <w:szCs w:val="26"/>
        </w:rPr>
      </w:pPr>
    </w:p>
    <w:p w14:paraId="79CEE0DA" w14:textId="1F7B1EFC" w:rsidR="00D36B32" w:rsidRPr="002A786C" w:rsidRDefault="00D36B32" w:rsidP="00D36B32">
      <w:pPr>
        <w:pStyle w:val="Caption"/>
        <w:spacing w:after="0" w:line="360" w:lineRule="auto"/>
        <w:rPr>
          <w:color w:val="auto"/>
          <w:szCs w:val="26"/>
        </w:rPr>
      </w:pPr>
      <w:bookmarkStart w:id="85" w:name="_Toc187455309"/>
      <w:bookmarkStart w:id="86" w:name="_Toc187456748"/>
      <w:r w:rsidRPr="002A786C">
        <w:rPr>
          <w:color w:val="auto"/>
          <w:szCs w:val="26"/>
        </w:rPr>
        <w:lastRenderedPageBreak/>
        <w:t xml:space="preserve">Bảng </w:t>
      </w:r>
      <w:r>
        <w:rPr>
          <w:color w:val="auto"/>
          <w:szCs w:val="26"/>
        </w:rPr>
        <w:t>15</w:t>
      </w:r>
      <w:r w:rsidRPr="002A786C">
        <w:rPr>
          <w:color w:val="auto"/>
          <w:szCs w:val="26"/>
        </w:rPr>
        <w:t xml:space="preserve">: </w:t>
      </w:r>
      <w:r>
        <w:rPr>
          <w:color w:val="auto"/>
          <w:szCs w:val="26"/>
        </w:rPr>
        <w:t xml:space="preserve">Bảng </w:t>
      </w:r>
      <w:r>
        <w:rPr>
          <w:color w:val="auto"/>
          <w:szCs w:val="26"/>
        </w:rPr>
        <w:t>LOAIQUYEN</w:t>
      </w:r>
      <w:bookmarkEnd w:id="85"/>
      <w:bookmarkEnd w:id="86"/>
    </w:p>
    <w:tbl>
      <w:tblPr>
        <w:tblStyle w:val="TableGrid"/>
        <w:tblW w:w="9062" w:type="dxa"/>
        <w:tblLook w:val="04A0" w:firstRow="1" w:lastRow="0" w:firstColumn="1" w:lastColumn="0" w:noHBand="0" w:noVBand="1"/>
      </w:tblPr>
      <w:tblGrid>
        <w:gridCol w:w="2155"/>
        <w:gridCol w:w="2610"/>
        <w:gridCol w:w="1840"/>
        <w:gridCol w:w="2457"/>
      </w:tblGrid>
      <w:tr w:rsidR="00D36B32" w:rsidRPr="002A786C" w14:paraId="1EBCA57F" w14:textId="77777777" w:rsidTr="00E2525E">
        <w:tc>
          <w:tcPr>
            <w:tcW w:w="2155" w:type="dxa"/>
            <w:vAlign w:val="center"/>
          </w:tcPr>
          <w:p w14:paraId="1095021C" w14:textId="77777777" w:rsidR="00D36B32" w:rsidRPr="002A786C" w:rsidRDefault="00D36B32" w:rsidP="00E2525E">
            <w:pPr>
              <w:spacing w:line="360" w:lineRule="auto"/>
              <w:jc w:val="center"/>
              <w:rPr>
                <w:b/>
              </w:rPr>
            </w:pPr>
            <w:r>
              <w:rPr>
                <w:b/>
              </w:rPr>
              <w:t>Thuộc tính</w:t>
            </w:r>
          </w:p>
        </w:tc>
        <w:tc>
          <w:tcPr>
            <w:tcW w:w="2610" w:type="dxa"/>
            <w:vAlign w:val="center"/>
          </w:tcPr>
          <w:p w14:paraId="3F7EA9D7" w14:textId="77777777" w:rsidR="00D36B32" w:rsidRPr="002A786C" w:rsidRDefault="00D36B32" w:rsidP="00E2525E">
            <w:pPr>
              <w:spacing w:line="360" w:lineRule="auto"/>
              <w:jc w:val="center"/>
              <w:rPr>
                <w:b/>
              </w:rPr>
            </w:pPr>
            <w:r>
              <w:rPr>
                <w:b/>
              </w:rPr>
              <w:t>Mô tả</w:t>
            </w:r>
          </w:p>
        </w:tc>
        <w:tc>
          <w:tcPr>
            <w:tcW w:w="1840" w:type="dxa"/>
          </w:tcPr>
          <w:p w14:paraId="79466363" w14:textId="77777777" w:rsidR="00D36B32" w:rsidRPr="002A786C" w:rsidRDefault="00D36B32" w:rsidP="00E2525E">
            <w:pPr>
              <w:spacing w:line="360" w:lineRule="auto"/>
              <w:jc w:val="center"/>
              <w:rPr>
                <w:b/>
              </w:rPr>
            </w:pPr>
            <w:r>
              <w:rPr>
                <w:b/>
              </w:rPr>
              <w:t>Kiểu dữ liệu</w:t>
            </w:r>
          </w:p>
        </w:tc>
        <w:tc>
          <w:tcPr>
            <w:tcW w:w="2457" w:type="dxa"/>
          </w:tcPr>
          <w:p w14:paraId="1C5FB558" w14:textId="77777777" w:rsidR="00D36B32" w:rsidRDefault="00D36B32" w:rsidP="00E2525E">
            <w:pPr>
              <w:spacing w:line="360" w:lineRule="auto"/>
              <w:jc w:val="center"/>
              <w:rPr>
                <w:b/>
              </w:rPr>
            </w:pPr>
            <w:r>
              <w:rPr>
                <w:b/>
              </w:rPr>
              <w:t>Ràng buộc</w:t>
            </w:r>
          </w:p>
        </w:tc>
      </w:tr>
      <w:tr w:rsidR="00D36B32" w:rsidRPr="002A786C" w14:paraId="07D7933D" w14:textId="77777777" w:rsidTr="00E2525E">
        <w:tc>
          <w:tcPr>
            <w:tcW w:w="2155" w:type="dxa"/>
            <w:vAlign w:val="center"/>
          </w:tcPr>
          <w:p w14:paraId="4625B946" w14:textId="5BDAE76B" w:rsidR="00D36B32" w:rsidRPr="00D36B32" w:rsidRDefault="00D36B32" w:rsidP="00D36B32">
            <w:pPr>
              <w:tabs>
                <w:tab w:val="left" w:pos="313"/>
              </w:tabs>
              <w:spacing w:line="360" w:lineRule="auto"/>
              <w:jc w:val="center"/>
              <w:rPr>
                <w:bCs/>
              </w:rPr>
            </w:pPr>
            <w:r w:rsidRPr="00D36B32">
              <w:t>MALQ</w:t>
            </w:r>
          </w:p>
        </w:tc>
        <w:tc>
          <w:tcPr>
            <w:tcW w:w="2610" w:type="dxa"/>
            <w:vAlign w:val="center"/>
          </w:tcPr>
          <w:p w14:paraId="30419EDA" w14:textId="5739FBA3" w:rsidR="00D36B32" w:rsidRPr="00D36B32" w:rsidRDefault="00D36B32" w:rsidP="00D36B32">
            <w:pPr>
              <w:spacing w:line="360" w:lineRule="auto"/>
              <w:rPr>
                <w:bCs/>
              </w:rPr>
            </w:pPr>
            <w:r w:rsidRPr="00D36B32">
              <w:t>Mã loại quyền</w:t>
            </w:r>
          </w:p>
        </w:tc>
        <w:tc>
          <w:tcPr>
            <w:tcW w:w="1840" w:type="dxa"/>
            <w:vAlign w:val="center"/>
          </w:tcPr>
          <w:p w14:paraId="6077E4AA" w14:textId="0F0D135E" w:rsidR="00D36B32" w:rsidRPr="00D36B32" w:rsidRDefault="00D36B32" w:rsidP="00D36B32">
            <w:pPr>
              <w:spacing w:line="360" w:lineRule="auto"/>
              <w:rPr>
                <w:bCs/>
              </w:rPr>
            </w:pPr>
            <w:r w:rsidRPr="00D36B32">
              <w:t>INT</w:t>
            </w:r>
          </w:p>
        </w:tc>
        <w:tc>
          <w:tcPr>
            <w:tcW w:w="2457" w:type="dxa"/>
            <w:vAlign w:val="center"/>
          </w:tcPr>
          <w:p w14:paraId="728C34EE" w14:textId="11D5C940" w:rsidR="00D36B32" w:rsidRPr="00D36B32" w:rsidRDefault="00D36B32" w:rsidP="00D36B32">
            <w:pPr>
              <w:spacing w:line="360" w:lineRule="auto"/>
              <w:rPr>
                <w:bCs/>
              </w:rPr>
            </w:pPr>
            <w:r w:rsidRPr="00D36B32">
              <w:t>Primary Key (PK)</w:t>
            </w:r>
          </w:p>
        </w:tc>
      </w:tr>
      <w:tr w:rsidR="00D36B32" w:rsidRPr="002A786C" w14:paraId="2B26A577" w14:textId="77777777" w:rsidTr="00E2525E">
        <w:tc>
          <w:tcPr>
            <w:tcW w:w="2155" w:type="dxa"/>
            <w:vAlign w:val="center"/>
          </w:tcPr>
          <w:p w14:paraId="7438398A" w14:textId="0F6919A4" w:rsidR="00D36B32" w:rsidRPr="00D36B32" w:rsidRDefault="00D36B32" w:rsidP="00D36B32">
            <w:pPr>
              <w:tabs>
                <w:tab w:val="left" w:pos="313"/>
              </w:tabs>
              <w:spacing w:line="360" w:lineRule="auto"/>
              <w:jc w:val="center"/>
              <w:rPr>
                <w:bCs/>
              </w:rPr>
            </w:pPr>
            <w:r w:rsidRPr="00D36B32">
              <w:t>TENLQ</w:t>
            </w:r>
          </w:p>
        </w:tc>
        <w:tc>
          <w:tcPr>
            <w:tcW w:w="2610" w:type="dxa"/>
            <w:vAlign w:val="center"/>
          </w:tcPr>
          <w:p w14:paraId="2C044DAF" w14:textId="5925CADC" w:rsidR="00D36B32" w:rsidRPr="00D36B32" w:rsidRDefault="00D36B32" w:rsidP="00D36B32">
            <w:pPr>
              <w:spacing w:line="360" w:lineRule="auto"/>
              <w:rPr>
                <w:bCs/>
              </w:rPr>
            </w:pPr>
            <w:r w:rsidRPr="00D36B32">
              <w:t>Tên loại quyền</w:t>
            </w:r>
          </w:p>
        </w:tc>
        <w:tc>
          <w:tcPr>
            <w:tcW w:w="1840" w:type="dxa"/>
            <w:vAlign w:val="center"/>
          </w:tcPr>
          <w:p w14:paraId="3C24F171" w14:textId="633DCA87" w:rsidR="00D36B32" w:rsidRPr="00D36B32" w:rsidRDefault="00D36B32" w:rsidP="00D36B32">
            <w:pPr>
              <w:spacing w:line="360" w:lineRule="auto"/>
              <w:rPr>
                <w:bCs/>
              </w:rPr>
            </w:pPr>
            <w:r w:rsidRPr="00D36B32">
              <w:t>NVARCHAR</w:t>
            </w:r>
          </w:p>
        </w:tc>
        <w:tc>
          <w:tcPr>
            <w:tcW w:w="2457" w:type="dxa"/>
            <w:vAlign w:val="center"/>
          </w:tcPr>
          <w:p w14:paraId="704F3EBC" w14:textId="1FE4815C" w:rsidR="00D36B32" w:rsidRPr="00D36B32" w:rsidRDefault="00D36B32" w:rsidP="00D36B32">
            <w:pPr>
              <w:spacing w:line="360" w:lineRule="auto"/>
              <w:rPr>
                <w:bCs/>
              </w:rPr>
            </w:pPr>
            <w:r w:rsidRPr="00D36B32">
              <w:t>Not Null</w:t>
            </w:r>
          </w:p>
        </w:tc>
      </w:tr>
    </w:tbl>
    <w:p w14:paraId="59F6BE9C" w14:textId="05BE5BE2" w:rsidR="00D36B32" w:rsidRPr="00D36B32" w:rsidRDefault="00D36B32" w:rsidP="00D36B32">
      <w:pPr>
        <w:pStyle w:val="Heading1"/>
        <w:spacing w:line="360" w:lineRule="auto"/>
        <w:jc w:val="left"/>
      </w:pPr>
    </w:p>
    <w:p w14:paraId="66F11040" w14:textId="77777777" w:rsidR="006D71B5" w:rsidRDefault="00053065" w:rsidP="002F177F">
      <w:pPr>
        <w:pStyle w:val="Heading1"/>
        <w:spacing w:line="360" w:lineRule="auto"/>
      </w:pPr>
      <w:r w:rsidRPr="00F93EB7">
        <w:br w:type="page"/>
      </w:r>
    </w:p>
    <w:p w14:paraId="490967C0" w14:textId="77777777" w:rsidR="00053065" w:rsidRPr="00F93EB7" w:rsidRDefault="00053065" w:rsidP="002F177F">
      <w:pPr>
        <w:pStyle w:val="Heading1"/>
        <w:spacing w:line="360" w:lineRule="auto"/>
        <w:rPr>
          <w:b/>
        </w:rPr>
      </w:pPr>
      <w:bookmarkStart w:id="87" w:name="_Toc106097368"/>
      <w:bookmarkStart w:id="88" w:name="_Toc187456892"/>
      <w:r w:rsidRPr="00F93EB7">
        <w:rPr>
          <w:b/>
        </w:rPr>
        <w:lastRenderedPageBreak/>
        <w:t xml:space="preserve">Phần </w:t>
      </w:r>
      <w:r w:rsidR="00C749AC">
        <w:rPr>
          <w:b/>
        </w:rPr>
        <w:t>3</w:t>
      </w:r>
      <w:r w:rsidR="00242FC4" w:rsidRPr="00F93EB7">
        <w:rPr>
          <w:b/>
        </w:rPr>
        <w:t>:</w:t>
      </w:r>
      <w:r w:rsidR="003C61A4" w:rsidRPr="00F93EB7">
        <w:rPr>
          <w:b/>
        </w:rPr>
        <w:br/>
      </w:r>
      <w:r w:rsidR="00372DBB" w:rsidRPr="00F93EB7">
        <w:rPr>
          <w:b/>
        </w:rPr>
        <w:t xml:space="preserve">XÂY DỰNG </w:t>
      </w:r>
      <w:r w:rsidR="00B01DE1" w:rsidRPr="00F93EB7">
        <w:rPr>
          <w:b/>
        </w:rPr>
        <w:t>WEBSITE</w:t>
      </w:r>
      <w:bookmarkEnd w:id="87"/>
      <w:bookmarkEnd w:id="88"/>
    </w:p>
    <w:p w14:paraId="08DE1E4D" w14:textId="77777777" w:rsidR="00372DBB" w:rsidRPr="00F93EB7" w:rsidRDefault="00B01DE1" w:rsidP="002F177F">
      <w:pPr>
        <w:pStyle w:val="Heading2-TimesNewRowman"/>
        <w:numPr>
          <w:ilvl w:val="0"/>
          <w:numId w:val="6"/>
        </w:numPr>
        <w:spacing w:line="360" w:lineRule="auto"/>
        <w:ind w:hanging="720"/>
      </w:pPr>
      <w:bookmarkStart w:id="89" w:name="_Toc106097369"/>
      <w:bookmarkStart w:id="90" w:name="_Toc187456893"/>
      <w:r w:rsidRPr="00F93EB7">
        <w:t>GIỚI THIỆU GIAO DIỆN</w:t>
      </w:r>
      <w:bookmarkEnd w:id="89"/>
      <w:bookmarkEnd w:id="90"/>
    </w:p>
    <w:p w14:paraId="4C3D1284" w14:textId="07F6B811" w:rsidR="00B01DE1" w:rsidRPr="00F93EB7" w:rsidRDefault="00B953B6" w:rsidP="002F177F">
      <w:pPr>
        <w:pStyle w:val="Heading3"/>
        <w:numPr>
          <w:ilvl w:val="0"/>
          <w:numId w:val="7"/>
        </w:numPr>
        <w:tabs>
          <w:tab w:val="left" w:pos="993"/>
        </w:tabs>
        <w:spacing w:before="0" w:after="0" w:line="360" w:lineRule="auto"/>
        <w:ind w:left="284" w:firstLine="0"/>
        <w:rPr>
          <w:rFonts w:cs="Times New Roman"/>
          <w:i w:val="0"/>
        </w:rPr>
      </w:pPr>
      <w:bookmarkStart w:id="91" w:name="_Toc187456894"/>
      <w:r>
        <w:rPr>
          <w:rFonts w:cs="Times New Roman"/>
          <w:i w:val="0"/>
        </w:rPr>
        <w:t>Giao diện chính</w:t>
      </w:r>
      <w:bookmarkEnd w:id="91"/>
      <w:r>
        <w:rPr>
          <w:rFonts w:cs="Times New Roman"/>
          <w:i w:val="0"/>
        </w:rPr>
        <w:t xml:space="preserve"> </w:t>
      </w:r>
    </w:p>
    <w:p w14:paraId="58B0CE1F" w14:textId="3445A1A5" w:rsidR="00B953B6" w:rsidRDefault="00B953B6" w:rsidP="00B953B6">
      <w:pPr>
        <w:rPr>
          <w:noProof/>
        </w:rPr>
      </w:pPr>
      <w:r w:rsidRPr="0096318F">
        <w:rPr>
          <w:noProof/>
        </w:rPr>
        <w:drawing>
          <wp:inline distT="0" distB="0" distL="0" distR="0" wp14:anchorId="2C4B1D53" wp14:editId="4DB8F994">
            <wp:extent cx="5753100" cy="3977640"/>
            <wp:effectExtent l="0" t="0" r="0" b="3810"/>
            <wp:docPr id="562663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977640"/>
                    </a:xfrm>
                    <a:prstGeom prst="rect">
                      <a:avLst/>
                    </a:prstGeom>
                    <a:noFill/>
                    <a:ln>
                      <a:noFill/>
                    </a:ln>
                  </pic:spPr>
                </pic:pic>
              </a:graphicData>
            </a:graphic>
          </wp:inline>
        </w:drawing>
      </w:r>
    </w:p>
    <w:p w14:paraId="11E0545B" w14:textId="1CA1411C" w:rsidR="00B953B6" w:rsidRPr="000E5C30" w:rsidRDefault="00B953B6" w:rsidP="000E5C30">
      <w:pPr>
        <w:pStyle w:val="Caption"/>
      </w:pPr>
      <w:bookmarkStart w:id="92" w:name="_Toc184993049"/>
      <w:bookmarkStart w:id="93" w:name="_Toc187455310"/>
      <w:bookmarkStart w:id="94" w:name="_Toc187456749"/>
      <w:r w:rsidRPr="000E5C30">
        <w:t xml:space="preserve">Hình </w:t>
      </w:r>
      <w:r w:rsidR="000E5C30" w:rsidRPr="000E5C30">
        <w:t>4</w:t>
      </w:r>
      <w:r w:rsidRPr="000E5C30">
        <w:t>: Giao diện chính dành cho khách hàng</w:t>
      </w:r>
      <w:bookmarkEnd w:id="92"/>
      <w:bookmarkEnd w:id="93"/>
      <w:bookmarkEnd w:id="94"/>
    </w:p>
    <w:p w14:paraId="6610D969" w14:textId="77777777" w:rsidR="00B953B6" w:rsidRDefault="00B953B6" w:rsidP="00B953B6">
      <w:pPr>
        <w:spacing w:line="360" w:lineRule="auto"/>
        <w:ind w:firstLine="360"/>
        <w:jc w:val="both"/>
        <w:rPr>
          <w:noProof/>
        </w:rPr>
      </w:pPr>
      <w:r>
        <w:rPr>
          <w:noProof/>
        </w:rPr>
        <w:t xml:space="preserve">Giao diện người người dùng thân thiện với khách hàng dễ dàng thao tác. Người dùng có thể xem sản phẩm theo bộ sưu tập gồm có: quốc gia, câu lạc bộ, giày cỏ nhân tạo, giày Futsal, phụ kiện, balo và túi thể thao, dụng cụ thể thao và thương hiệu. Giao diện chính thể hiện được logo của NPXSport. Giao diện có thể hiện thành công cụ tìm kiếm. Người dùng sau khi thêm hàng sẻ tiến hành đăng nhập. Nếu người dùng chưa có tài khoản sẻ tiếp hành đăng ký tài khoản. Trang chủ có thể hiện số điện thoại để tiện liên hệ: 0915629981. Và hỗ trợ trao đổi trực tuyến. </w:t>
      </w:r>
    </w:p>
    <w:p w14:paraId="0D636332" w14:textId="77777777" w:rsidR="002A786C" w:rsidRDefault="002A786C" w:rsidP="002A786C"/>
    <w:p w14:paraId="38E1299D" w14:textId="77777777" w:rsidR="002A786C" w:rsidRDefault="002A786C" w:rsidP="002A786C"/>
    <w:p w14:paraId="31064B92" w14:textId="77777777" w:rsidR="002A786C" w:rsidRDefault="002A786C" w:rsidP="002A786C"/>
    <w:p w14:paraId="598DEA38" w14:textId="77777777" w:rsidR="002A786C" w:rsidRDefault="002A786C" w:rsidP="002A786C"/>
    <w:p w14:paraId="345F3971" w14:textId="77777777" w:rsidR="002A786C" w:rsidRDefault="002A786C" w:rsidP="002A786C"/>
    <w:p w14:paraId="442B6863" w14:textId="77777777" w:rsidR="002A786C" w:rsidRDefault="002A786C" w:rsidP="002A786C"/>
    <w:p w14:paraId="50506A9E" w14:textId="77777777" w:rsidR="00C749AC" w:rsidRPr="002A786C" w:rsidRDefault="00C749AC" w:rsidP="002A786C"/>
    <w:p w14:paraId="277C2E4F" w14:textId="0D1695D7" w:rsidR="00B953B6" w:rsidRDefault="00B01DE1" w:rsidP="00B953B6">
      <w:pPr>
        <w:pStyle w:val="Heading3"/>
        <w:numPr>
          <w:ilvl w:val="0"/>
          <w:numId w:val="7"/>
        </w:numPr>
        <w:tabs>
          <w:tab w:val="num" w:pos="360"/>
          <w:tab w:val="left" w:pos="993"/>
        </w:tabs>
        <w:spacing w:before="0" w:after="0" w:line="360" w:lineRule="auto"/>
        <w:ind w:left="284" w:firstLine="0"/>
        <w:rPr>
          <w:rFonts w:cs="Times New Roman"/>
          <w:i w:val="0"/>
        </w:rPr>
      </w:pPr>
      <w:bookmarkStart w:id="95" w:name="_Toc106097371"/>
      <w:bookmarkStart w:id="96" w:name="_Toc187456895"/>
      <w:r w:rsidRPr="00F93EB7">
        <w:rPr>
          <w:rFonts w:cs="Times New Roman"/>
          <w:i w:val="0"/>
        </w:rPr>
        <w:lastRenderedPageBreak/>
        <w:t xml:space="preserve">Giao diện </w:t>
      </w:r>
      <w:bookmarkEnd w:id="95"/>
      <w:r w:rsidR="00B953B6">
        <w:rPr>
          <w:rFonts w:cs="Times New Roman"/>
          <w:i w:val="0"/>
        </w:rPr>
        <w:t>sản phẩm</w:t>
      </w:r>
      <w:bookmarkEnd w:id="96"/>
      <w:r w:rsidR="00B953B6">
        <w:rPr>
          <w:rFonts w:cs="Times New Roman"/>
          <w:i w:val="0"/>
        </w:rPr>
        <w:t xml:space="preserve"> </w:t>
      </w:r>
    </w:p>
    <w:p w14:paraId="4309F92F" w14:textId="7D5C1D8B" w:rsidR="00B953B6" w:rsidRDefault="00B953B6" w:rsidP="00B953B6">
      <w:r w:rsidRPr="00734849">
        <w:rPr>
          <w:noProof/>
        </w:rPr>
        <w:drawing>
          <wp:inline distT="0" distB="0" distL="0" distR="0" wp14:anchorId="01152A3E" wp14:editId="740F8622">
            <wp:extent cx="5615940" cy="3749040"/>
            <wp:effectExtent l="0" t="0" r="3810" b="3810"/>
            <wp:docPr id="20616007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24404" cy="3754690"/>
                    </a:xfrm>
                    <a:prstGeom prst="rect">
                      <a:avLst/>
                    </a:prstGeom>
                    <a:noFill/>
                    <a:ln>
                      <a:noFill/>
                    </a:ln>
                  </pic:spPr>
                </pic:pic>
              </a:graphicData>
            </a:graphic>
          </wp:inline>
        </w:drawing>
      </w:r>
    </w:p>
    <w:p w14:paraId="3A2C23A2" w14:textId="77777777" w:rsidR="000E5C30" w:rsidRDefault="000E5C30" w:rsidP="00B953B6"/>
    <w:p w14:paraId="0CFEB547" w14:textId="7FD36076" w:rsidR="00B953B6" w:rsidRDefault="000E5C30" w:rsidP="000E5C30">
      <w:pPr>
        <w:pStyle w:val="Caption"/>
      </w:pPr>
      <w:bookmarkStart w:id="97" w:name="_Toc187456750"/>
      <w:r>
        <w:t>Hình 5: Giao diện sản phẩm</w:t>
      </w:r>
      <w:bookmarkEnd w:id="97"/>
      <w:r>
        <w:t xml:space="preserve"> </w:t>
      </w:r>
    </w:p>
    <w:p w14:paraId="26C7ACB5" w14:textId="352FBF3A" w:rsidR="00B953B6" w:rsidRDefault="00B953B6" w:rsidP="00B953B6">
      <w:pPr>
        <w:spacing w:line="360" w:lineRule="auto"/>
        <w:ind w:right="425" w:firstLine="720"/>
        <w:jc w:val="both"/>
        <w:rPr>
          <w:noProof/>
        </w:rPr>
      </w:pPr>
      <w:r>
        <w:rPr>
          <w:noProof/>
        </w:rPr>
        <w:t xml:space="preserve">Người dùng sẻ thấy các sản phẩm có trong cửa hàng. Và người dùng có thể lọc sản phẩm được sắp xếp theo tên và chi phí. </w:t>
      </w:r>
      <w:r w:rsidR="002B55FC" w:rsidRPr="002B55FC">
        <w:rPr>
          <w:noProof/>
        </w:rPr>
        <w:t>Hình ảnh hiển thị giao diện của một website bán hàng thời trang thể thao có tên NPXSport. Giao diện được thiết kế để cung cấp thông tin sản phẩm và các tùy chọn điều hướng dễ dàng. Website tập trung vào việc bán các bộ quần áo thể thao của các câu lạc bộ nổi tiếng, với các tính năng hỗ trợ mua sắm trực tuyến như tìm kiếm, giỏ hàng, và sắp xếp sản phẩm.</w:t>
      </w:r>
    </w:p>
    <w:p w14:paraId="3666263A" w14:textId="77777777" w:rsidR="00B953B6" w:rsidRPr="00B953B6" w:rsidRDefault="00B953B6" w:rsidP="00B953B6"/>
    <w:p w14:paraId="1CF4B637" w14:textId="77777777" w:rsidR="00B953B6" w:rsidRDefault="00B953B6" w:rsidP="00B953B6">
      <w:pPr>
        <w:spacing w:line="360" w:lineRule="auto"/>
      </w:pPr>
    </w:p>
    <w:p w14:paraId="69A17608" w14:textId="77777777" w:rsidR="002B55FC" w:rsidRDefault="002B55FC" w:rsidP="00B953B6">
      <w:pPr>
        <w:spacing w:line="360" w:lineRule="auto"/>
      </w:pPr>
    </w:p>
    <w:p w14:paraId="36538C01" w14:textId="77777777" w:rsidR="002B55FC" w:rsidRDefault="002B55FC" w:rsidP="00B953B6">
      <w:pPr>
        <w:spacing w:line="360" w:lineRule="auto"/>
      </w:pPr>
    </w:p>
    <w:p w14:paraId="2427A691" w14:textId="77777777" w:rsidR="002B55FC" w:rsidRDefault="002B55FC" w:rsidP="00B953B6">
      <w:pPr>
        <w:spacing w:line="360" w:lineRule="auto"/>
      </w:pPr>
    </w:p>
    <w:p w14:paraId="1AD37994" w14:textId="77777777" w:rsidR="002B55FC" w:rsidRDefault="002B55FC" w:rsidP="00B953B6">
      <w:pPr>
        <w:spacing w:line="360" w:lineRule="auto"/>
      </w:pPr>
    </w:p>
    <w:p w14:paraId="1B1F5EDB" w14:textId="77777777" w:rsidR="002B55FC" w:rsidRDefault="002B55FC" w:rsidP="00B953B6">
      <w:pPr>
        <w:spacing w:line="360" w:lineRule="auto"/>
      </w:pPr>
    </w:p>
    <w:p w14:paraId="51879383" w14:textId="77777777" w:rsidR="002B55FC" w:rsidRDefault="002B55FC" w:rsidP="00B953B6">
      <w:pPr>
        <w:spacing w:line="360" w:lineRule="auto"/>
      </w:pPr>
    </w:p>
    <w:p w14:paraId="0FC96BC6" w14:textId="77777777" w:rsidR="002B55FC" w:rsidRDefault="002B55FC" w:rsidP="00B953B6">
      <w:pPr>
        <w:spacing w:line="360" w:lineRule="auto"/>
      </w:pPr>
    </w:p>
    <w:p w14:paraId="34319143" w14:textId="77777777" w:rsidR="002B55FC" w:rsidRDefault="002B55FC" w:rsidP="00B953B6">
      <w:pPr>
        <w:spacing w:line="360" w:lineRule="auto"/>
      </w:pPr>
    </w:p>
    <w:p w14:paraId="0B1CAFBE" w14:textId="71241C98" w:rsidR="00B953B6" w:rsidRPr="002B55FC" w:rsidRDefault="00B953B6" w:rsidP="00B953B6">
      <w:pPr>
        <w:pStyle w:val="Heading3"/>
        <w:numPr>
          <w:ilvl w:val="0"/>
          <w:numId w:val="7"/>
        </w:numPr>
        <w:tabs>
          <w:tab w:val="left" w:pos="993"/>
        </w:tabs>
        <w:spacing w:before="0" w:after="0" w:line="360" w:lineRule="auto"/>
        <w:ind w:left="284" w:firstLine="0"/>
        <w:rPr>
          <w:rFonts w:cs="Times New Roman"/>
          <w:i w:val="0"/>
        </w:rPr>
      </w:pPr>
      <w:bookmarkStart w:id="98" w:name="_Toc187456896"/>
      <w:r w:rsidRPr="00F93EB7">
        <w:rPr>
          <w:rFonts w:cs="Times New Roman"/>
          <w:i w:val="0"/>
        </w:rPr>
        <w:lastRenderedPageBreak/>
        <w:t>Giao diện</w:t>
      </w:r>
      <w:r>
        <w:rPr>
          <w:rFonts w:cs="Times New Roman"/>
          <w:i w:val="0"/>
        </w:rPr>
        <w:t xml:space="preserve"> chi tiết sản phẩm</w:t>
      </w:r>
      <w:bookmarkEnd w:id="98"/>
      <w:r>
        <w:rPr>
          <w:rFonts w:cs="Times New Roman"/>
          <w:i w:val="0"/>
        </w:rPr>
        <w:t xml:space="preserve"> </w:t>
      </w:r>
    </w:p>
    <w:p w14:paraId="6B994BCA" w14:textId="7322A26F" w:rsidR="00B953B6" w:rsidRDefault="00B953B6" w:rsidP="00B953B6">
      <w:r w:rsidRPr="00632489">
        <w:rPr>
          <w:noProof/>
        </w:rPr>
        <w:drawing>
          <wp:inline distT="0" distB="0" distL="0" distR="0" wp14:anchorId="2F3062F1" wp14:editId="48171798">
            <wp:extent cx="5674995" cy="3086100"/>
            <wp:effectExtent l="0" t="0" r="1905" b="0"/>
            <wp:docPr id="725975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9832" cy="3088730"/>
                    </a:xfrm>
                    <a:prstGeom prst="rect">
                      <a:avLst/>
                    </a:prstGeom>
                    <a:noFill/>
                    <a:ln>
                      <a:noFill/>
                    </a:ln>
                  </pic:spPr>
                </pic:pic>
              </a:graphicData>
            </a:graphic>
          </wp:inline>
        </w:drawing>
      </w:r>
    </w:p>
    <w:p w14:paraId="2E4C54EE" w14:textId="3E2401C6" w:rsidR="00B953B6" w:rsidRDefault="000E5C30" w:rsidP="002B55FC">
      <w:pPr>
        <w:pStyle w:val="Caption"/>
      </w:pPr>
      <w:bookmarkStart w:id="99" w:name="_Toc187456751"/>
      <w:r>
        <w:t>Hình 6: Giao diện chi tiết sản phẩm</w:t>
      </w:r>
      <w:bookmarkEnd w:id="99"/>
      <w:r>
        <w:t xml:space="preserve">  </w:t>
      </w:r>
    </w:p>
    <w:p w14:paraId="0D50FA05" w14:textId="0664EBEA" w:rsidR="00B953B6" w:rsidRPr="00B953B6" w:rsidRDefault="00B953B6" w:rsidP="002B55FC">
      <w:pPr>
        <w:spacing w:line="360" w:lineRule="auto"/>
        <w:ind w:right="425" w:firstLine="720"/>
        <w:jc w:val="both"/>
        <w:rPr>
          <w:noProof/>
        </w:rPr>
      </w:pPr>
      <w:r>
        <w:rPr>
          <w:noProof/>
        </w:rPr>
        <w:t xml:space="preserve">Thông tin sản phẩm sẻ được thể hiện chi tiết ở trang chi tiết sản phẩm . Chi tiết sản phẩm gồm có: tên sản phẩm, chất liệu, quốc gia, size, giá , chi tiết vận chuyển và thông tin mô tả của sản phẩm. Sau khi người dùng đã chọn lựa kỹ càng sẻ tiến hành thêm vào giỏ hàng. </w:t>
      </w:r>
    </w:p>
    <w:p w14:paraId="615E9796" w14:textId="152ABCE9" w:rsidR="00B953B6" w:rsidRDefault="00B953B6" w:rsidP="00B953B6">
      <w:pPr>
        <w:pStyle w:val="Heading3"/>
        <w:numPr>
          <w:ilvl w:val="0"/>
          <w:numId w:val="7"/>
        </w:numPr>
        <w:tabs>
          <w:tab w:val="num" w:pos="360"/>
          <w:tab w:val="left" w:pos="993"/>
        </w:tabs>
        <w:spacing w:before="0" w:after="0" w:line="360" w:lineRule="auto"/>
        <w:ind w:left="284" w:firstLine="0"/>
        <w:rPr>
          <w:rFonts w:cs="Times New Roman"/>
          <w:i w:val="0"/>
        </w:rPr>
      </w:pPr>
      <w:bookmarkStart w:id="100" w:name="_Toc187456897"/>
      <w:r w:rsidRPr="00F93EB7">
        <w:rPr>
          <w:rFonts w:cs="Times New Roman"/>
          <w:i w:val="0"/>
        </w:rPr>
        <w:t>Giao diện</w:t>
      </w:r>
      <w:r w:rsidR="002C0758">
        <w:rPr>
          <w:rFonts w:cs="Times New Roman"/>
          <w:i w:val="0"/>
        </w:rPr>
        <w:t xml:space="preserve"> quản trị</w:t>
      </w:r>
      <w:bookmarkEnd w:id="100"/>
      <w:r w:rsidR="002C0758">
        <w:rPr>
          <w:rFonts w:cs="Times New Roman"/>
          <w:i w:val="0"/>
        </w:rPr>
        <w:t xml:space="preserve"> </w:t>
      </w:r>
    </w:p>
    <w:p w14:paraId="7FE00E41" w14:textId="506FC513" w:rsidR="002C0758" w:rsidRDefault="002C0758" w:rsidP="002C0758">
      <w:r w:rsidRPr="0096318F">
        <w:rPr>
          <w:noProof/>
        </w:rPr>
        <w:drawing>
          <wp:inline distT="0" distB="0" distL="0" distR="0" wp14:anchorId="769F1872" wp14:editId="25A4840F">
            <wp:extent cx="5760720" cy="2743835"/>
            <wp:effectExtent l="0" t="0" r="0" b="0"/>
            <wp:docPr id="18612684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67A26B48" w14:textId="479AD2B4" w:rsidR="002C0758" w:rsidRDefault="000E5C30" w:rsidP="002B55FC">
      <w:pPr>
        <w:pStyle w:val="Caption"/>
      </w:pPr>
      <w:bookmarkStart w:id="101" w:name="_Toc187456752"/>
      <w:r>
        <w:t>Hình 7: Giao diện quản trị</w:t>
      </w:r>
      <w:bookmarkEnd w:id="101"/>
      <w:r>
        <w:t xml:space="preserve"> </w:t>
      </w:r>
    </w:p>
    <w:p w14:paraId="67AB5EEF" w14:textId="199226D3" w:rsidR="002A786C" w:rsidRDefault="002C0758" w:rsidP="002B55FC">
      <w:pPr>
        <w:spacing w:line="360" w:lineRule="auto"/>
        <w:ind w:firstLine="720"/>
        <w:jc w:val="both"/>
        <w:rPr>
          <w:noProof/>
        </w:rPr>
      </w:pPr>
      <w:r>
        <w:rPr>
          <w:noProof/>
        </w:rPr>
        <w:t xml:space="preserve">Nhà quản trị có thể xem được các mặt hàng có trong cửa hàng. Tạo ra các mặt hàng mới. Sửa mặt hàng nếu cần thiết. Và xóa mặt hàng khi không còn sản phẩm nữa. Giao diện trang quản lý được tạo ra nhằm giúp cho quản trị viên quản lý sản phẩm tối ứu nhất. </w:t>
      </w:r>
    </w:p>
    <w:p w14:paraId="458C272F" w14:textId="77777777" w:rsidR="00B01DE1" w:rsidRPr="00F93EB7" w:rsidRDefault="00B01DE1" w:rsidP="002F177F">
      <w:pPr>
        <w:pStyle w:val="Heading2-TimesNewRowman"/>
        <w:numPr>
          <w:ilvl w:val="0"/>
          <w:numId w:val="6"/>
        </w:numPr>
        <w:spacing w:line="360" w:lineRule="auto"/>
        <w:ind w:hanging="720"/>
      </w:pPr>
      <w:bookmarkStart w:id="102" w:name="_Toc106097372"/>
      <w:bookmarkStart w:id="103" w:name="_Toc187456898"/>
      <w:r w:rsidRPr="00F93EB7">
        <w:lastRenderedPageBreak/>
        <w:t>CÁC CHỨC NĂNG CỦA WEBSITE</w:t>
      </w:r>
      <w:bookmarkEnd w:id="102"/>
      <w:bookmarkEnd w:id="103"/>
    </w:p>
    <w:p w14:paraId="2CC8002E" w14:textId="1435532B" w:rsidR="00B01DE1" w:rsidRPr="00F93EB7" w:rsidRDefault="00B953B6" w:rsidP="002F177F">
      <w:pPr>
        <w:pStyle w:val="Heading3"/>
        <w:numPr>
          <w:ilvl w:val="0"/>
          <w:numId w:val="8"/>
        </w:numPr>
        <w:tabs>
          <w:tab w:val="left" w:pos="993"/>
        </w:tabs>
        <w:spacing w:before="0" w:after="0" w:line="360" w:lineRule="auto"/>
        <w:ind w:left="284" w:firstLine="0"/>
        <w:rPr>
          <w:rFonts w:cs="Times New Roman"/>
          <w:i w:val="0"/>
        </w:rPr>
      </w:pPr>
      <w:bookmarkStart w:id="104" w:name="_Toc187456899"/>
      <w:r>
        <w:rPr>
          <w:rFonts w:cs="Times New Roman"/>
          <w:i w:val="0"/>
        </w:rPr>
        <w:t>Đăng ký</w:t>
      </w:r>
      <w:bookmarkEnd w:id="104"/>
      <w:r>
        <w:rPr>
          <w:rFonts w:cs="Times New Roman"/>
          <w:i w:val="0"/>
        </w:rPr>
        <w:t xml:space="preserve"> </w:t>
      </w:r>
    </w:p>
    <w:p w14:paraId="0FBBB0D7" w14:textId="4ADF63CC" w:rsidR="00B01DE1" w:rsidRDefault="00B953B6" w:rsidP="002F177F">
      <w:pPr>
        <w:spacing w:line="360" w:lineRule="auto"/>
        <w:ind w:firstLine="720"/>
      </w:pPr>
      <w:r w:rsidRPr="00B623DC">
        <w:rPr>
          <w:noProof/>
        </w:rPr>
        <w:drawing>
          <wp:inline distT="0" distB="0" distL="0" distR="0" wp14:anchorId="2FCA70D9" wp14:editId="7BF15324">
            <wp:extent cx="4709160" cy="3246120"/>
            <wp:effectExtent l="0" t="0" r="0" b="0"/>
            <wp:docPr id="3839358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9160" cy="3246120"/>
                    </a:xfrm>
                    <a:prstGeom prst="rect">
                      <a:avLst/>
                    </a:prstGeom>
                    <a:noFill/>
                    <a:ln>
                      <a:noFill/>
                    </a:ln>
                  </pic:spPr>
                </pic:pic>
              </a:graphicData>
            </a:graphic>
          </wp:inline>
        </w:drawing>
      </w:r>
    </w:p>
    <w:p w14:paraId="7F6BB4DD" w14:textId="16E8218E" w:rsidR="00B953B6" w:rsidRDefault="000E5C30" w:rsidP="002B55FC">
      <w:pPr>
        <w:pStyle w:val="Caption"/>
      </w:pPr>
      <w:bookmarkStart w:id="105" w:name="_Toc187456753"/>
      <w:r>
        <w:t>Hình 8: Giao diện đăng ký</w:t>
      </w:r>
      <w:bookmarkEnd w:id="105"/>
      <w:r>
        <w:t xml:space="preserve"> </w:t>
      </w:r>
    </w:p>
    <w:p w14:paraId="30D9AF5D" w14:textId="625C0133" w:rsidR="00B953B6" w:rsidRDefault="00B953B6" w:rsidP="002B55FC">
      <w:pPr>
        <w:spacing w:line="360" w:lineRule="auto"/>
        <w:ind w:firstLine="720"/>
        <w:jc w:val="both"/>
        <w:rPr>
          <w:noProof/>
        </w:rPr>
      </w:pPr>
      <w:r>
        <w:rPr>
          <w:noProof/>
        </w:rPr>
        <w:t xml:space="preserve">Hệ thống cho phép người dùng đăng ký. Người dùng cần nhập họ tên, email, mật khẩu lần một và xác nhập lại mật khẩu lần hai. Đảm bảo hai mật khẩu đồng nhất nhằm tăng dộ bảo mật cho ứng dụng. Người người cần cung cấp địa chỉ để nhà cung cấp chuyển phát hàng đến tận nơi. Người dùng cung cấp số điện thoại để dễ dàng liên hệ. </w:t>
      </w:r>
    </w:p>
    <w:p w14:paraId="67AC9818" w14:textId="77777777" w:rsidR="002B55FC" w:rsidRDefault="002B55FC" w:rsidP="002B55FC">
      <w:pPr>
        <w:spacing w:line="360" w:lineRule="auto"/>
        <w:ind w:firstLine="720"/>
        <w:jc w:val="both"/>
        <w:rPr>
          <w:noProof/>
        </w:rPr>
      </w:pPr>
    </w:p>
    <w:p w14:paraId="20E1C6A7" w14:textId="77777777" w:rsidR="002B55FC" w:rsidRDefault="002B55FC" w:rsidP="002B55FC">
      <w:pPr>
        <w:spacing w:line="360" w:lineRule="auto"/>
        <w:ind w:firstLine="720"/>
        <w:jc w:val="both"/>
        <w:rPr>
          <w:noProof/>
        </w:rPr>
      </w:pPr>
    </w:p>
    <w:p w14:paraId="4BDB24DB" w14:textId="77777777" w:rsidR="002B55FC" w:rsidRDefault="002B55FC" w:rsidP="002B55FC">
      <w:pPr>
        <w:spacing w:line="360" w:lineRule="auto"/>
        <w:ind w:firstLine="720"/>
        <w:jc w:val="both"/>
        <w:rPr>
          <w:noProof/>
        </w:rPr>
      </w:pPr>
    </w:p>
    <w:p w14:paraId="756B0CBA" w14:textId="77777777" w:rsidR="002B55FC" w:rsidRDefault="002B55FC" w:rsidP="002B55FC">
      <w:pPr>
        <w:spacing w:line="360" w:lineRule="auto"/>
        <w:ind w:firstLine="720"/>
        <w:jc w:val="both"/>
        <w:rPr>
          <w:noProof/>
        </w:rPr>
      </w:pPr>
    </w:p>
    <w:p w14:paraId="33DB5126" w14:textId="77777777" w:rsidR="002B55FC" w:rsidRDefault="002B55FC" w:rsidP="002B55FC">
      <w:pPr>
        <w:spacing w:line="360" w:lineRule="auto"/>
        <w:ind w:firstLine="720"/>
        <w:jc w:val="both"/>
        <w:rPr>
          <w:noProof/>
        </w:rPr>
      </w:pPr>
    </w:p>
    <w:p w14:paraId="3F6D272E" w14:textId="77777777" w:rsidR="002B55FC" w:rsidRDefault="002B55FC" w:rsidP="002B55FC">
      <w:pPr>
        <w:spacing w:line="360" w:lineRule="auto"/>
        <w:ind w:firstLine="720"/>
        <w:jc w:val="both"/>
        <w:rPr>
          <w:noProof/>
        </w:rPr>
      </w:pPr>
    </w:p>
    <w:p w14:paraId="584EB6EE" w14:textId="77777777" w:rsidR="002B55FC" w:rsidRDefault="002B55FC" w:rsidP="002B55FC">
      <w:pPr>
        <w:spacing w:line="360" w:lineRule="auto"/>
        <w:ind w:firstLine="720"/>
        <w:jc w:val="both"/>
        <w:rPr>
          <w:noProof/>
        </w:rPr>
      </w:pPr>
    </w:p>
    <w:p w14:paraId="6FE7C2B0" w14:textId="77777777" w:rsidR="002B55FC" w:rsidRDefault="002B55FC" w:rsidP="002B55FC">
      <w:pPr>
        <w:spacing w:line="360" w:lineRule="auto"/>
        <w:ind w:firstLine="720"/>
        <w:jc w:val="both"/>
        <w:rPr>
          <w:noProof/>
        </w:rPr>
      </w:pPr>
    </w:p>
    <w:p w14:paraId="03E2FF13" w14:textId="77777777" w:rsidR="002B55FC" w:rsidRDefault="002B55FC" w:rsidP="002B55FC">
      <w:pPr>
        <w:spacing w:line="360" w:lineRule="auto"/>
        <w:ind w:firstLine="720"/>
        <w:jc w:val="both"/>
        <w:rPr>
          <w:noProof/>
        </w:rPr>
      </w:pPr>
    </w:p>
    <w:p w14:paraId="20FE2552" w14:textId="77777777" w:rsidR="002B55FC" w:rsidRDefault="002B55FC" w:rsidP="002B55FC">
      <w:pPr>
        <w:spacing w:line="360" w:lineRule="auto"/>
        <w:ind w:firstLine="720"/>
        <w:jc w:val="both"/>
        <w:rPr>
          <w:noProof/>
        </w:rPr>
      </w:pPr>
    </w:p>
    <w:p w14:paraId="4F103BCB" w14:textId="77777777" w:rsidR="002B55FC" w:rsidRPr="00F93EB7" w:rsidRDefault="002B55FC" w:rsidP="002B55FC">
      <w:pPr>
        <w:spacing w:line="360" w:lineRule="auto"/>
        <w:ind w:firstLine="720"/>
        <w:jc w:val="both"/>
        <w:rPr>
          <w:noProof/>
        </w:rPr>
      </w:pPr>
    </w:p>
    <w:p w14:paraId="2E7BF090" w14:textId="5B90E27C" w:rsidR="00B01DE1" w:rsidRDefault="00B953B6" w:rsidP="002F177F">
      <w:pPr>
        <w:pStyle w:val="Heading3"/>
        <w:numPr>
          <w:ilvl w:val="0"/>
          <w:numId w:val="8"/>
        </w:numPr>
        <w:tabs>
          <w:tab w:val="left" w:pos="993"/>
        </w:tabs>
        <w:spacing w:before="0" w:after="0" w:line="360" w:lineRule="auto"/>
        <w:ind w:left="284" w:firstLine="0"/>
        <w:rPr>
          <w:rFonts w:cs="Times New Roman"/>
          <w:i w:val="0"/>
        </w:rPr>
      </w:pPr>
      <w:bookmarkStart w:id="106" w:name="_Toc187456900"/>
      <w:r>
        <w:rPr>
          <w:rFonts w:cs="Times New Roman"/>
          <w:i w:val="0"/>
        </w:rPr>
        <w:lastRenderedPageBreak/>
        <w:t>Đăng nhập</w:t>
      </w:r>
      <w:bookmarkEnd w:id="106"/>
      <w:r>
        <w:rPr>
          <w:rFonts w:cs="Times New Roman"/>
          <w:i w:val="0"/>
        </w:rPr>
        <w:t xml:space="preserve"> </w:t>
      </w:r>
    </w:p>
    <w:p w14:paraId="33B34CD9" w14:textId="77777777" w:rsidR="00B953B6" w:rsidRDefault="00B953B6" w:rsidP="00B953B6">
      <w:pPr>
        <w:spacing w:line="360" w:lineRule="auto"/>
        <w:ind w:firstLine="284"/>
        <w:jc w:val="both"/>
        <w:rPr>
          <w:noProof/>
        </w:rPr>
      </w:pPr>
      <w:r>
        <w:rPr>
          <w:noProof/>
        </w:rPr>
        <w:t xml:space="preserve">Khi tiến hành đăng ký người dùng sẻ được hệ thông cung cấp mã để tiến hành xác nhận nhằm tăng tính bảo mật của hệ thống. </w:t>
      </w:r>
    </w:p>
    <w:p w14:paraId="26C6CD00" w14:textId="77777777" w:rsidR="00B953B6" w:rsidRPr="00B953B6" w:rsidRDefault="00B953B6" w:rsidP="00B953B6"/>
    <w:p w14:paraId="3C2B324E" w14:textId="225553CE" w:rsidR="00B953B6" w:rsidRDefault="00B953B6" w:rsidP="00B953B6">
      <w:r w:rsidRPr="00734849">
        <w:rPr>
          <w:noProof/>
        </w:rPr>
        <w:drawing>
          <wp:inline distT="0" distB="0" distL="0" distR="0" wp14:anchorId="711474F8" wp14:editId="145AD6DB">
            <wp:extent cx="5577840" cy="2781300"/>
            <wp:effectExtent l="0" t="0" r="3810" b="0"/>
            <wp:docPr id="1572413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2781300"/>
                    </a:xfrm>
                    <a:prstGeom prst="rect">
                      <a:avLst/>
                    </a:prstGeom>
                    <a:noFill/>
                    <a:ln>
                      <a:noFill/>
                    </a:ln>
                  </pic:spPr>
                </pic:pic>
              </a:graphicData>
            </a:graphic>
          </wp:inline>
        </w:drawing>
      </w:r>
    </w:p>
    <w:p w14:paraId="78650485" w14:textId="77777777" w:rsidR="00B953B6" w:rsidRDefault="00B953B6" w:rsidP="00B953B6"/>
    <w:p w14:paraId="71A96EE2" w14:textId="723EBF47" w:rsidR="00B953B6" w:rsidRDefault="000E5C30" w:rsidP="000E5C30">
      <w:pPr>
        <w:pStyle w:val="Caption"/>
      </w:pPr>
      <w:bookmarkStart w:id="107" w:name="_Toc187456754"/>
      <w:r>
        <w:t>Hình 9: Giao diện đăng nhập</w:t>
      </w:r>
      <w:bookmarkEnd w:id="107"/>
      <w:r>
        <w:t xml:space="preserve"> </w:t>
      </w:r>
    </w:p>
    <w:p w14:paraId="3DDD5AC0" w14:textId="3CD2BE1A" w:rsidR="00B953B6" w:rsidRDefault="00B953B6" w:rsidP="002B55FC">
      <w:pPr>
        <w:spacing w:line="360" w:lineRule="auto"/>
        <w:ind w:firstLine="284"/>
        <w:jc w:val="both"/>
      </w:pPr>
      <w:r>
        <w:t xml:space="preserve">Người dùng sau khi đăng ký tài khoản xong sẻ tiến hành thao đăng nhập. Người dùng cần nhập tên tài khoản và mật khẩu để hành đăng nhập và xác nhận đơn hàng. </w:t>
      </w:r>
    </w:p>
    <w:p w14:paraId="4C0594EC" w14:textId="77777777" w:rsidR="00B953B6" w:rsidRPr="00B953B6" w:rsidRDefault="00B953B6" w:rsidP="00B953B6"/>
    <w:p w14:paraId="19D2BD76" w14:textId="66DDC555" w:rsidR="00B953B6" w:rsidRDefault="00B953B6"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08" w:name="_Toc187456901"/>
      <w:r>
        <w:rPr>
          <w:rFonts w:cs="Times New Roman"/>
          <w:i w:val="0"/>
        </w:rPr>
        <w:t>Tìm kiếm theo quốc gia</w:t>
      </w:r>
      <w:bookmarkEnd w:id="108"/>
      <w:r>
        <w:rPr>
          <w:rFonts w:cs="Times New Roman"/>
          <w:i w:val="0"/>
        </w:rPr>
        <w:t xml:space="preserve"> </w:t>
      </w:r>
    </w:p>
    <w:p w14:paraId="66038835" w14:textId="74267DFF" w:rsidR="00B953B6" w:rsidRDefault="00B953B6" w:rsidP="00B953B6">
      <w:r w:rsidRPr="00734849">
        <w:rPr>
          <w:noProof/>
        </w:rPr>
        <w:drawing>
          <wp:inline distT="0" distB="0" distL="0" distR="0" wp14:anchorId="308D4E71" wp14:editId="2DE7D795">
            <wp:extent cx="5631180" cy="2735580"/>
            <wp:effectExtent l="0" t="0" r="7620" b="7620"/>
            <wp:docPr id="1940856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1180" cy="2735580"/>
                    </a:xfrm>
                    <a:prstGeom prst="rect">
                      <a:avLst/>
                    </a:prstGeom>
                    <a:noFill/>
                    <a:ln>
                      <a:noFill/>
                    </a:ln>
                  </pic:spPr>
                </pic:pic>
              </a:graphicData>
            </a:graphic>
          </wp:inline>
        </w:drawing>
      </w:r>
    </w:p>
    <w:p w14:paraId="5F7E7C2D" w14:textId="77777777" w:rsidR="00B953B6" w:rsidRDefault="00B953B6" w:rsidP="00B953B6"/>
    <w:p w14:paraId="3A38D020" w14:textId="18353381" w:rsidR="00B953B6" w:rsidRDefault="000E5C30" w:rsidP="000E5C30">
      <w:pPr>
        <w:pStyle w:val="Caption"/>
      </w:pPr>
      <w:bookmarkStart w:id="109" w:name="_Toc187456755"/>
      <w:r>
        <w:t>Hình 10: Giao diện tìm kiếm theo quốc gia</w:t>
      </w:r>
      <w:bookmarkEnd w:id="109"/>
      <w:r>
        <w:t xml:space="preserve"> </w:t>
      </w:r>
    </w:p>
    <w:p w14:paraId="611C681B" w14:textId="2A11898F" w:rsidR="00B953B6" w:rsidRDefault="00B953B6" w:rsidP="00B953B6">
      <w:pPr>
        <w:spacing w:line="360" w:lineRule="auto"/>
        <w:ind w:firstLine="720"/>
        <w:jc w:val="both"/>
      </w:pPr>
      <w:r>
        <w:t xml:space="preserve">Khi người dùng chọn vào bộ sưu tập chọn vào mục quốc gia. Hệ thống sẻ hiển thị ra các quốc qia, chất liệu và size dễ dàng cho người dùng chọn lựa. </w:t>
      </w:r>
    </w:p>
    <w:p w14:paraId="27FD1C49" w14:textId="4CC054A8" w:rsidR="00B953B6" w:rsidRDefault="00B953B6"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10" w:name="_Toc187456902"/>
      <w:r>
        <w:rPr>
          <w:rFonts w:cs="Times New Roman"/>
          <w:i w:val="0"/>
        </w:rPr>
        <w:lastRenderedPageBreak/>
        <w:t>Giỏ hàng</w:t>
      </w:r>
      <w:bookmarkEnd w:id="110"/>
      <w:r>
        <w:rPr>
          <w:rFonts w:cs="Times New Roman"/>
          <w:i w:val="0"/>
        </w:rPr>
        <w:t xml:space="preserve"> </w:t>
      </w:r>
    </w:p>
    <w:p w14:paraId="0C63A21B" w14:textId="3F36B210" w:rsidR="00B953B6" w:rsidRPr="00B953B6" w:rsidRDefault="00B953B6" w:rsidP="00B953B6">
      <w:r w:rsidRPr="00632489">
        <w:rPr>
          <w:noProof/>
        </w:rPr>
        <w:drawing>
          <wp:inline distT="0" distB="0" distL="0" distR="0" wp14:anchorId="6496AA28" wp14:editId="7E456A97">
            <wp:extent cx="5887537" cy="3139440"/>
            <wp:effectExtent l="0" t="0" r="0" b="3810"/>
            <wp:docPr id="6943829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2606" cy="3142143"/>
                    </a:xfrm>
                    <a:prstGeom prst="rect">
                      <a:avLst/>
                    </a:prstGeom>
                    <a:noFill/>
                    <a:ln>
                      <a:noFill/>
                    </a:ln>
                  </pic:spPr>
                </pic:pic>
              </a:graphicData>
            </a:graphic>
          </wp:inline>
        </w:drawing>
      </w:r>
    </w:p>
    <w:p w14:paraId="38942FDE" w14:textId="37DFAD87" w:rsidR="00B953B6" w:rsidRDefault="000E5C30" w:rsidP="000E5C30">
      <w:pPr>
        <w:pStyle w:val="Caption"/>
      </w:pPr>
      <w:bookmarkStart w:id="111" w:name="_Toc187456756"/>
      <w:r>
        <w:t>Hình 11: Giỏ hàng</w:t>
      </w:r>
      <w:bookmarkEnd w:id="111"/>
      <w:r>
        <w:t xml:space="preserve"> </w:t>
      </w:r>
    </w:p>
    <w:p w14:paraId="4B154370" w14:textId="77777777" w:rsidR="00B953B6" w:rsidRDefault="00B953B6" w:rsidP="00B953B6"/>
    <w:p w14:paraId="6A2954D5" w14:textId="114357BC" w:rsidR="00B953B6" w:rsidRDefault="00B953B6" w:rsidP="00B953B6">
      <w:pPr>
        <w:spacing w:line="360" w:lineRule="auto"/>
        <w:ind w:right="425" w:firstLine="720"/>
        <w:jc w:val="both"/>
        <w:rPr>
          <w:noProof/>
        </w:rPr>
      </w:pPr>
      <w:r>
        <w:rPr>
          <w:noProof/>
        </w:rPr>
        <w:t xml:space="preserve">Sau khi đã thêm vào giỏ hàng thành công người dùng có thể xem lại giỏ hàng gồm các sản phẩm đã được thêm vào. Thông tin giỏ hàng gồm có: sản phẩm, tóm tắt đơn hàng và thông tin người dùng. </w:t>
      </w:r>
      <w:r w:rsidR="002B55FC" w:rsidRPr="002B55FC">
        <w:rPr>
          <w:noProof/>
        </w:rPr>
        <w:t>Trang giỏ hàng của website NPXSport hiển thị thông báo nếu giỏ hàng trống và cung cấp một biểu mẫu thông tin khách hàng để đặt hàng. Người dùng có thể nhập thông tin cần thiết (họ tên, email, số điện thoại, địa chỉ) để chuẩn bị cho bước thanh toán khi có sản phẩm trong giỏ. Giao diện được thiết kế đơn giản, dễ hiểu và thân thiện với người dùng.</w:t>
      </w:r>
    </w:p>
    <w:p w14:paraId="011E7B25" w14:textId="77777777" w:rsidR="00B953B6" w:rsidRDefault="00B953B6" w:rsidP="00B953B6">
      <w:pPr>
        <w:spacing w:line="360" w:lineRule="auto"/>
        <w:ind w:right="425" w:firstLine="720"/>
        <w:jc w:val="both"/>
        <w:rPr>
          <w:noProof/>
        </w:rPr>
      </w:pPr>
    </w:p>
    <w:p w14:paraId="0163BBD4" w14:textId="77777777" w:rsidR="00B953B6" w:rsidRDefault="00B953B6" w:rsidP="00B953B6"/>
    <w:p w14:paraId="2F7261C0" w14:textId="0E295FC5" w:rsidR="00B953B6" w:rsidRDefault="002C0758"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12" w:name="_Toc187456903"/>
      <w:r>
        <w:rPr>
          <w:rFonts w:cs="Times New Roman"/>
          <w:i w:val="0"/>
        </w:rPr>
        <w:lastRenderedPageBreak/>
        <w:t>Chi tiết giỏ hàng</w:t>
      </w:r>
      <w:bookmarkEnd w:id="112"/>
      <w:r>
        <w:rPr>
          <w:rFonts w:cs="Times New Roman"/>
          <w:i w:val="0"/>
        </w:rPr>
        <w:t xml:space="preserve"> </w:t>
      </w:r>
    </w:p>
    <w:p w14:paraId="495159F8" w14:textId="2B6CA551" w:rsidR="002C0758" w:rsidRDefault="002C0758" w:rsidP="002C0758">
      <w:r w:rsidRPr="00632489">
        <w:rPr>
          <w:noProof/>
        </w:rPr>
        <w:drawing>
          <wp:inline distT="0" distB="0" distL="0" distR="0" wp14:anchorId="50F5564F" wp14:editId="1389B9AB">
            <wp:extent cx="4975860" cy="2720340"/>
            <wp:effectExtent l="0" t="0" r="0" b="3810"/>
            <wp:docPr id="574465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5860" cy="2720340"/>
                    </a:xfrm>
                    <a:prstGeom prst="rect">
                      <a:avLst/>
                    </a:prstGeom>
                    <a:noFill/>
                    <a:ln>
                      <a:noFill/>
                    </a:ln>
                  </pic:spPr>
                </pic:pic>
              </a:graphicData>
            </a:graphic>
          </wp:inline>
        </w:drawing>
      </w:r>
    </w:p>
    <w:p w14:paraId="11A97A73" w14:textId="42F0C39C" w:rsidR="002C0758" w:rsidRDefault="000E5C30" w:rsidP="000E5C30">
      <w:pPr>
        <w:pStyle w:val="Caption"/>
      </w:pPr>
      <w:bookmarkStart w:id="113" w:name="_Toc187456757"/>
      <w:r>
        <w:t>Hình 12: Giao diện chi tiết giỏ hàng</w:t>
      </w:r>
      <w:bookmarkEnd w:id="113"/>
      <w:r>
        <w:t xml:space="preserve"> </w:t>
      </w:r>
    </w:p>
    <w:p w14:paraId="67E416AF" w14:textId="42A4923A" w:rsidR="002C0758" w:rsidRPr="002C0758" w:rsidRDefault="002B55FC" w:rsidP="002B55FC">
      <w:pPr>
        <w:spacing w:line="360" w:lineRule="auto"/>
        <w:ind w:firstLine="284"/>
        <w:jc w:val="both"/>
      </w:pPr>
      <w:r w:rsidRPr="002B55FC">
        <w:t>Trang giỏ hàng hiển thị rõ ràng danh sách sản phẩm cùng các thông tin chi tiết như tên, số lượng, giá và tình trạng còn hàng. Ngoài ra, tổng số lượng sản phẩm và tổng tiền cũng được tóm tắt rõ ràng. Người dùng có thể nhập thông tin cá nhân để chuẩn bị cho bước thanh toán. Giao diện thân thiện, dễ sử dụng và tối ưu cho việc quản lý giỏ hàng trực tuyến.</w:t>
      </w:r>
    </w:p>
    <w:p w14:paraId="7C2EEE21" w14:textId="77777777" w:rsidR="00B953B6" w:rsidRDefault="00B953B6" w:rsidP="00B953B6"/>
    <w:p w14:paraId="711D2285" w14:textId="77777777" w:rsidR="002C0758" w:rsidRDefault="002C0758"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14" w:name="_Toc187456904"/>
      <w:r>
        <w:rPr>
          <w:rFonts w:cs="Times New Roman"/>
          <w:i w:val="0"/>
        </w:rPr>
        <w:t>Chi tiết đơn hàng</w:t>
      </w:r>
      <w:bookmarkEnd w:id="114"/>
      <w:r>
        <w:rPr>
          <w:rFonts w:cs="Times New Roman"/>
          <w:i w:val="0"/>
        </w:rPr>
        <w:t xml:space="preserve"> </w:t>
      </w:r>
    </w:p>
    <w:p w14:paraId="04BC017C" w14:textId="7912E27E" w:rsidR="002C0758" w:rsidRDefault="002C0758" w:rsidP="002C0758">
      <w:r w:rsidRPr="00632489">
        <w:rPr>
          <w:noProof/>
        </w:rPr>
        <w:drawing>
          <wp:inline distT="0" distB="0" distL="0" distR="0" wp14:anchorId="3B9196D6" wp14:editId="033B4319">
            <wp:extent cx="4991100" cy="2743200"/>
            <wp:effectExtent l="0" t="0" r="0" b="0"/>
            <wp:docPr id="16695535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1100" cy="2743200"/>
                    </a:xfrm>
                    <a:prstGeom prst="rect">
                      <a:avLst/>
                    </a:prstGeom>
                    <a:noFill/>
                    <a:ln>
                      <a:noFill/>
                    </a:ln>
                  </pic:spPr>
                </pic:pic>
              </a:graphicData>
            </a:graphic>
          </wp:inline>
        </w:drawing>
      </w:r>
    </w:p>
    <w:p w14:paraId="7C7B24D6" w14:textId="00074A32" w:rsidR="002C0758" w:rsidRDefault="000E5C30" w:rsidP="000E5C30">
      <w:pPr>
        <w:pStyle w:val="Caption"/>
      </w:pPr>
      <w:bookmarkStart w:id="115" w:name="_Toc187456758"/>
      <w:r>
        <w:t>Hình 13: Giao diện chi tiết đơn hàng</w:t>
      </w:r>
      <w:bookmarkEnd w:id="115"/>
      <w:r>
        <w:t xml:space="preserve"> </w:t>
      </w:r>
    </w:p>
    <w:p w14:paraId="2B6DFCB4" w14:textId="77777777" w:rsidR="002C0758" w:rsidRDefault="002C0758" w:rsidP="002C0758"/>
    <w:p w14:paraId="5ADBCCC2" w14:textId="35FE2475" w:rsidR="00B953B6" w:rsidRPr="002B55FC" w:rsidRDefault="002C0758" w:rsidP="002B55FC">
      <w:pPr>
        <w:spacing w:line="360" w:lineRule="auto"/>
        <w:ind w:firstLine="720"/>
        <w:jc w:val="both"/>
        <w:rPr>
          <w:noProof/>
        </w:rPr>
      </w:pPr>
      <w:r>
        <w:rPr>
          <w:noProof/>
        </w:rPr>
        <w:t xml:space="preserve">Sau khi người dùng đã tiến hàng xác nhận đơn hàng thành công. Hệ thống sẻ xuất ra được các đơn hàng để tiện cho người người xem được những sản phẩm đã được mua. </w:t>
      </w:r>
    </w:p>
    <w:p w14:paraId="6FA2809F" w14:textId="0266BC6D" w:rsidR="00B953B6" w:rsidRDefault="002C0758"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16" w:name="_Toc187456905"/>
      <w:r>
        <w:rPr>
          <w:rFonts w:cs="Times New Roman"/>
          <w:i w:val="0"/>
        </w:rPr>
        <w:lastRenderedPageBreak/>
        <w:t>Phản hồi</w:t>
      </w:r>
      <w:bookmarkEnd w:id="116"/>
      <w:r>
        <w:rPr>
          <w:rFonts w:cs="Times New Roman"/>
          <w:i w:val="0"/>
        </w:rPr>
        <w:t xml:space="preserve"> </w:t>
      </w:r>
    </w:p>
    <w:p w14:paraId="2D2E7D13" w14:textId="0914B3CF" w:rsidR="002C0758" w:rsidRDefault="002C0758" w:rsidP="002C0758">
      <w:r w:rsidRPr="00702423">
        <w:rPr>
          <w:noProof/>
        </w:rPr>
        <w:drawing>
          <wp:inline distT="0" distB="0" distL="0" distR="0" wp14:anchorId="6B80FAEC" wp14:editId="093CF979">
            <wp:extent cx="5631180" cy="2750820"/>
            <wp:effectExtent l="0" t="0" r="7620" b="0"/>
            <wp:docPr id="9714130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1180" cy="2750820"/>
                    </a:xfrm>
                    <a:prstGeom prst="rect">
                      <a:avLst/>
                    </a:prstGeom>
                    <a:noFill/>
                    <a:ln>
                      <a:noFill/>
                    </a:ln>
                  </pic:spPr>
                </pic:pic>
              </a:graphicData>
            </a:graphic>
          </wp:inline>
        </w:drawing>
      </w:r>
    </w:p>
    <w:p w14:paraId="702FFC72" w14:textId="236B4E5D" w:rsidR="002C0758" w:rsidRDefault="000E5C30" w:rsidP="000E5C30">
      <w:pPr>
        <w:pStyle w:val="Caption"/>
      </w:pPr>
      <w:bookmarkStart w:id="117" w:name="_Toc187456759"/>
      <w:r>
        <w:t>Hình 14: Giao diện phản hồi</w:t>
      </w:r>
      <w:bookmarkEnd w:id="117"/>
      <w:r>
        <w:t xml:space="preserve"> </w:t>
      </w:r>
    </w:p>
    <w:p w14:paraId="732DF90A" w14:textId="77777777" w:rsidR="002C0758" w:rsidRDefault="002C0758" w:rsidP="002C0758"/>
    <w:p w14:paraId="737541F3" w14:textId="77777777" w:rsidR="002C0758" w:rsidRDefault="002C0758" w:rsidP="002C0758">
      <w:pPr>
        <w:spacing w:line="360" w:lineRule="auto"/>
        <w:ind w:firstLine="720"/>
        <w:jc w:val="both"/>
        <w:rPr>
          <w:noProof/>
        </w:rPr>
      </w:pPr>
      <w:r>
        <w:rPr>
          <w:noProof/>
        </w:rPr>
        <w:t xml:space="preserve">Người dùng sau khi đã mua hàng thành công và nhận được hàng sẻ được phép phản hồi về sản phẩm nhằm giúp cho nhà cung cấp nắm được các yêu cầu của khách hàng và phản hồi sau khi mua hàng. </w:t>
      </w:r>
    </w:p>
    <w:p w14:paraId="45629EDC" w14:textId="77777777" w:rsidR="002C0758" w:rsidRPr="002C0758" w:rsidRDefault="002C0758" w:rsidP="002C0758"/>
    <w:p w14:paraId="45B20E4F" w14:textId="77777777" w:rsidR="00B953B6" w:rsidRDefault="00B953B6" w:rsidP="00B953B6"/>
    <w:p w14:paraId="453F2380" w14:textId="39F7EF8D" w:rsidR="00B953B6" w:rsidRDefault="002C0758" w:rsidP="00B953B6">
      <w:pPr>
        <w:pStyle w:val="Heading3"/>
        <w:numPr>
          <w:ilvl w:val="0"/>
          <w:numId w:val="8"/>
        </w:numPr>
        <w:tabs>
          <w:tab w:val="num" w:pos="360"/>
          <w:tab w:val="left" w:pos="993"/>
        </w:tabs>
        <w:spacing w:before="0" w:after="0" w:line="360" w:lineRule="auto"/>
        <w:ind w:left="284" w:firstLine="0"/>
        <w:rPr>
          <w:rFonts w:cs="Times New Roman"/>
          <w:i w:val="0"/>
        </w:rPr>
      </w:pPr>
      <w:bookmarkStart w:id="118" w:name="_Toc187456906"/>
      <w:r>
        <w:rPr>
          <w:rFonts w:cs="Times New Roman"/>
          <w:i w:val="0"/>
        </w:rPr>
        <w:t>Quản lý theo quốc gia</w:t>
      </w:r>
      <w:bookmarkEnd w:id="118"/>
      <w:r>
        <w:rPr>
          <w:rFonts w:cs="Times New Roman"/>
          <w:i w:val="0"/>
        </w:rPr>
        <w:t xml:space="preserve"> </w:t>
      </w:r>
    </w:p>
    <w:p w14:paraId="5EC1D045" w14:textId="4C5FE2EC" w:rsidR="002C0758" w:rsidRDefault="002C0758" w:rsidP="002C0758">
      <w:r w:rsidRPr="00702423">
        <w:rPr>
          <w:noProof/>
        </w:rPr>
        <w:drawing>
          <wp:inline distT="0" distB="0" distL="0" distR="0" wp14:anchorId="15915B3E" wp14:editId="0B84BCA3">
            <wp:extent cx="5573293" cy="3002280"/>
            <wp:effectExtent l="0" t="0" r="8890" b="7620"/>
            <wp:docPr id="7899858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931" cy="3003701"/>
                    </a:xfrm>
                    <a:prstGeom prst="rect">
                      <a:avLst/>
                    </a:prstGeom>
                    <a:noFill/>
                    <a:ln>
                      <a:noFill/>
                    </a:ln>
                  </pic:spPr>
                </pic:pic>
              </a:graphicData>
            </a:graphic>
          </wp:inline>
        </w:drawing>
      </w:r>
    </w:p>
    <w:p w14:paraId="7A66CFF1" w14:textId="768C555C" w:rsidR="002C0758" w:rsidRDefault="000E5C30" w:rsidP="000E5C30">
      <w:pPr>
        <w:pStyle w:val="Caption"/>
      </w:pPr>
      <w:bookmarkStart w:id="119" w:name="_Toc187456760"/>
      <w:r>
        <w:t>Hình 15: Giao diện quản lý theo quốc gia</w:t>
      </w:r>
      <w:bookmarkEnd w:id="119"/>
      <w:r>
        <w:t xml:space="preserve"> </w:t>
      </w:r>
    </w:p>
    <w:p w14:paraId="72B0FE9D" w14:textId="4F898B64" w:rsidR="002C0758" w:rsidRPr="002B55FC" w:rsidRDefault="002B55FC" w:rsidP="002B55FC">
      <w:pPr>
        <w:spacing w:line="360" w:lineRule="auto"/>
        <w:ind w:firstLine="284"/>
        <w:jc w:val="both"/>
      </w:pPr>
      <w:r w:rsidRPr="002B55FC">
        <w:t xml:space="preserve">Giao diện này được thiết kế dành riêng cho quản trị viên, cung cấp các chức năng quản lý danh mục quốc gia một cách trực quan. Bảng dữ liệu hiển thị đầy đủ các thông tin cần thiết và cho phép quản trị viên thêm, sửa, hoặc xóa dữ liệu dễ dàng. Nút điều </w:t>
      </w:r>
      <w:r w:rsidRPr="002B55FC">
        <w:lastRenderedPageBreak/>
        <w:t>hướng ở góc trên bên phải giúp quản trị viên quay lại trang chủ hoặc đăng xuất khỏi hệ thống.</w:t>
      </w:r>
    </w:p>
    <w:p w14:paraId="558B5109" w14:textId="32DE39AB" w:rsidR="002C0758" w:rsidRDefault="002C0758" w:rsidP="002C0758">
      <w:pPr>
        <w:pStyle w:val="Heading3"/>
        <w:numPr>
          <w:ilvl w:val="0"/>
          <w:numId w:val="8"/>
        </w:numPr>
        <w:tabs>
          <w:tab w:val="num" w:pos="360"/>
          <w:tab w:val="left" w:pos="993"/>
        </w:tabs>
        <w:spacing w:before="0" w:after="0" w:line="360" w:lineRule="auto"/>
        <w:ind w:left="284" w:firstLine="0"/>
        <w:rPr>
          <w:rFonts w:cs="Times New Roman"/>
          <w:i w:val="0"/>
        </w:rPr>
      </w:pPr>
      <w:bookmarkStart w:id="120" w:name="_Toc187456907"/>
      <w:r>
        <w:rPr>
          <w:rFonts w:cs="Times New Roman"/>
          <w:i w:val="0"/>
        </w:rPr>
        <w:t>Quản lý the</w:t>
      </w:r>
      <w:r>
        <w:rPr>
          <w:rFonts w:cs="Times New Roman"/>
          <w:i w:val="0"/>
        </w:rPr>
        <w:t>o bộ sưu tập</w:t>
      </w:r>
      <w:bookmarkEnd w:id="120"/>
      <w:r>
        <w:rPr>
          <w:rFonts w:cs="Times New Roman"/>
          <w:i w:val="0"/>
        </w:rPr>
        <w:t xml:space="preserve"> </w:t>
      </w:r>
    </w:p>
    <w:p w14:paraId="64626C16" w14:textId="2ED9765D" w:rsidR="002B55FC" w:rsidRDefault="002C0758" w:rsidP="002C0758">
      <w:r w:rsidRPr="00702423">
        <w:rPr>
          <w:noProof/>
        </w:rPr>
        <w:drawing>
          <wp:inline distT="0" distB="0" distL="0" distR="0" wp14:anchorId="72AC08B0" wp14:editId="673586E4">
            <wp:extent cx="5814060" cy="3268714"/>
            <wp:effectExtent l="0" t="0" r="0" b="8255"/>
            <wp:docPr id="4671139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2649" cy="3273543"/>
                    </a:xfrm>
                    <a:prstGeom prst="rect">
                      <a:avLst/>
                    </a:prstGeom>
                    <a:noFill/>
                    <a:ln>
                      <a:noFill/>
                    </a:ln>
                  </pic:spPr>
                </pic:pic>
              </a:graphicData>
            </a:graphic>
          </wp:inline>
        </w:drawing>
      </w:r>
    </w:p>
    <w:p w14:paraId="0D9F3A89" w14:textId="679E969D" w:rsidR="000E5C30" w:rsidRDefault="000E5C30" w:rsidP="000E5C30">
      <w:pPr>
        <w:pStyle w:val="Caption"/>
      </w:pPr>
      <w:bookmarkStart w:id="121" w:name="_Toc187456761"/>
      <w:r>
        <w:t>Hình 16: Giao diện quản lý theo bộ sưu tập</w:t>
      </w:r>
      <w:bookmarkEnd w:id="121"/>
    </w:p>
    <w:p w14:paraId="2E54A162" w14:textId="0B719AC3" w:rsidR="002B55FC" w:rsidRDefault="002B55FC" w:rsidP="002B55FC">
      <w:pPr>
        <w:spacing w:line="360" w:lineRule="auto"/>
        <w:ind w:firstLine="284"/>
        <w:jc w:val="both"/>
      </w:pPr>
      <w:r w:rsidRPr="002B55FC">
        <w:t>Hình ảnh hiển thị giao diện thêm danh mục quốc gia trong hệ thống quản lý website. Đây là chức năng cho phép quản trị viên thêm mới một quốc gia vào danh mục.</w:t>
      </w:r>
      <w:r w:rsidRPr="002B55FC">
        <w:t xml:space="preserve"> </w:t>
      </w:r>
      <w:r w:rsidRPr="002B55FC">
        <w:t>Giao diện này cung cấp một form nhập liệu đơn giản, cho phép quản trị viên nhập tên quốc gia và chọn mã danh mục phù hợp từ danh sách có sẵn. Các nút chức năng (Thêm và Hủy) giúp người dùng dễ dàng thực hiện hoặc dừng thao tác. Thiết kế rõ ràng, dễ sử dụng và đảm bảo tính trực quan trong quản lý dữ liệu.</w:t>
      </w:r>
    </w:p>
    <w:p w14:paraId="2B9FB2F5" w14:textId="77777777" w:rsidR="002B55FC" w:rsidRPr="002B55FC" w:rsidRDefault="002B55FC" w:rsidP="002B55FC">
      <w:pPr>
        <w:spacing w:line="360" w:lineRule="auto"/>
        <w:ind w:firstLine="284"/>
        <w:jc w:val="both"/>
      </w:pPr>
    </w:p>
    <w:p w14:paraId="7618FAFA" w14:textId="16686DC0" w:rsidR="002C0758" w:rsidRDefault="002C0758" w:rsidP="002C0758">
      <w:pPr>
        <w:pStyle w:val="Heading3"/>
        <w:numPr>
          <w:ilvl w:val="0"/>
          <w:numId w:val="8"/>
        </w:numPr>
        <w:tabs>
          <w:tab w:val="num" w:pos="360"/>
          <w:tab w:val="left" w:pos="993"/>
        </w:tabs>
        <w:spacing w:before="0" w:after="0" w:line="360" w:lineRule="auto"/>
        <w:ind w:left="284" w:firstLine="0"/>
        <w:rPr>
          <w:rFonts w:cs="Times New Roman"/>
          <w:i w:val="0"/>
        </w:rPr>
      </w:pPr>
      <w:bookmarkStart w:id="122" w:name="_Toc187456908"/>
      <w:r>
        <w:rPr>
          <w:rFonts w:cs="Times New Roman"/>
          <w:i w:val="0"/>
        </w:rPr>
        <w:lastRenderedPageBreak/>
        <w:t>Quản</w:t>
      </w:r>
      <w:r>
        <w:rPr>
          <w:rFonts w:cs="Times New Roman"/>
          <w:i w:val="0"/>
        </w:rPr>
        <w:t xml:space="preserve"> lý danh sách người dùng</w:t>
      </w:r>
      <w:bookmarkEnd w:id="122"/>
      <w:r>
        <w:rPr>
          <w:rFonts w:cs="Times New Roman"/>
          <w:i w:val="0"/>
        </w:rPr>
        <w:t xml:space="preserve"> </w:t>
      </w:r>
    </w:p>
    <w:p w14:paraId="36BFBC8A" w14:textId="69E44D4E" w:rsidR="002C0758" w:rsidRDefault="002C0758" w:rsidP="002B55FC">
      <w:r w:rsidRPr="00702423">
        <w:rPr>
          <w:noProof/>
        </w:rPr>
        <w:drawing>
          <wp:inline distT="0" distB="0" distL="0" distR="0" wp14:anchorId="625CBC12" wp14:editId="0D64985B">
            <wp:extent cx="5737797" cy="3124200"/>
            <wp:effectExtent l="0" t="0" r="0" b="0"/>
            <wp:docPr id="12405905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000" cy="3127033"/>
                    </a:xfrm>
                    <a:prstGeom prst="rect">
                      <a:avLst/>
                    </a:prstGeom>
                    <a:noFill/>
                    <a:ln>
                      <a:noFill/>
                    </a:ln>
                  </pic:spPr>
                </pic:pic>
              </a:graphicData>
            </a:graphic>
          </wp:inline>
        </w:drawing>
      </w:r>
    </w:p>
    <w:p w14:paraId="3F86F97F" w14:textId="64BDE528" w:rsidR="002B55FC" w:rsidRPr="002B55FC" w:rsidRDefault="002B55FC" w:rsidP="002B55FC">
      <w:pPr>
        <w:pStyle w:val="Caption"/>
      </w:pPr>
      <w:bookmarkStart w:id="123" w:name="_Toc187456762"/>
      <w:r>
        <w:t>Hình 17: Danh sách người dùng</w:t>
      </w:r>
      <w:bookmarkEnd w:id="123"/>
      <w:r>
        <w:t xml:space="preserve"> </w:t>
      </w:r>
    </w:p>
    <w:p w14:paraId="1DD90C7A" w14:textId="4DF0B06C" w:rsidR="00B953B6" w:rsidRDefault="002B55FC" w:rsidP="002B55FC">
      <w:pPr>
        <w:spacing w:line="360" w:lineRule="auto"/>
        <w:ind w:firstLine="360"/>
        <w:jc w:val="both"/>
      </w:pPr>
      <w:r w:rsidRPr="002B55FC">
        <w:t>Hình ảnh hiển thị trang quản lý đơn hàng trong hệ thống quản trị website. Giao diện này được thiết kế cho quản trị viên, giúp họ theo dõi và quản lý danh sách các đơn hàng do người dùng thực hiện.</w:t>
      </w:r>
      <w:r w:rsidRPr="002B55FC">
        <w:t xml:space="preserve"> C</w:t>
      </w:r>
      <w:r w:rsidRPr="002B55FC">
        <w:t>ông cụ quản lý đơn hàng, giúp quản trị viên theo dõi và cập nhật trạng thái các đơn hàng trong hệ thống. Giao diện trực quan và cung cấp đầy đủ thông tin cần thiết để quản lý hiệu quả.</w:t>
      </w:r>
    </w:p>
    <w:p w14:paraId="78ADE5AB" w14:textId="77777777" w:rsidR="002B55FC" w:rsidRDefault="002B55FC" w:rsidP="002B55FC">
      <w:pPr>
        <w:spacing w:line="360" w:lineRule="auto"/>
        <w:ind w:firstLine="360"/>
        <w:jc w:val="both"/>
      </w:pPr>
    </w:p>
    <w:p w14:paraId="30A9586B" w14:textId="77777777" w:rsidR="002B55FC" w:rsidRDefault="002B55FC" w:rsidP="002B55FC">
      <w:pPr>
        <w:spacing w:line="360" w:lineRule="auto"/>
        <w:ind w:firstLine="360"/>
        <w:jc w:val="both"/>
      </w:pPr>
    </w:p>
    <w:p w14:paraId="1C7D1F34" w14:textId="77777777" w:rsidR="002B55FC" w:rsidRDefault="002B55FC" w:rsidP="002B55FC">
      <w:pPr>
        <w:spacing w:line="360" w:lineRule="auto"/>
        <w:ind w:firstLine="360"/>
        <w:jc w:val="both"/>
      </w:pPr>
    </w:p>
    <w:p w14:paraId="5D6C2D48" w14:textId="77777777" w:rsidR="002B55FC" w:rsidRDefault="002B55FC" w:rsidP="002B55FC">
      <w:pPr>
        <w:spacing w:line="360" w:lineRule="auto"/>
        <w:ind w:firstLine="360"/>
        <w:jc w:val="both"/>
      </w:pPr>
    </w:p>
    <w:p w14:paraId="41A77757" w14:textId="77777777" w:rsidR="002B55FC" w:rsidRDefault="002B55FC" w:rsidP="002B55FC">
      <w:pPr>
        <w:spacing w:line="360" w:lineRule="auto"/>
        <w:ind w:firstLine="360"/>
        <w:jc w:val="both"/>
      </w:pPr>
    </w:p>
    <w:p w14:paraId="43219200" w14:textId="77777777" w:rsidR="002B55FC" w:rsidRDefault="002B55FC" w:rsidP="002B55FC">
      <w:pPr>
        <w:spacing w:line="360" w:lineRule="auto"/>
        <w:ind w:firstLine="360"/>
        <w:jc w:val="both"/>
      </w:pPr>
    </w:p>
    <w:p w14:paraId="439AFC1F" w14:textId="77777777" w:rsidR="002B55FC" w:rsidRDefault="002B55FC" w:rsidP="002B55FC">
      <w:pPr>
        <w:spacing w:line="360" w:lineRule="auto"/>
        <w:ind w:firstLine="360"/>
        <w:jc w:val="both"/>
      </w:pPr>
    </w:p>
    <w:p w14:paraId="0EB9ADD8" w14:textId="77777777" w:rsidR="002B55FC" w:rsidRDefault="002B55FC" w:rsidP="002B55FC">
      <w:pPr>
        <w:spacing w:line="360" w:lineRule="auto"/>
        <w:ind w:firstLine="360"/>
        <w:jc w:val="both"/>
      </w:pPr>
    </w:p>
    <w:p w14:paraId="633ED015" w14:textId="77777777" w:rsidR="002B55FC" w:rsidRDefault="002B55FC" w:rsidP="002B55FC">
      <w:pPr>
        <w:spacing w:line="360" w:lineRule="auto"/>
        <w:ind w:firstLine="360"/>
        <w:jc w:val="both"/>
      </w:pPr>
    </w:p>
    <w:p w14:paraId="50050E16" w14:textId="77777777" w:rsidR="002B55FC" w:rsidRDefault="002B55FC" w:rsidP="002B55FC">
      <w:pPr>
        <w:spacing w:line="360" w:lineRule="auto"/>
        <w:ind w:firstLine="360"/>
        <w:jc w:val="both"/>
      </w:pPr>
    </w:p>
    <w:p w14:paraId="58A2175C" w14:textId="77777777" w:rsidR="002B55FC" w:rsidRDefault="002B55FC" w:rsidP="002B55FC">
      <w:pPr>
        <w:spacing w:line="360" w:lineRule="auto"/>
        <w:ind w:firstLine="360"/>
        <w:jc w:val="both"/>
      </w:pPr>
    </w:p>
    <w:p w14:paraId="5215AEF2" w14:textId="77777777" w:rsidR="002B55FC" w:rsidRDefault="002B55FC" w:rsidP="002B55FC">
      <w:pPr>
        <w:spacing w:line="360" w:lineRule="auto"/>
        <w:ind w:firstLine="360"/>
        <w:jc w:val="both"/>
      </w:pPr>
    </w:p>
    <w:p w14:paraId="0B3E36A3" w14:textId="77777777" w:rsidR="002B55FC" w:rsidRDefault="002B55FC" w:rsidP="002B55FC">
      <w:pPr>
        <w:spacing w:line="360" w:lineRule="auto"/>
        <w:ind w:firstLine="360"/>
        <w:jc w:val="both"/>
      </w:pPr>
    </w:p>
    <w:p w14:paraId="05066A64" w14:textId="77777777" w:rsidR="002B55FC" w:rsidRPr="002B55FC" w:rsidRDefault="002B55FC" w:rsidP="002B55FC">
      <w:pPr>
        <w:spacing w:line="360" w:lineRule="auto"/>
        <w:ind w:firstLine="360"/>
        <w:jc w:val="both"/>
      </w:pPr>
    </w:p>
    <w:p w14:paraId="022F7F32" w14:textId="33493D54" w:rsidR="002C0758" w:rsidRPr="002B55FC" w:rsidRDefault="002C0758" w:rsidP="00B953B6">
      <w:pPr>
        <w:pStyle w:val="Heading3"/>
        <w:numPr>
          <w:ilvl w:val="2"/>
          <w:numId w:val="47"/>
        </w:numPr>
        <w:tabs>
          <w:tab w:val="left" w:pos="993"/>
        </w:tabs>
        <w:spacing w:before="0" w:after="0" w:line="360" w:lineRule="auto"/>
        <w:rPr>
          <w:rFonts w:cs="Times New Roman"/>
          <w:i w:val="0"/>
        </w:rPr>
      </w:pPr>
      <w:bookmarkStart w:id="124" w:name="_Toc187456909"/>
      <w:r>
        <w:rPr>
          <w:rFonts w:cs="Times New Roman"/>
          <w:i w:val="0"/>
        </w:rPr>
        <w:lastRenderedPageBreak/>
        <w:t>Giao diện thêm người dùng</w:t>
      </w:r>
      <w:bookmarkEnd w:id="124"/>
      <w:r>
        <w:rPr>
          <w:rFonts w:cs="Times New Roman"/>
          <w:i w:val="0"/>
        </w:rPr>
        <w:t xml:space="preserve"> </w:t>
      </w:r>
    </w:p>
    <w:p w14:paraId="5DC13EAC" w14:textId="77777777" w:rsidR="002B55FC" w:rsidRDefault="002C0758" w:rsidP="002F177F">
      <w:pPr>
        <w:spacing w:line="360" w:lineRule="auto"/>
      </w:pPr>
      <w:r w:rsidRPr="00702423">
        <w:rPr>
          <w:noProof/>
        </w:rPr>
        <w:drawing>
          <wp:inline distT="0" distB="0" distL="0" distR="0" wp14:anchorId="7C259BA5" wp14:editId="0DB900E9">
            <wp:extent cx="5587550" cy="3093720"/>
            <wp:effectExtent l="0" t="0" r="0" b="0"/>
            <wp:docPr id="20973858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236" cy="3095761"/>
                    </a:xfrm>
                    <a:prstGeom prst="rect">
                      <a:avLst/>
                    </a:prstGeom>
                    <a:noFill/>
                    <a:ln>
                      <a:noFill/>
                    </a:ln>
                  </pic:spPr>
                </pic:pic>
              </a:graphicData>
            </a:graphic>
          </wp:inline>
        </w:drawing>
      </w:r>
    </w:p>
    <w:p w14:paraId="1B2A33B5" w14:textId="77777777" w:rsidR="002B55FC" w:rsidRDefault="002B55FC" w:rsidP="002B55FC">
      <w:pPr>
        <w:pStyle w:val="Caption"/>
      </w:pPr>
      <w:bookmarkStart w:id="125" w:name="_Toc187456763"/>
      <w:r>
        <w:t>Hình 18: Giao diện theo người dùng</w:t>
      </w:r>
      <w:bookmarkEnd w:id="125"/>
      <w:r>
        <w:t xml:space="preserve"> </w:t>
      </w:r>
    </w:p>
    <w:p w14:paraId="156BA64A" w14:textId="02C85F99" w:rsidR="00B01DE1" w:rsidRPr="002B55FC" w:rsidRDefault="002B55FC" w:rsidP="002B55FC">
      <w:pPr>
        <w:spacing w:line="360" w:lineRule="auto"/>
        <w:ind w:firstLine="720"/>
        <w:jc w:val="both"/>
      </w:pPr>
      <w:r w:rsidRPr="002B55FC">
        <w:t>Hình ảnh hiển thị giao diện "Thêm người dùng" trong hệ thống quản trị của một website. Đây là chức năng cho phép quản trị viên thêm mới một tài khoản người dùng vào hệ thống.</w:t>
      </w:r>
      <w:r w:rsidRPr="002B55FC">
        <w:t xml:space="preserve"> </w:t>
      </w:r>
      <w:r w:rsidRPr="002B55FC">
        <w:t>Giao diện này giúp quản trị viên dễ dàng thêm tài khoản người dùng mới với các thông tin cơ bản như tên, email, địa chỉ, mật khẩu, và quyền hạn. Chức năng tải ảnh đại diện tăng tính cá nhân hóa cho tài khoản. Giao diện đơn giản, trực quan, dễ sử dụng cho việc quản lý hệ thống.</w:t>
      </w:r>
      <w:r w:rsidR="00B01DE1" w:rsidRPr="002B55FC">
        <w:br w:type="page"/>
      </w:r>
    </w:p>
    <w:p w14:paraId="5DD715A9" w14:textId="77777777" w:rsidR="00B01DE1" w:rsidRPr="00F93EB7" w:rsidRDefault="00C749AC" w:rsidP="00B01DE1">
      <w:pPr>
        <w:pStyle w:val="Heading1"/>
        <w:spacing w:line="360" w:lineRule="auto"/>
        <w:rPr>
          <w:b/>
        </w:rPr>
      </w:pPr>
      <w:bookmarkStart w:id="126" w:name="_Toc106097376"/>
      <w:bookmarkStart w:id="127" w:name="_Toc187456910"/>
      <w:r>
        <w:rPr>
          <w:b/>
        </w:rPr>
        <w:lastRenderedPageBreak/>
        <w:t>Phần 4</w:t>
      </w:r>
      <w:r w:rsidR="00242FC4" w:rsidRPr="00F93EB7">
        <w:rPr>
          <w:b/>
        </w:rPr>
        <w:t>:</w:t>
      </w:r>
      <w:r w:rsidR="003C61A4" w:rsidRPr="00F93EB7">
        <w:rPr>
          <w:b/>
        </w:rPr>
        <w:br/>
      </w:r>
      <w:r w:rsidR="00B01DE1" w:rsidRPr="00F93EB7">
        <w:rPr>
          <w:b/>
        </w:rPr>
        <w:t>KẾT LUẬN VÀ HƯỚNG PHÁT TRIỂN</w:t>
      </w:r>
      <w:bookmarkEnd w:id="126"/>
      <w:bookmarkEnd w:id="127"/>
    </w:p>
    <w:p w14:paraId="1F66D7C0" w14:textId="77777777" w:rsidR="00B01DE1" w:rsidRPr="00F93EB7" w:rsidRDefault="00B01DE1" w:rsidP="002F177F">
      <w:pPr>
        <w:pStyle w:val="Heading2-TimesNewRowman"/>
        <w:numPr>
          <w:ilvl w:val="0"/>
          <w:numId w:val="9"/>
        </w:numPr>
        <w:spacing w:line="360" w:lineRule="auto"/>
        <w:ind w:hanging="720"/>
      </w:pPr>
      <w:bookmarkStart w:id="128" w:name="_Toc106097377"/>
      <w:bookmarkStart w:id="129" w:name="_Toc187456911"/>
      <w:r w:rsidRPr="00F93EB7">
        <w:t>KẾT QUẢ ĐẠT ĐƯỢC</w:t>
      </w:r>
      <w:bookmarkEnd w:id="128"/>
      <w:bookmarkEnd w:id="129"/>
    </w:p>
    <w:p w14:paraId="681E7E8F" w14:textId="77777777" w:rsidR="00A449B0" w:rsidRPr="00A449B0" w:rsidRDefault="00A449B0" w:rsidP="00A449B0">
      <w:pPr>
        <w:spacing w:line="480" w:lineRule="auto"/>
        <w:jc w:val="both"/>
      </w:pPr>
      <w:r w:rsidRPr="00A449B0">
        <w:t>Kết quả đạt được</w:t>
      </w:r>
    </w:p>
    <w:p w14:paraId="74EA3520" w14:textId="77777777" w:rsidR="00A449B0" w:rsidRPr="00A449B0" w:rsidRDefault="00A449B0" w:rsidP="00A449B0">
      <w:pPr>
        <w:spacing w:line="480" w:lineRule="auto"/>
        <w:ind w:firstLine="720"/>
        <w:jc w:val="both"/>
      </w:pPr>
      <w:r w:rsidRPr="00A449B0">
        <w:t>Website thương mại điện tử đã được xây dựng với giao diện thân thiện, dễ sử dụng, và tích hợp đầy đủ các chức năng cần thiết nhằm đáp ứng nhu cầu của cả khách hàng và quản trị viên. Cụ thể, các kết quả đạt được như sau:</w:t>
      </w:r>
    </w:p>
    <w:p w14:paraId="5804F79F" w14:textId="77777777" w:rsidR="00A449B0" w:rsidRPr="00A449B0" w:rsidRDefault="00A449B0" w:rsidP="00A449B0">
      <w:pPr>
        <w:spacing w:line="480" w:lineRule="auto"/>
        <w:jc w:val="both"/>
      </w:pPr>
      <w:r w:rsidRPr="00A449B0">
        <w:t>1. Giao diện thân thiện và trải nghiệm người dùng tối ưu: Website được thiết kế đơn giản và trực quan, giúp khách hàng dễ dàng thao tác. Người dùng có thể nhanh chóng tìm kiếm sản phẩm, xem danh mục, và thực hiện các bước mua sắm mà không gặp khó khăn. Các tính năng như tìm kiếm, lọc sản phẩm, và thêm sản phẩm vào giỏ hàng được triển khai hiệu quả, mang lại trải nghiệm mượt mà cho khách hàng.</w:t>
      </w:r>
    </w:p>
    <w:p w14:paraId="519C7749" w14:textId="77777777" w:rsidR="00A449B0" w:rsidRPr="00A449B0" w:rsidRDefault="00A449B0" w:rsidP="00A449B0">
      <w:pPr>
        <w:spacing w:line="480" w:lineRule="auto"/>
        <w:jc w:val="both"/>
      </w:pPr>
      <w:r w:rsidRPr="00A449B0">
        <w:t>2. Quản lý giỏ hàng và đơn hàng hiệu quả: Hệ thống giỏ hàng cho phép người dùng xem lại danh sách sản phẩm đã chọn, tổng số lượng và giá trị đơn hàng. Ngoài ra, giao diện chi tiết đơn hàng giúp khách hàng theo dõi các sản phẩm đã mua, đảm bảo minh bạch và dễ quản lý thông tin mua sắm.</w:t>
      </w:r>
    </w:p>
    <w:p w14:paraId="7A991444" w14:textId="77777777" w:rsidR="00A449B0" w:rsidRPr="00A449B0" w:rsidRDefault="00A449B0" w:rsidP="00A449B0">
      <w:pPr>
        <w:spacing w:line="480" w:lineRule="auto"/>
        <w:jc w:val="both"/>
      </w:pPr>
      <w:r w:rsidRPr="00A449B0">
        <w:t>3. Tăng tính bảo mật thông tin: Chức năng đăng ký và đăng nhập được tích hợp với các bước xác nhận mật khẩu và mã xác thực, đảm bảo an toàn cho tài khoản của người dùng. Điều này giúp bảo vệ thông tin cá nhân cũng như tăng tính tin cậy cho hệ thống.</w:t>
      </w:r>
    </w:p>
    <w:p w14:paraId="5DAB725B" w14:textId="77777777" w:rsidR="00A449B0" w:rsidRPr="00A449B0" w:rsidRDefault="00A449B0" w:rsidP="00A449B0">
      <w:pPr>
        <w:spacing w:line="480" w:lineRule="auto"/>
        <w:jc w:val="both"/>
      </w:pPr>
      <w:r w:rsidRPr="00A449B0">
        <w:t>4. Hỗ trợ quản trị viên tối ưu: Trang quản trị được thiết kế đầy đủ các công cụ quản lý, bao gồm chức năng thêm, sửa, xóa sản phẩm, quản lý danh mục quốc gia và bộ sưu tập, cũng như quản lý danh sách người dùng. Nhờ đó, quản trị viên có thể dễ dàng cập nhật thông tin sản phẩm và xử lý đơn hàng nhanh chóng.</w:t>
      </w:r>
    </w:p>
    <w:p w14:paraId="154EFE6E" w14:textId="77777777" w:rsidR="00A449B0" w:rsidRPr="00A449B0" w:rsidRDefault="00A449B0" w:rsidP="00A449B0">
      <w:pPr>
        <w:spacing w:line="480" w:lineRule="auto"/>
        <w:jc w:val="both"/>
      </w:pPr>
      <w:r w:rsidRPr="00A449B0">
        <w:lastRenderedPageBreak/>
        <w:t>5. Phản hồi khách hàng và cải tiến dịch vụ: Hệ thống cung cấp chức năng phản hồi để khách hàng chia sẻ ý kiến sau khi mua hàng. Từ đó, nhà quản trị có thể nắm bắt nhu cầu, cải thiện chất lượng sản phẩm và nâng cao trải nghiệm khách hàng.</w:t>
      </w:r>
    </w:p>
    <w:p w14:paraId="12836E9F" w14:textId="77777777" w:rsidR="00A449B0" w:rsidRPr="00A449B0" w:rsidRDefault="00A449B0" w:rsidP="00A449B0">
      <w:pPr>
        <w:spacing w:line="480" w:lineRule="auto"/>
        <w:jc w:val="both"/>
      </w:pPr>
      <w:r w:rsidRPr="00A449B0">
        <w:t>6. Hỗ trợ đa dạng danh mục sản phẩm: Website hỗ trợ quản lý và phân loại sản phẩm theo các danh mục như quốc gia, câu lạc bộ, giày thể thao, phụ kiện, balo, và thương hiệu, đáp ứng nhu cầu mua sắm đa dạng của khách hàng.</w:t>
      </w:r>
    </w:p>
    <w:p w14:paraId="57378720" w14:textId="77777777" w:rsidR="00A449B0" w:rsidRPr="00A449B0" w:rsidRDefault="00A449B0" w:rsidP="00A449B0">
      <w:pPr>
        <w:spacing w:line="480" w:lineRule="auto"/>
        <w:jc w:val="both"/>
      </w:pPr>
      <w:r w:rsidRPr="00A449B0">
        <w:t>7. Cá nhân hóa trải nghiệm người dùng: Người dùng có thể tải ảnh đại diện khi đăng ký tài khoản, giúp cá nhân hóa thông tin và tạo cảm giác gần gũi với hệ thống.</w:t>
      </w:r>
    </w:p>
    <w:p w14:paraId="0847CDC4" w14:textId="77777777" w:rsidR="00A449B0" w:rsidRPr="00A449B0" w:rsidRDefault="00A449B0" w:rsidP="00A449B0">
      <w:pPr>
        <w:spacing w:line="480" w:lineRule="auto"/>
        <w:jc w:val="both"/>
      </w:pPr>
      <w:r w:rsidRPr="00A449B0">
        <w:t>8. Tăng hiệu quả kinh doanh: Hệ thống được thiết kế để tối ưu hóa quy trình mua sắm trực tuyến. Từ tìm kiếm, chọn mua sản phẩm đến thanh toán đều được thực hiện một cách nhanh chóng và tiện lợi. Đồng thời, chức năng quản lý sản phẩm và đơn hàng giúp giảm thiểu thời gian và tăng năng suất quản trị.</w:t>
      </w:r>
    </w:p>
    <w:p w14:paraId="45AD8456" w14:textId="77777777" w:rsidR="00A449B0" w:rsidRPr="00A449B0" w:rsidRDefault="00A449B0" w:rsidP="00A449B0">
      <w:pPr>
        <w:spacing w:line="480" w:lineRule="auto"/>
        <w:jc w:val="both"/>
      </w:pPr>
      <w:r w:rsidRPr="00A449B0">
        <w:t>Kết luận: Hệ thống website thương mại điện tử đã đạt được mục tiêu tối ưu hóa trải nghiệm người dùng và hỗ trợ quản trị viên quản lý hiệu quả. Đây là nền tảng thương mại điện tử chuyên nghiệp, giúp nâng cao hiệu quả kinh doanh và mang lại sự hài lòng cao cho cả người dùng và nhà quản trị.</w:t>
      </w:r>
    </w:p>
    <w:p w14:paraId="476FB50B" w14:textId="0133AACE" w:rsidR="00B01DE1" w:rsidRPr="00F93EB7" w:rsidRDefault="00B01DE1" w:rsidP="002F177F">
      <w:pPr>
        <w:spacing w:line="360" w:lineRule="auto"/>
        <w:ind w:firstLine="720"/>
      </w:pPr>
    </w:p>
    <w:p w14:paraId="23814E19" w14:textId="77777777" w:rsidR="00B01DE1" w:rsidRPr="00F93EB7" w:rsidRDefault="00B01DE1" w:rsidP="002F177F">
      <w:pPr>
        <w:pStyle w:val="Heading2-TimesNewRowman"/>
        <w:numPr>
          <w:ilvl w:val="0"/>
          <w:numId w:val="9"/>
        </w:numPr>
        <w:spacing w:line="360" w:lineRule="auto"/>
        <w:ind w:hanging="720"/>
      </w:pPr>
      <w:bookmarkStart w:id="130" w:name="_Toc106097378"/>
      <w:bookmarkStart w:id="131" w:name="_Toc187456912"/>
      <w:r w:rsidRPr="00F93EB7">
        <w:t>ƯU NHƯỢC ĐIỂM</w:t>
      </w:r>
      <w:bookmarkEnd w:id="130"/>
      <w:bookmarkEnd w:id="131"/>
    </w:p>
    <w:p w14:paraId="21044D78" w14:textId="77777777" w:rsidR="00A449B0" w:rsidRPr="00A449B0" w:rsidRDefault="00A449B0" w:rsidP="00A449B0">
      <w:pPr>
        <w:spacing w:line="360" w:lineRule="auto"/>
        <w:jc w:val="both"/>
      </w:pPr>
      <w:r w:rsidRPr="00A449B0">
        <w:t>Ưu điễm</w:t>
      </w:r>
    </w:p>
    <w:p w14:paraId="3D1CA8D2" w14:textId="77777777" w:rsidR="00A449B0" w:rsidRPr="004F0603" w:rsidRDefault="00A449B0" w:rsidP="00A449B0">
      <w:pPr>
        <w:numPr>
          <w:ilvl w:val="0"/>
          <w:numId w:val="48"/>
        </w:numPr>
        <w:spacing w:line="360" w:lineRule="auto"/>
        <w:rPr>
          <w:lang w:val="vi-VN"/>
        </w:rPr>
      </w:pPr>
      <w:r w:rsidRPr="004F0603">
        <w:rPr>
          <w:lang w:val="vi-VN"/>
        </w:rPr>
        <w:t>Giao diện thân thiện, dễ sử dụng</w:t>
      </w:r>
      <w:r w:rsidRPr="004F0603">
        <w:rPr>
          <w:lang w:val="vi-VN"/>
        </w:rPr>
        <w:br/>
        <w:t>Giao diện người dùng được thiết kế đơn giản, dễ hiểu và dễ thao tác, giúp người dùng có thể nhanh chóng làm quen và thực hiện các giao dịch mua sắm mà không gặp phải bất kỳ khó khăn nào.</w:t>
      </w:r>
    </w:p>
    <w:p w14:paraId="0F854AEC" w14:textId="77777777" w:rsidR="00A449B0" w:rsidRPr="004F0603" w:rsidRDefault="00A449B0" w:rsidP="00A449B0">
      <w:pPr>
        <w:numPr>
          <w:ilvl w:val="0"/>
          <w:numId w:val="48"/>
        </w:numPr>
        <w:spacing w:line="360" w:lineRule="auto"/>
        <w:rPr>
          <w:lang w:val="vi-VN"/>
        </w:rPr>
      </w:pPr>
      <w:r w:rsidRPr="004F0603">
        <w:rPr>
          <w:lang w:val="vi-VN"/>
        </w:rPr>
        <w:t>Tính năng quản lý sản phẩm hiệu quả</w:t>
      </w:r>
      <w:r w:rsidRPr="004F0603">
        <w:rPr>
          <w:lang w:val="vi-VN"/>
        </w:rPr>
        <w:br/>
        <w:t>Nhân viên và admin có thể dễ dàng thêm, sửa, xóa sản phẩm, phân loại sản phẩm vào các danh mục. Điều này giúp việc quản lý kho hàng trở nên hiệu quả và chính xác, tránh tình trạng thiếu hàng hay tồn kho.</w:t>
      </w:r>
    </w:p>
    <w:p w14:paraId="0797EFEB" w14:textId="77777777" w:rsidR="00A449B0" w:rsidRPr="004F0603" w:rsidRDefault="00A449B0" w:rsidP="00A449B0">
      <w:pPr>
        <w:numPr>
          <w:ilvl w:val="0"/>
          <w:numId w:val="48"/>
        </w:numPr>
        <w:spacing w:line="360" w:lineRule="auto"/>
        <w:rPr>
          <w:lang w:val="vi-VN"/>
        </w:rPr>
      </w:pPr>
      <w:r w:rsidRPr="004F0603">
        <w:rPr>
          <w:lang w:val="vi-VN"/>
        </w:rPr>
        <w:lastRenderedPageBreak/>
        <w:t>Quy trình mua hàng đơn giản</w:t>
      </w:r>
      <w:r w:rsidRPr="004F0603">
        <w:rPr>
          <w:lang w:val="vi-VN"/>
        </w:rPr>
        <w:br/>
        <w:t>Hệ thống cung cấp một quy trình mua hàng mượt mà từ việc tìm kiếm sản phẩm, thêm vào giỏ hàng, cho đến thanh toán, giúp người dùng tiết kiệm thời gian và công sức.</w:t>
      </w:r>
    </w:p>
    <w:p w14:paraId="6ADBB5FA" w14:textId="77777777" w:rsidR="00A449B0" w:rsidRPr="004F0603" w:rsidRDefault="00A449B0" w:rsidP="00A449B0">
      <w:pPr>
        <w:numPr>
          <w:ilvl w:val="0"/>
          <w:numId w:val="48"/>
        </w:numPr>
        <w:spacing w:line="360" w:lineRule="auto"/>
        <w:rPr>
          <w:lang w:val="vi-VN"/>
        </w:rPr>
      </w:pPr>
      <w:r w:rsidRPr="004F0603">
        <w:rPr>
          <w:lang w:val="vi-VN"/>
        </w:rPr>
        <w:t>Khả năng mở rộng và linh hoạt</w:t>
      </w:r>
      <w:r w:rsidRPr="004F0603">
        <w:rPr>
          <w:lang w:val="vi-VN"/>
        </w:rPr>
        <w:br/>
        <w:t>Hệ thống được thiết kế linh hoạt, có thể mở rộng để thêm các tính năng mới trong tương lai, chẳng hạn như tích hợp các phương thức thanh toán khác, hỗ trợ nhiều ngôn ngữ, hay triển khai các chiến dịch khuyến mãi đặc biệt.</w:t>
      </w:r>
    </w:p>
    <w:p w14:paraId="09E12D16" w14:textId="77777777" w:rsidR="00A449B0" w:rsidRPr="004F0603" w:rsidRDefault="00A449B0" w:rsidP="00A449B0">
      <w:pPr>
        <w:numPr>
          <w:ilvl w:val="0"/>
          <w:numId w:val="48"/>
        </w:numPr>
        <w:spacing w:line="360" w:lineRule="auto"/>
        <w:rPr>
          <w:lang w:val="vi-VN"/>
        </w:rPr>
      </w:pPr>
      <w:r w:rsidRPr="004F0603">
        <w:rPr>
          <w:lang w:val="vi-VN"/>
        </w:rPr>
        <w:t>Bảo mật thông tin người dùng</w:t>
      </w:r>
      <w:r w:rsidRPr="004F0603">
        <w:rPr>
          <w:lang w:val="vi-VN"/>
        </w:rPr>
        <w:br/>
        <w:t>Hệ thống sử dụng các phương pháp bảo mật tiên tiến như mã hóa mật khẩu và bảo vệ thông tin cá nhân người dùng khỏi các nguy cơ tấn công, giúp tăng cường độ tin cậy và bảo vệ người dùng.</w:t>
      </w:r>
    </w:p>
    <w:p w14:paraId="1E8B62CF" w14:textId="77777777" w:rsidR="00A449B0" w:rsidRPr="004F0603" w:rsidRDefault="00A449B0" w:rsidP="00A449B0">
      <w:pPr>
        <w:numPr>
          <w:ilvl w:val="0"/>
          <w:numId w:val="48"/>
        </w:numPr>
        <w:spacing w:line="360" w:lineRule="auto"/>
        <w:rPr>
          <w:lang w:val="vi-VN"/>
        </w:rPr>
      </w:pPr>
      <w:r w:rsidRPr="004F0603">
        <w:rPr>
          <w:lang w:val="vi-VN"/>
        </w:rPr>
        <w:t>Khả năng xử lý và chịu tải tốt</w:t>
      </w:r>
      <w:r w:rsidRPr="004F0603">
        <w:rPr>
          <w:lang w:val="vi-VN"/>
        </w:rPr>
        <w:br/>
        <w:t>Hệ thống có thể xử lý nhiều yêu cầu từ người dùng đồng thời mà không bị gián đoạn, giúp cửa hàng hoạt động ổn định ngay cả khi có lượng truy cập lớn.</w:t>
      </w:r>
    </w:p>
    <w:p w14:paraId="645A736B" w14:textId="77777777" w:rsidR="00A449B0" w:rsidRPr="004F0603" w:rsidRDefault="00A449B0" w:rsidP="00A449B0">
      <w:pPr>
        <w:numPr>
          <w:ilvl w:val="0"/>
          <w:numId w:val="48"/>
        </w:numPr>
        <w:spacing w:line="360" w:lineRule="auto"/>
        <w:rPr>
          <w:lang w:val="vi-VN"/>
        </w:rPr>
      </w:pPr>
      <w:r w:rsidRPr="004F0603">
        <w:rPr>
          <w:lang w:val="vi-VN"/>
        </w:rPr>
        <w:t>Tính năng báo cáo và thống kê mạnh mẽ</w:t>
      </w:r>
      <w:r w:rsidRPr="004F0603">
        <w:rPr>
          <w:lang w:val="vi-VN"/>
        </w:rPr>
        <w:br/>
        <w:t>Các báo cáo về doanh thu, đơn hàng, và kho hàng giúp admin và nhân viên dễ dàng theo dõi hoạt động kinh doanh và đưa ra các quyết định hợp lý.</w:t>
      </w:r>
    </w:p>
    <w:p w14:paraId="7D0AB000" w14:textId="77777777" w:rsidR="00A449B0" w:rsidRPr="004F0603" w:rsidRDefault="00A449B0" w:rsidP="00A449B0">
      <w:pPr>
        <w:numPr>
          <w:ilvl w:val="0"/>
          <w:numId w:val="48"/>
        </w:numPr>
        <w:spacing w:line="360" w:lineRule="auto"/>
        <w:rPr>
          <w:lang w:val="vi-VN"/>
        </w:rPr>
      </w:pPr>
      <w:r w:rsidRPr="004F0603">
        <w:rPr>
          <w:lang w:val="vi-VN"/>
        </w:rPr>
        <w:t>Tích hợp các phương thức thanh toán tiện lợi</w:t>
      </w:r>
      <w:r w:rsidRPr="004F0603">
        <w:rPr>
          <w:lang w:val="vi-VN"/>
        </w:rPr>
        <w:br/>
        <w:t>Hệ thống hỗ trợ nhiều phương thức thanh toán trực tuyến, giúp người dùng dễ dàng thực hiện giao dịch mọi lúc, mọi nơi, mà không gặp phải sự bất tiện nào.</w:t>
      </w:r>
    </w:p>
    <w:p w14:paraId="1E0EF1EE" w14:textId="77777777" w:rsidR="00A449B0" w:rsidRPr="004F0603" w:rsidRDefault="00A449B0" w:rsidP="00A449B0">
      <w:pPr>
        <w:numPr>
          <w:ilvl w:val="0"/>
          <w:numId w:val="48"/>
        </w:numPr>
        <w:spacing w:line="360" w:lineRule="auto"/>
        <w:rPr>
          <w:lang w:val="vi-VN"/>
        </w:rPr>
      </w:pPr>
      <w:r w:rsidRPr="004F0603">
        <w:rPr>
          <w:lang w:val="vi-VN"/>
        </w:rPr>
        <w:t>Tương thích trên nhiều thiết bị</w:t>
      </w:r>
      <w:r w:rsidRPr="004F0603">
        <w:rPr>
          <w:lang w:val="vi-VN"/>
        </w:rPr>
        <w:br/>
        <w:t>Hệ thống có giao diện responsive, dễ dàng sử dụng trên mọi loại thiết bị như máy tính, điện thoại di động hay máy tính bảng.</w:t>
      </w:r>
    </w:p>
    <w:p w14:paraId="3E63E9BD" w14:textId="77777777" w:rsidR="00A449B0" w:rsidRPr="004F0603" w:rsidRDefault="00A449B0" w:rsidP="00A449B0">
      <w:pPr>
        <w:numPr>
          <w:ilvl w:val="0"/>
          <w:numId w:val="48"/>
        </w:numPr>
        <w:spacing w:line="360" w:lineRule="auto"/>
        <w:rPr>
          <w:lang w:val="vi-VN"/>
        </w:rPr>
      </w:pPr>
      <w:r w:rsidRPr="004F0603">
        <w:rPr>
          <w:lang w:val="vi-VN"/>
        </w:rPr>
        <w:t>Tiết kiệm thời gian và chi phí</w:t>
      </w:r>
      <w:r w:rsidRPr="004F0603">
        <w:rPr>
          <w:lang w:val="vi-VN"/>
        </w:rPr>
        <w:br/>
        <w:t>Việc quản lý sản phẩm, đơn hàng, và báo cáo tự động giúp giảm thiểu công sức của nhân viên và tăng hiệu quả công việc. Cả người dùng và cửa hàng đều tiết kiệm được thời gian và chi phí cho các hoạt động mua sắm và quản lý.</w:t>
      </w:r>
    </w:p>
    <w:p w14:paraId="1A0ACCEE" w14:textId="77777777" w:rsidR="00A449B0" w:rsidRDefault="00A449B0" w:rsidP="00A449B0">
      <w:pPr>
        <w:spacing w:line="360" w:lineRule="auto"/>
      </w:pPr>
      <w:r w:rsidRPr="004F0603">
        <w:rPr>
          <w:lang w:val="vi-VN"/>
        </w:rPr>
        <w:t>Những ưu điểm này giúp hệ thống quản lý bán quần áo trở thành một công cụ hiệu quả và tiện lợi cho cả người dùng và quản lý, góp phần nâng cao hiệu quả kinh doanh và cải thiện trải nghiệm mua sắm trực tuyến.</w:t>
      </w:r>
    </w:p>
    <w:p w14:paraId="68CE76A5" w14:textId="77777777" w:rsidR="00A449B0" w:rsidRPr="00A449B0" w:rsidRDefault="00A449B0" w:rsidP="00A449B0">
      <w:pPr>
        <w:spacing w:line="360" w:lineRule="auto"/>
        <w:jc w:val="both"/>
      </w:pPr>
      <w:r w:rsidRPr="00A449B0">
        <w:t>Nhược điễm</w:t>
      </w:r>
    </w:p>
    <w:p w14:paraId="53AA7826" w14:textId="77777777" w:rsidR="00A449B0" w:rsidRPr="004F0603" w:rsidRDefault="00A449B0" w:rsidP="00A449B0">
      <w:pPr>
        <w:spacing w:line="360" w:lineRule="auto"/>
        <w:rPr>
          <w:lang w:val="vi-VN"/>
        </w:rPr>
      </w:pPr>
      <w:r w:rsidRPr="004F0603">
        <w:rPr>
          <w:lang w:val="vi-VN"/>
        </w:rPr>
        <w:lastRenderedPageBreak/>
        <w:t>Dưới đây là các nhược điểm của hệ thống quản lý bán quần áo:</w:t>
      </w:r>
    </w:p>
    <w:p w14:paraId="4DD02C56" w14:textId="77777777" w:rsidR="00A449B0" w:rsidRPr="004F0603" w:rsidRDefault="00A449B0" w:rsidP="00A449B0">
      <w:pPr>
        <w:spacing w:line="360" w:lineRule="auto"/>
        <w:rPr>
          <w:lang w:val="vi-VN"/>
        </w:rPr>
      </w:pPr>
      <w:r w:rsidRPr="004F0603">
        <w:rPr>
          <w:lang w:val="vi-VN"/>
        </w:rPr>
        <w:t>Nhược điểm của hệ thống</w:t>
      </w:r>
    </w:p>
    <w:p w14:paraId="4641B39D" w14:textId="77777777" w:rsidR="00A449B0" w:rsidRPr="004F0603" w:rsidRDefault="00A449B0" w:rsidP="00A449B0">
      <w:pPr>
        <w:numPr>
          <w:ilvl w:val="0"/>
          <w:numId w:val="49"/>
        </w:numPr>
        <w:spacing w:line="360" w:lineRule="auto"/>
        <w:rPr>
          <w:lang w:val="vi-VN"/>
        </w:rPr>
      </w:pPr>
      <w:r w:rsidRPr="004F0603">
        <w:rPr>
          <w:lang w:val="vi-VN"/>
        </w:rPr>
        <w:t>Phụ thuộc vào kết nối Internet</w:t>
      </w:r>
    </w:p>
    <w:p w14:paraId="619455BD" w14:textId="77777777" w:rsidR="00A449B0" w:rsidRPr="004F0603" w:rsidRDefault="00A449B0" w:rsidP="00A449B0">
      <w:pPr>
        <w:spacing w:line="360" w:lineRule="auto"/>
        <w:ind w:left="720"/>
        <w:rPr>
          <w:lang w:val="vi-VN"/>
        </w:rPr>
      </w:pPr>
      <w:r w:rsidRPr="004F0603">
        <w:rPr>
          <w:lang w:val="vi-VN"/>
        </w:rPr>
        <w:t>Vì hệ thống là ứng dụng web, người dùng cần có kết nối Internet ổn định để có thể sử dụng được tất cả các tính năng. Điều này có thể gây bất tiện cho những người ở khu vực có mạng yếu hoặc không ổn định.</w:t>
      </w:r>
    </w:p>
    <w:p w14:paraId="12AA2D59" w14:textId="77777777" w:rsidR="00A449B0" w:rsidRPr="004F0603" w:rsidRDefault="00A449B0" w:rsidP="00A449B0">
      <w:pPr>
        <w:numPr>
          <w:ilvl w:val="0"/>
          <w:numId w:val="49"/>
        </w:numPr>
        <w:spacing w:line="360" w:lineRule="auto"/>
        <w:rPr>
          <w:lang w:val="vi-VN"/>
        </w:rPr>
      </w:pPr>
      <w:r w:rsidRPr="004F0603">
        <w:rPr>
          <w:lang w:val="vi-VN"/>
        </w:rPr>
        <w:t>Cần bảo trì thường xuyên</w:t>
      </w:r>
    </w:p>
    <w:p w14:paraId="259A6236" w14:textId="77777777" w:rsidR="00A449B0" w:rsidRPr="004F0603" w:rsidRDefault="00A449B0" w:rsidP="00A449B0">
      <w:pPr>
        <w:spacing w:line="360" w:lineRule="auto"/>
        <w:ind w:left="720"/>
        <w:rPr>
          <w:lang w:val="vi-VN"/>
        </w:rPr>
      </w:pPr>
      <w:r w:rsidRPr="004F0603">
        <w:rPr>
          <w:lang w:val="vi-VN"/>
        </w:rPr>
        <w:t>Để duy trì hiệu suất hoạt động ổn định và bảo mật, hệ thống cần được bảo trì và cập nhật thường xuyên. Điều này đòi hỏi nguồn lực và thời gian từ đội ngũ phát triển và quản lý.</w:t>
      </w:r>
    </w:p>
    <w:p w14:paraId="2EB671E8" w14:textId="77777777" w:rsidR="00A449B0" w:rsidRPr="004F0603" w:rsidRDefault="00A449B0" w:rsidP="00A449B0">
      <w:pPr>
        <w:numPr>
          <w:ilvl w:val="0"/>
          <w:numId w:val="49"/>
        </w:numPr>
        <w:spacing w:line="360" w:lineRule="auto"/>
        <w:rPr>
          <w:lang w:val="vi-VN"/>
        </w:rPr>
      </w:pPr>
      <w:r w:rsidRPr="004F0603">
        <w:rPr>
          <w:lang w:val="vi-VN"/>
        </w:rPr>
        <w:t>Khả năng mở rộng có thể gặp khó khăn</w:t>
      </w:r>
    </w:p>
    <w:p w14:paraId="283CA547" w14:textId="77777777" w:rsidR="00A449B0" w:rsidRPr="004F0603" w:rsidRDefault="00A449B0" w:rsidP="00A449B0">
      <w:pPr>
        <w:spacing w:line="360" w:lineRule="auto"/>
        <w:ind w:left="720"/>
        <w:rPr>
          <w:lang w:val="vi-VN"/>
        </w:rPr>
      </w:pPr>
      <w:r w:rsidRPr="004F0603">
        <w:rPr>
          <w:lang w:val="vi-VN"/>
        </w:rPr>
        <w:t>Mặc dù hệ thống được thiết kế để mở rộng, nhưng khi lưu trữ dữ liệu người dùng, sản phẩm và đơn hàng lớn, nếu không có sự tối ưu hóa tốt, hệ thống có thể gặp vấn đề về hiệu suất khi phải xử lý lượng dữ liệu quá lớn.</w:t>
      </w:r>
    </w:p>
    <w:p w14:paraId="399D6006" w14:textId="77777777" w:rsidR="00A449B0" w:rsidRPr="004F0603" w:rsidRDefault="00A449B0" w:rsidP="00A449B0">
      <w:pPr>
        <w:numPr>
          <w:ilvl w:val="0"/>
          <w:numId w:val="49"/>
        </w:numPr>
        <w:spacing w:line="360" w:lineRule="auto"/>
        <w:rPr>
          <w:lang w:val="vi-VN"/>
        </w:rPr>
      </w:pPr>
      <w:r w:rsidRPr="004F0603">
        <w:rPr>
          <w:lang w:val="vi-VN"/>
        </w:rPr>
        <w:t>Chi phí phát triển ban đầu cao</w:t>
      </w:r>
    </w:p>
    <w:p w14:paraId="657987BD" w14:textId="77777777" w:rsidR="00A449B0" w:rsidRPr="004F0603" w:rsidRDefault="00A449B0" w:rsidP="00A449B0">
      <w:pPr>
        <w:spacing w:line="360" w:lineRule="auto"/>
        <w:ind w:left="720"/>
        <w:rPr>
          <w:lang w:val="vi-VN"/>
        </w:rPr>
      </w:pPr>
      <w:r w:rsidRPr="004F0603">
        <w:rPr>
          <w:lang w:val="vi-VN"/>
        </w:rPr>
        <w:t>Việc phát triển một hệ thống hoàn chỉnh với các tính năng như quản lý sản phẩm, thanh toán trực tuyến, bảo mật, và giao diện người dùng thân thiện đòi hỏi chi phí đầu tư khá lớn trong giai đoạn đầu, bao gồm chi phí phần mềm, phần cứng, và đội ngũ phát triển.</w:t>
      </w:r>
    </w:p>
    <w:p w14:paraId="02595B65" w14:textId="77777777" w:rsidR="00A449B0" w:rsidRPr="004F0603" w:rsidRDefault="00A449B0" w:rsidP="00A449B0">
      <w:pPr>
        <w:numPr>
          <w:ilvl w:val="0"/>
          <w:numId w:val="49"/>
        </w:numPr>
        <w:spacing w:line="360" w:lineRule="auto"/>
        <w:rPr>
          <w:lang w:val="vi-VN"/>
        </w:rPr>
      </w:pPr>
      <w:r w:rsidRPr="004F0603">
        <w:rPr>
          <w:lang w:val="vi-VN"/>
        </w:rPr>
        <w:t>Rủi ro bảo mật</w:t>
      </w:r>
    </w:p>
    <w:p w14:paraId="3913DD3A" w14:textId="77777777" w:rsidR="00A449B0" w:rsidRPr="004F0603" w:rsidRDefault="00A449B0" w:rsidP="00A449B0">
      <w:pPr>
        <w:spacing w:line="360" w:lineRule="auto"/>
        <w:ind w:left="720"/>
        <w:rPr>
          <w:lang w:val="vi-VN"/>
        </w:rPr>
      </w:pPr>
      <w:r w:rsidRPr="004F0603">
        <w:rPr>
          <w:lang w:val="vi-VN"/>
        </w:rPr>
        <w:t>Mặc dù hệ thống đã được bảo mật bằng các biện pháp cơ bản, nhưng với bất kỳ hệ thống nào lưu trữ thông tin người dùng và giao dịch tài chính, luôn tồn tại nguy cơ tấn công mạng hoặc mất dữ liệu. Các lỗ hổng bảo mật chưa phát hiện có thể là mục tiêu cho hacker.</w:t>
      </w:r>
    </w:p>
    <w:p w14:paraId="4A1AC201" w14:textId="77777777" w:rsidR="00A449B0" w:rsidRPr="004F0603" w:rsidRDefault="00A449B0" w:rsidP="00A449B0">
      <w:pPr>
        <w:numPr>
          <w:ilvl w:val="0"/>
          <w:numId w:val="49"/>
        </w:numPr>
        <w:spacing w:line="360" w:lineRule="auto"/>
        <w:rPr>
          <w:lang w:val="vi-VN"/>
        </w:rPr>
      </w:pPr>
      <w:r w:rsidRPr="004F0603">
        <w:rPr>
          <w:lang w:val="vi-VN"/>
        </w:rPr>
        <w:t>Yêu cầu người dùng có kiến thức công nghệ cơ bản</w:t>
      </w:r>
    </w:p>
    <w:p w14:paraId="7F91793A" w14:textId="77777777" w:rsidR="00A449B0" w:rsidRPr="004F0603" w:rsidRDefault="00A449B0" w:rsidP="00A449B0">
      <w:pPr>
        <w:spacing w:line="360" w:lineRule="auto"/>
        <w:ind w:left="720"/>
        <w:rPr>
          <w:lang w:val="vi-VN"/>
        </w:rPr>
      </w:pPr>
      <w:r w:rsidRPr="004F0603">
        <w:rPr>
          <w:lang w:val="vi-VN"/>
        </w:rPr>
        <w:t>Một số người dùng, đặc biệt là những người không quen với công nghệ, có thể gặp khó khăn khi đăng ký tài khoản, thêm sản phẩm vào giỏ hàng, hoặc thực hiện thanh toán trực tuyến.</w:t>
      </w:r>
    </w:p>
    <w:p w14:paraId="0AE4903F" w14:textId="77777777" w:rsidR="00A449B0" w:rsidRPr="004F0603" w:rsidRDefault="00A449B0" w:rsidP="00A449B0">
      <w:pPr>
        <w:numPr>
          <w:ilvl w:val="0"/>
          <w:numId w:val="49"/>
        </w:numPr>
        <w:spacing w:line="360" w:lineRule="auto"/>
        <w:rPr>
          <w:lang w:val="vi-VN"/>
        </w:rPr>
      </w:pPr>
      <w:r w:rsidRPr="004F0603">
        <w:rPr>
          <w:lang w:val="vi-VN"/>
        </w:rPr>
        <w:t>Khả năng tương thích với thiết bị cũ</w:t>
      </w:r>
    </w:p>
    <w:p w14:paraId="7D7E8332" w14:textId="77777777" w:rsidR="00A449B0" w:rsidRPr="004F0603" w:rsidRDefault="00A449B0" w:rsidP="00A449B0">
      <w:pPr>
        <w:spacing w:line="360" w:lineRule="auto"/>
        <w:ind w:left="720"/>
        <w:rPr>
          <w:lang w:val="vi-VN"/>
        </w:rPr>
      </w:pPr>
      <w:r w:rsidRPr="004F0603">
        <w:rPr>
          <w:lang w:val="vi-VN"/>
        </w:rPr>
        <w:t>Mặc dù hệ thống đã được tối ưu hóa cho các thiết bị hiện đại, nhưng có thể gặp vấn đề khi sử dụng trên các thiết bị cũ hoặc hệ điều hành lỗi thời, gây khó khăn cho một số người dùng.</w:t>
      </w:r>
    </w:p>
    <w:p w14:paraId="797C0BD9" w14:textId="77777777" w:rsidR="00A449B0" w:rsidRPr="004F0603" w:rsidRDefault="00A449B0" w:rsidP="00A449B0">
      <w:pPr>
        <w:numPr>
          <w:ilvl w:val="0"/>
          <w:numId w:val="49"/>
        </w:numPr>
        <w:spacing w:line="360" w:lineRule="auto"/>
        <w:rPr>
          <w:lang w:val="vi-VN"/>
        </w:rPr>
      </w:pPr>
      <w:r w:rsidRPr="004F0603">
        <w:rPr>
          <w:lang w:val="vi-VN"/>
        </w:rPr>
        <w:lastRenderedPageBreak/>
        <w:t>Không hỗ trợ đầy đủ các phương thức thanh toán</w:t>
      </w:r>
    </w:p>
    <w:p w14:paraId="26DF793F" w14:textId="77777777" w:rsidR="00A449B0" w:rsidRPr="004F0603" w:rsidRDefault="00A449B0" w:rsidP="00A449B0">
      <w:pPr>
        <w:spacing w:line="360" w:lineRule="auto"/>
        <w:ind w:left="720"/>
        <w:rPr>
          <w:lang w:val="vi-VN"/>
        </w:rPr>
      </w:pPr>
      <w:r>
        <w:t>H</w:t>
      </w:r>
      <w:r w:rsidRPr="004F0603">
        <w:rPr>
          <w:lang w:val="vi-VN"/>
        </w:rPr>
        <w:t>ệ thống có thể không hỗ trợ tất cả các phương thức thanh toán phổ biến tại các khu vực khác nhau, điều này có thể làm giảm sự tiện lợi cho người dùng trong một số quốc gia hoặc khu vực.</w:t>
      </w:r>
    </w:p>
    <w:p w14:paraId="663B31A3" w14:textId="77777777" w:rsidR="00A449B0" w:rsidRPr="004F0603" w:rsidRDefault="00A449B0" w:rsidP="00A449B0">
      <w:pPr>
        <w:numPr>
          <w:ilvl w:val="0"/>
          <w:numId w:val="49"/>
        </w:numPr>
        <w:spacing w:line="360" w:lineRule="auto"/>
        <w:rPr>
          <w:lang w:val="vi-VN"/>
        </w:rPr>
      </w:pPr>
      <w:r w:rsidRPr="004F0603">
        <w:rPr>
          <w:lang w:val="vi-VN"/>
        </w:rPr>
        <w:t>Cần thời gian để phát triển các tính năng mới</w:t>
      </w:r>
    </w:p>
    <w:p w14:paraId="07EC2C8F" w14:textId="77777777" w:rsidR="00A449B0" w:rsidRPr="004F0603" w:rsidRDefault="00A449B0" w:rsidP="00A449B0">
      <w:pPr>
        <w:spacing w:line="360" w:lineRule="auto"/>
        <w:ind w:left="720"/>
        <w:rPr>
          <w:lang w:val="vi-VN"/>
        </w:rPr>
      </w:pPr>
      <w:r w:rsidRPr="004F0603">
        <w:rPr>
          <w:lang w:val="vi-VN"/>
        </w:rPr>
        <w:t>Hệ thống có thể thiếu một số tính năng nâng cao mà người dùng kỳ vọng, như tính năng phân tích hành vi khách hàng hoặc các công cụ quản lý kho hàng phức tạp. Việc phát triển thêm các tính năng này sẽ mất thời gian và cần nguồn lực.</w:t>
      </w:r>
    </w:p>
    <w:p w14:paraId="0A762479" w14:textId="77777777" w:rsidR="00A449B0" w:rsidRPr="004F0603" w:rsidRDefault="00A449B0" w:rsidP="00A449B0">
      <w:pPr>
        <w:numPr>
          <w:ilvl w:val="0"/>
          <w:numId w:val="49"/>
        </w:numPr>
        <w:spacing w:line="360" w:lineRule="auto"/>
        <w:rPr>
          <w:lang w:val="vi-VN"/>
        </w:rPr>
      </w:pPr>
      <w:r w:rsidRPr="004F0603">
        <w:rPr>
          <w:lang w:val="vi-VN"/>
        </w:rPr>
        <w:t>Quản lý hàng tồn kho có thể gặp sai sót</w:t>
      </w:r>
    </w:p>
    <w:p w14:paraId="7161E41C" w14:textId="77777777" w:rsidR="00A449B0" w:rsidRPr="004F0603" w:rsidRDefault="00A449B0" w:rsidP="00A449B0">
      <w:pPr>
        <w:spacing w:line="360" w:lineRule="auto"/>
        <w:ind w:left="720"/>
        <w:rPr>
          <w:lang w:val="vi-VN"/>
        </w:rPr>
      </w:pPr>
      <w:r w:rsidRPr="004F0603">
        <w:rPr>
          <w:lang w:val="vi-VN"/>
        </w:rPr>
        <w:t>Nếu không có hệ thống kiểm soát kho chặt chẽ, việc quản lý hàng tồn kho có thể gặp sai sót, dẫn đến tình trạng hết hàng hoặc thiếu sản phẩm, ảnh hưởng đến trải nghiệm người dùng và quy trình kinh doanh.</w:t>
      </w:r>
    </w:p>
    <w:p w14:paraId="5379022D" w14:textId="77777777" w:rsidR="00A449B0" w:rsidRPr="004F0603" w:rsidRDefault="00A449B0" w:rsidP="00A449B0">
      <w:pPr>
        <w:spacing w:line="360" w:lineRule="auto"/>
        <w:rPr>
          <w:lang w:val="vi-VN"/>
        </w:rPr>
      </w:pPr>
      <w:r w:rsidRPr="004F0603">
        <w:rPr>
          <w:lang w:val="vi-VN"/>
        </w:rPr>
        <w:t>Những nhược điểm trên có thể được cải thiện hoặc khắc phục thông qua việc tối ưu hóa hệ thống, cập nhật các công nghệ mới và đầu tư vào bảo trì định kỳ.</w:t>
      </w:r>
    </w:p>
    <w:p w14:paraId="329DEC86" w14:textId="36E9B577" w:rsidR="00B01DE1" w:rsidRPr="00F93EB7" w:rsidRDefault="00B01DE1" w:rsidP="00A449B0">
      <w:pPr>
        <w:spacing w:line="360" w:lineRule="auto"/>
      </w:pPr>
    </w:p>
    <w:p w14:paraId="6F87A98B" w14:textId="77777777" w:rsidR="00B01DE1" w:rsidRPr="00F93EB7" w:rsidRDefault="00B01DE1" w:rsidP="002F177F">
      <w:pPr>
        <w:pStyle w:val="Heading2-TimesNewRowman"/>
        <w:numPr>
          <w:ilvl w:val="0"/>
          <w:numId w:val="9"/>
        </w:numPr>
        <w:spacing w:line="360" w:lineRule="auto"/>
        <w:ind w:hanging="720"/>
      </w:pPr>
      <w:bookmarkStart w:id="132" w:name="_Toc106097379"/>
      <w:bookmarkStart w:id="133" w:name="_Toc187456913"/>
      <w:r w:rsidRPr="00F93EB7">
        <w:t>HƯỚNG PHÁT TRIỂN</w:t>
      </w:r>
      <w:bookmarkEnd w:id="132"/>
      <w:bookmarkEnd w:id="133"/>
    </w:p>
    <w:p w14:paraId="5049A36D" w14:textId="77777777" w:rsidR="00A449B0" w:rsidRPr="001D66D1" w:rsidRDefault="00A449B0" w:rsidP="00A449B0">
      <w:pPr>
        <w:spacing w:line="360" w:lineRule="auto"/>
        <w:rPr>
          <w:lang w:val="vi-VN"/>
        </w:rPr>
      </w:pPr>
      <w:r w:rsidRPr="001D66D1">
        <w:rPr>
          <w:lang w:val="vi-VN"/>
        </w:rPr>
        <w:t>Dưới đây là các hướng phát triển của hệ thống quản lý bán quần áo trong tương lai:</w:t>
      </w:r>
    </w:p>
    <w:p w14:paraId="340F6550" w14:textId="77777777" w:rsidR="00A449B0" w:rsidRPr="001D66D1" w:rsidRDefault="00A449B0" w:rsidP="00A449B0">
      <w:pPr>
        <w:spacing w:line="360" w:lineRule="auto"/>
        <w:rPr>
          <w:lang w:val="vi-VN"/>
        </w:rPr>
      </w:pPr>
      <w:r w:rsidRPr="001D66D1">
        <w:rPr>
          <w:lang w:val="vi-VN"/>
        </w:rPr>
        <w:t>Hướng phát triển của hệ thống</w:t>
      </w:r>
    </w:p>
    <w:p w14:paraId="4DAE8A4C" w14:textId="77777777" w:rsidR="00A449B0" w:rsidRPr="001D66D1" w:rsidRDefault="00A449B0" w:rsidP="00A449B0">
      <w:pPr>
        <w:numPr>
          <w:ilvl w:val="0"/>
          <w:numId w:val="49"/>
        </w:numPr>
        <w:spacing w:line="360" w:lineRule="auto"/>
        <w:rPr>
          <w:lang w:val="vi-VN"/>
        </w:rPr>
      </w:pPr>
      <w:r w:rsidRPr="001D66D1">
        <w:rPr>
          <w:lang w:val="vi-VN"/>
        </w:rPr>
        <w:t>Mở rộng tính năng thanh toán</w:t>
      </w:r>
    </w:p>
    <w:p w14:paraId="3BFC7674" w14:textId="77777777" w:rsidR="00A449B0" w:rsidRPr="001D66D1" w:rsidRDefault="00A449B0" w:rsidP="00A449B0">
      <w:pPr>
        <w:spacing w:line="360" w:lineRule="auto"/>
        <w:ind w:left="720"/>
        <w:rPr>
          <w:lang w:val="vi-VN"/>
        </w:rPr>
      </w:pPr>
      <w:r w:rsidRPr="001D66D1">
        <w:rPr>
          <w:lang w:val="vi-VN"/>
        </w:rPr>
        <w:t>Hệ thống có thể tích hợp thêm nhiều phương thức thanh toán trực tuyến như ví điện tử, thanh toán qua chuyển khoản ngân hàng, hoặc các dịch vụ thanh toán quốc tế như PayPal, Stripe để đáp ứng nhu cầu đa dạng của người dùng ở nhiều quốc gia khác nhau.</w:t>
      </w:r>
    </w:p>
    <w:p w14:paraId="5F5908BF" w14:textId="77777777" w:rsidR="00A449B0" w:rsidRPr="001D66D1" w:rsidRDefault="00A449B0" w:rsidP="00A449B0">
      <w:pPr>
        <w:numPr>
          <w:ilvl w:val="0"/>
          <w:numId w:val="49"/>
        </w:numPr>
        <w:spacing w:line="360" w:lineRule="auto"/>
        <w:rPr>
          <w:lang w:val="vi-VN"/>
        </w:rPr>
      </w:pPr>
      <w:r w:rsidRPr="001D66D1">
        <w:rPr>
          <w:lang w:val="vi-VN"/>
        </w:rPr>
        <w:t>Tích hợp các tính năng AI (Trí tuệ nhân tạo)</w:t>
      </w:r>
    </w:p>
    <w:p w14:paraId="75B16199" w14:textId="77777777" w:rsidR="00A449B0" w:rsidRPr="001D66D1" w:rsidRDefault="00A449B0" w:rsidP="00A449B0">
      <w:pPr>
        <w:spacing w:line="360" w:lineRule="auto"/>
        <w:ind w:left="720"/>
        <w:rPr>
          <w:lang w:val="vi-VN"/>
        </w:rPr>
      </w:pPr>
      <w:r w:rsidRPr="001D66D1">
        <w:rPr>
          <w:lang w:val="vi-VN"/>
        </w:rPr>
        <w:t>Áp dụng trí tuệ nhân tạo để phân tích hành vi mua sắm của người dùng, từ đó gợi ý sản phẩm phù hợp và cá nhân hóa trải nghiệm người dùng. AI cũng có thể giúp dự báo nhu cầu hàng hóa, tối ưu hóa quản lý kho và dự đoán xu hướng thị trường.</w:t>
      </w:r>
    </w:p>
    <w:p w14:paraId="30FA1F19" w14:textId="77777777" w:rsidR="00A449B0" w:rsidRPr="001D66D1" w:rsidRDefault="00A449B0" w:rsidP="00A449B0">
      <w:pPr>
        <w:numPr>
          <w:ilvl w:val="0"/>
          <w:numId w:val="49"/>
        </w:numPr>
        <w:spacing w:line="360" w:lineRule="auto"/>
        <w:rPr>
          <w:lang w:val="vi-VN"/>
        </w:rPr>
      </w:pPr>
      <w:r w:rsidRPr="001D66D1">
        <w:rPr>
          <w:lang w:val="vi-VN"/>
        </w:rPr>
        <w:t>Tăng cường bảo mật hệ thống</w:t>
      </w:r>
    </w:p>
    <w:p w14:paraId="0687C6F2" w14:textId="77777777" w:rsidR="00A449B0" w:rsidRPr="001D66D1" w:rsidRDefault="00A449B0" w:rsidP="00A449B0">
      <w:pPr>
        <w:spacing w:line="360" w:lineRule="auto"/>
        <w:ind w:left="720"/>
        <w:rPr>
          <w:lang w:val="vi-VN"/>
        </w:rPr>
      </w:pPr>
      <w:r w:rsidRPr="001D66D1">
        <w:rPr>
          <w:lang w:val="vi-VN"/>
        </w:rPr>
        <w:t xml:space="preserve">Liên tục cập nhật và triển khai các biện pháp bảo mật tiên tiến hơn như xác thực hai yếu tố (2FA), mã hóa dữ liệu tốt hơn, và sử dụng các công cụ giám sát và </w:t>
      </w:r>
      <w:r w:rsidRPr="001D66D1">
        <w:rPr>
          <w:lang w:val="vi-VN"/>
        </w:rPr>
        <w:lastRenderedPageBreak/>
        <w:t>phát hiện mối đe dọa bảo mật để bảo vệ người dùng và thông tin giao dịch khỏi các cuộc tấn công mạng.</w:t>
      </w:r>
    </w:p>
    <w:p w14:paraId="21E7E29F" w14:textId="77777777" w:rsidR="00A449B0" w:rsidRPr="001D66D1" w:rsidRDefault="00A449B0" w:rsidP="00A449B0">
      <w:pPr>
        <w:numPr>
          <w:ilvl w:val="0"/>
          <w:numId w:val="49"/>
        </w:numPr>
        <w:spacing w:line="360" w:lineRule="auto"/>
        <w:rPr>
          <w:lang w:val="vi-VN"/>
        </w:rPr>
      </w:pPr>
      <w:r w:rsidRPr="001D66D1">
        <w:rPr>
          <w:lang w:val="vi-VN"/>
        </w:rPr>
        <w:t>Phát triển ứng dụng di động</w:t>
      </w:r>
    </w:p>
    <w:p w14:paraId="57EDA3C9" w14:textId="77777777" w:rsidR="00A449B0" w:rsidRPr="001D66D1" w:rsidRDefault="00A449B0" w:rsidP="00A449B0">
      <w:pPr>
        <w:spacing w:line="360" w:lineRule="auto"/>
        <w:ind w:left="720"/>
        <w:rPr>
          <w:lang w:val="vi-VN"/>
        </w:rPr>
      </w:pPr>
      <w:r w:rsidRPr="001D66D1">
        <w:rPr>
          <w:lang w:val="vi-VN"/>
        </w:rPr>
        <w:t>Xây dựng ứng dụng di động cho hệ thống (Android và iOS) giúp người dùng dễ dàng mua sắm và quản lý tài khoản mọi lúc mọi nơi. Ứng dụng có thể hỗ trợ thông báo đẩy về các chương trình khuyến mãi, đơn hàng và các ưu đãi đặc biệt.</w:t>
      </w:r>
    </w:p>
    <w:p w14:paraId="52B12E6F" w14:textId="77777777" w:rsidR="00A449B0" w:rsidRPr="001D66D1" w:rsidRDefault="00A449B0" w:rsidP="00A449B0">
      <w:pPr>
        <w:numPr>
          <w:ilvl w:val="0"/>
          <w:numId w:val="49"/>
        </w:numPr>
        <w:spacing w:line="360" w:lineRule="auto"/>
        <w:rPr>
          <w:lang w:val="vi-VN"/>
        </w:rPr>
      </w:pPr>
      <w:r w:rsidRPr="001D66D1">
        <w:rPr>
          <w:lang w:val="vi-VN"/>
        </w:rPr>
        <w:t>Cải tiến giao diện người dùng (UI/UX)</w:t>
      </w:r>
    </w:p>
    <w:p w14:paraId="724F3F0C" w14:textId="77777777" w:rsidR="00A449B0" w:rsidRPr="001D66D1" w:rsidRDefault="00A449B0" w:rsidP="00A449B0">
      <w:pPr>
        <w:spacing w:line="360" w:lineRule="auto"/>
        <w:ind w:left="720"/>
        <w:rPr>
          <w:lang w:val="vi-VN"/>
        </w:rPr>
      </w:pPr>
      <w:r w:rsidRPr="001D66D1">
        <w:rPr>
          <w:lang w:val="vi-VN"/>
        </w:rPr>
        <w:t>Tối ưu hóa giao diện người dùng để dễ dàng thao tác hơn, đặc biệt là trên thiết bị di động. Cải thiện các trải nghiệm như tìm kiếm sản phẩm, bộ lọc sản phẩm và quá trình thanh toán để người dùng có thể thực hiện nhanh chóng mà không gặp phải rắc rối.</w:t>
      </w:r>
    </w:p>
    <w:p w14:paraId="6532B0AF" w14:textId="77777777" w:rsidR="00A449B0" w:rsidRPr="001D66D1" w:rsidRDefault="00A449B0" w:rsidP="00A449B0">
      <w:pPr>
        <w:numPr>
          <w:ilvl w:val="0"/>
          <w:numId w:val="49"/>
        </w:numPr>
        <w:spacing w:line="360" w:lineRule="auto"/>
        <w:rPr>
          <w:lang w:val="vi-VN"/>
        </w:rPr>
      </w:pPr>
      <w:r w:rsidRPr="001D66D1">
        <w:rPr>
          <w:lang w:val="vi-VN"/>
        </w:rPr>
        <w:t>Tích hợp các công cụ phân tích và báo cáo nâng cao</w:t>
      </w:r>
    </w:p>
    <w:p w14:paraId="64B11731" w14:textId="77777777" w:rsidR="00A449B0" w:rsidRPr="001D66D1" w:rsidRDefault="00A449B0" w:rsidP="00A449B0">
      <w:pPr>
        <w:spacing w:line="360" w:lineRule="auto"/>
        <w:ind w:left="720"/>
        <w:rPr>
          <w:lang w:val="vi-VN"/>
        </w:rPr>
      </w:pPr>
      <w:r w:rsidRPr="001D66D1">
        <w:rPr>
          <w:lang w:val="vi-VN"/>
        </w:rPr>
        <w:t>Cung cấp các báo cáo chi tiết và trực quan về doanh thu, hiệu quả bán hàng, xu hướng sản phẩm và hành vi khách hàng, giúp admin và nhân viên đưa ra quyết định kinh doanh chính xác hơn.</w:t>
      </w:r>
    </w:p>
    <w:p w14:paraId="78D3A909" w14:textId="77777777" w:rsidR="00A449B0" w:rsidRPr="001D66D1" w:rsidRDefault="00A449B0" w:rsidP="00A449B0">
      <w:pPr>
        <w:numPr>
          <w:ilvl w:val="0"/>
          <w:numId w:val="49"/>
        </w:numPr>
        <w:spacing w:line="360" w:lineRule="auto"/>
        <w:rPr>
          <w:lang w:val="vi-VN"/>
        </w:rPr>
      </w:pPr>
      <w:r w:rsidRPr="001D66D1">
        <w:rPr>
          <w:lang w:val="vi-VN"/>
        </w:rPr>
        <w:t>Mở rộng tính năng quản lý kho hàng</w:t>
      </w:r>
    </w:p>
    <w:p w14:paraId="6B08B03C" w14:textId="77777777" w:rsidR="00A449B0" w:rsidRPr="001D66D1" w:rsidRDefault="00A449B0" w:rsidP="00A449B0">
      <w:pPr>
        <w:spacing w:line="360" w:lineRule="auto"/>
        <w:ind w:left="720"/>
        <w:rPr>
          <w:lang w:val="vi-VN"/>
        </w:rPr>
      </w:pPr>
      <w:r>
        <w:t>T</w:t>
      </w:r>
      <w:r w:rsidRPr="001D66D1">
        <w:rPr>
          <w:lang w:val="vi-VN"/>
        </w:rPr>
        <w:t>ích hợp hệ thống quản lý kho hàng thông minh, giúp tự động cập nhật tình trạng tồn kho và báo động khi số lượng sản phẩm trong kho đạt mức thấp. Tính năng này cũng có thể kết hợp với việc dự đoán nhu cầu hàng hóa theo mùa.</w:t>
      </w:r>
    </w:p>
    <w:p w14:paraId="475DD247" w14:textId="77777777" w:rsidR="00A449B0" w:rsidRPr="001D66D1" w:rsidRDefault="00A449B0" w:rsidP="00A449B0">
      <w:pPr>
        <w:numPr>
          <w:ilvl w:val="0"/>
          <w:numId w:val="49"/>
        </w:numPr>
        <w:spacing w:line="360" w:lineRule="auto"/>
        <w:rPr>
          <w:lang w:val="vi-VN"/>
        </w:rPr>
      </w:pPr>
      <w:r w:rsidRPr="001D66D1">
        <w:rPr>
          <w:lang w:val="vi-VN"/>
        </w:rPr>
        <w:t>Tích hợp chatbot hỗ trợ khách hàng</w:t>
      </w:r>
    </w:p>
    <w:p w14:paraId="7558B798" w14:textId="77777777" w:rsidR="00A449B0" w:rsidRPr="001D66D1" w:rsidRDefault="00A449B0" w:rsidP="00A449B0">
      <w:pPr>
        <w:spacing w:line="360" w:lineRule="auto"/>
        <w:ind w:left="720"/>
        <w:rPr>
          <w:lang w:val="vi-VN"/>
        </w:rPr>
      </w:pPr>
      <w:r w:rsidRPr="001D66D1">
        <w:rPr>
          <w:lang w:val="vi-VN"/>
        </w:rPr>
        <w:t>Cung cấp chatbot tự động để giải đáp các thắc mắc của khách hàng về sản phẩm, đơn hàng hoặc quy trình mua sắm. Chatbot có thể hoạt động 24/7, nâng cao trải nghiệm và hỗ trợ khách hàng nhanh chóng.</w:t>
      </w:r>
    </w:p>
    <w:p w14:paraId="67883F32" w14:textId="77777777" w:rsidR="00A449B0" w:rsidRPr="001D66D1" w:rsidRDefault="00A449B0" w:rsidP="00A449B0">
      <w:pPr>
        <w:numPr>
          <w:ilvl w:val="0"/>
          <w:numId w:val="49"/>
        </w:numPr>
        <w:spacing w:line="360" w:lineRule="auto"/>
        <w:rPr>
          <w:lang w:val="vi-VN"/>
        </w:rPr>
      </w:pPr>
      <w:r w:rsidRPr="001D66D1">
        <w:rPr>
          <w:lang w:val="vi-VN"/>
        </w:rPr>
        <w:t>Chương trình khách hàng thân thiết và khuyến mãiTriển khai các chương trình khách hàng thân thiết và các ưu đãi đặc biệt cho người dùng đã đăng ký tài khoản. Tính năng này có thể giúp tăng cường sự trung thành của khách hàng và khuyến khích họ quay lại mua sắm nhiều lần.</w:t>
      </w:r>
    </w:p>
    <w:p w14:paraId="70ED6077" w14:textId="77777777" w:rsidR="00A449B0" w:rsidRPr="001D66D1" w:rsidRDefault="00A449B0" w:rsidP="00A449B0">
      <w:pPr>
        <w:numPr>
          <w:ilvl w:val="0"/>
          <w:numId w:val="49"/>
        </w:numPr>
        <w:spacing w:line="360" w:lineRule="auto"/>
        <w:rPr>
          <w:lang w:val="vi-VN"/>
        </w:rPr>
      </w:pPr>
      <w:r w:rsidRPr="001D66D1">
        <w:rPr>
          <w:lang w:val="vi-VN"/>
        </w:rPr>
        <w:t>Tích hợp các kênh bán hàng trực tuyến khác</w:t>
      </w:r>
    </w:p>
    <w:p w14:paraId="5D9AA65F" w14:textId="77777777" w:rsidR="00A449B0" w:rsidRPr="001D66D1" w:rsidRDefault="00A449B0" w:rsidP="00A449B0">
      <w:pPr>
        <w:spacing w:line="360" w:lineRule="auto"/>
        <w:ind w:left="720"/>
        <w:rPr>
          <w:lang w:val="vi-VN"/>
        </w:rPr>
      </w:pPr>
      <w:r w:rsidRPr="001D66D1">
        <w:rPr>
          <w:lang w:val="vi-VN"/>
        </w:rPr>
        <w:t xml:space="preserve">Mở rộng bán hàng không chỉ qua website mà còn tích hợp với các nền tảng bán hàng trực tuyến phổ biến khác như Facebook, Instagram, Shopee, Lazada, hoặc </w:t>
      </w:r>
      <w:r w:rsidRPr="001D66D1">
        <w:rPr>
          <w:lang w:val="vi-VN"/>
        </w:rPr>
        <w:lastRenderedPageBreak/>
        <w:t>các nền tảng thương mại điện tử lớn để tiếp cận khách hàng tiềm năng ở nhiều kênh.</w:t>
      </w:r>
    </w:p>
    <w:p w14:paraId="10ED6F25" w14:textId="77777777" w:rsidR="00A449B0" w:rsidRPr="001D66D1" w:rsidRDefault="00A449B0" w:rsidP="00A449B0">
      <w:pPr>
        <w:numPr>
          <w:ilvl w:val="0"/>
          <w:numId w:val="49"/>
        </w:numPr>
        <w:spacing w:line="360" w:lineRule="auto"/>
        <w:rPr>
          <w:lang w:val="vi-VN"/>
        </w:rPr>
      </w:pPr>
      <w:r w:rsidRPr="001D66D1">
        <w:rPr>
          <w:lang w:val="vi-VN"/>
        </w:rPr>
        <w:t>Cải thiện khả năng mở rộng của hệ thống</w:t>
      </w:r>
    </w:p>
    <w:p w14:paraId="7FCD8FBE" w14:textId="77777777" w:rsidR="00A449B0" w:rsidRPr="001D66D1" w:rsidRDefault="00A449B0" w:rsidP="00A449B0">
      <w:pPr>
        <w:spacing w:line="360" w:lineRule="auto"/>
        <w:ind w:left="720"/>
        <w:rPr>
          <w:lang w:val="vi-VN"/>
        </w:rPr>
      </w:pPr>
      <w:r w:rsidRPr="001D66D1">
        <w:rPr>
          <w:lang w:val="vi-VN"/>
        </w:rPr>
        <w:t>Nâng cấp cơ sở hạ tầng và mã nguồn để hệ thống có thể xử lý số lượng người dùng và giao dịch lớn hơn trong tương lai mà không bị giảm hiệu suất. Hệ thống sẽ dễ dàng mở rộng khi lượng người dùng và dữ liệu ngày càng tăng.</w:t>
      </w:r>
    </w:p>
    <w:p w14:paraId="0C1059CC" w14:textId="77777777" w:rsidR="00A449B0" w:rsidRPr="001D66D1" w:rsidRDefault="00A449B0" w:rsidP="00A449B0">
      <w:pPr>
        <w:numPr>
          <w:ilvl w:val="0"/>
          <w:numId w:val="49"/>
        </w:numPr>
        <w:spacing w:line="360" w:lineRule="auto"/>
        <w:rPr>
          <w:lang w:val="vi-VN"/>
        </w:rPr>
      </w:pPr>
      <w:r w:rsidRPr="001D66D1">
        <w:rPr>
          <w:lang w:val="vi-VN"/>
        </w:rPr>
        <w:t>Hỗ trợ đa ngôn ngữ và đa quốc gia</w:t>
      </w:r>
    </w:p>
    <w:p w14:paraId="6A519EA1" w14:textId="77777777" w:rsidR="00A449B0" w:rsidRPr="001D66D1" w:rsidRDefault="00A449B0" w:rsidP="00A449B0">
      <w:pPr>
        <w:spacing w:line="360" w:lineRule="auto"/>
        <w:ind w:left="720"/>
      </w:pPr>
      <w:r w:rsidRPr="001D66D1">
        <w:rPr>
          <w:lang w:val="vi-VN"/>
        </w:rPr>
        <w:t>Tạo phiên bản đa ngôn ngữ của hệ thống để phục vụ khách hàng toàn cầu. Tính năng này giúp hệ thống mở rộng ra các thị trường quốc tế và thu hút người dùng từ các quốc gia khác nhau.</w:t>
      </w:r>
    </w:p>
    <w:p w14:paraId="583F772E" w14:textId="77777777" w:rsidR="00A449B0" w:rsidRPr="001D66D1" w:rsidRDefault="00A449B0" w:rsidP="00A449B0">
      <w:pPr>
        <w:spacing w:line="360" w:lineRule="auto"/>
        <w:rPr>
          <w:lang w:val="vi-VN"/>
        </w:rPr>
      </w:pPr>
      <w:r w:rsidRPr="001D66D1">
        <w:rPr>
          <w:lang w:val="vi-VN"/>
        </w:rPr>
        <w:t>Những hướng phát triển này sẽ giúp hệ thống quản lý bán quần áo không chỉ duy trì tính cạnh tranh trong ngành mà còn nâng cao trải nghiệm người dùng, tối ưu hóa quy trình kinh doanh, và mở rộng khả năng phục vụ khách hàng toàn cầu.</w:t>
      </w:r>
    </w:p>
    <w:p w14:paraId="48E53FCC" w14:textId="77777777" w:rsidR="0064552D" w:rsidRPr="00F93EB7" w:rsidRDefault="0064552D">
      <w:r w:rsidRPr="00F93EB7">
        <w:br w:type="page"/>
      </w:r>
    </w:p>
    <w:p w14:paraId="1DCD456F" w14:textId="77777777" w:rsidR="0064552D" w:rsidRDefault="0064552D" w:rsidP="0064552D">
      <w:pPr>
        <w:pStyle w:val="Heading1"/>
        <w:spacing w:line="360" w:lineRule="auto"/>
        <w:rPr>
          <w:b/>
        </w:rPr>
      </w:pPr>
      <w:bookmarkStart w:id="134" w:name="_Toc106097380"/>
      <w:bookmarkStart w:id="135" w:name="_Toc187456914"/>
      <w:r w:rsidRPr="00F93EB7">
        <w:rPr>
          <w:b/>
        </w:rPr>
        <w:lastRenderedPageBreak/>
        <w:t>TÀI LIỆU THAM KHẢO</w:t>
      </w:r>
      <w:bookmarkEnd w:id="134"/>
      <w:bookmarkEnd w:id="135"/>
    </w:p>
    <w:p w14:paraId="1A27E28C" w14:textId="0D4474D1" w:rsidR="00B23A8A" w:rsidRDefault="00A449B0" w:rsidP="00B23A8A">
      <w:pPr>
        <w:ind w:right="141"/>
        <w:jc w:val="both"/>
      </w:pPr>
      <w:r w:rsidRPr="00887FD5">
        <w:t xml:space="preserve"> Giới thiệu về SQL. </w:t>
      </w:r>
      <w:hyperlink r:id="rId33" w:history="1">
        <w:r w:rsidRPr="00887FD5">
          <w:rPr>
            <w:rStyle w:val="Hyperlink"/>
          </w:rPr>
          <w:t>https://topdev.vn/blog/sql-la-gi/</w:t>
        </w:r>
      </w:hyperlink>
      <w:r w:rsidRPr="00887FD5">
        <w:t xml:space="preserve">. [ 8/11/2024]. </w:t>
      </w:r>
    </w:p>
    <w:p w14:paraId="072AD35A" w14:textId="302DFC17" w:rsidR="00B23A8A" w:rsidRDefault="00B23A8A" w:rsidP="00B23A8A">
      <w:pPr>
        <w:pStyle w:val="ListParagraph"/>
        <w:numPr>
          <w:ilvl w:val="0"/>
          <w:numId w:val="50"/>
        </w:numPr>
      </w:pPr>
      <w:r w:rsidRPr="00B23A8A">
        <w:t>TopDev.vn (2024)</w:t>
      </w:r>
    </w:p>
    <w:p w14:paraId="04EC2454" w14:textId="4E91F455" w:rsidR="00B23A8A" w:rsidRDefault="00B23A8A" w:rsidP="00B23A8A">
      <w:pPr>
        <w:pStyle w:val="ListParagraph"/>
        <w:numPr>
          <w:ilvl w:val="0"/>
          <w:numId w:val="50"/>
        </w:numPr>
      </w:pPr>
      <w:hyperlink r:id="rId34" w:history="1">
        <w:r w:rsidRPr="00887FD5">
          <w:rPr>
            <w:rStyle w:val="Hyperlink"/>
          </w:rPr>
          <w:t>https://topdev.vn/blog/sql-la-gi/</w:t>
        </w:r>
      </w:hyperlink>
      <w:r w:rsidRPr="00887FD5">
        <w:t>.</w:t>
      </w:r>
    </w:p>
    <w:p w14:paraId="3D73AED0" w14:textId="4AF8AD40" w:rsidR="00B23A8A" w:rsidRPr="00887FD5" w:rsidRDefault="00B23A8A" w:rsidP="00B23A8A">
      <w:pPr>
        <w:pStyle w:val="ListParagraph"/>
        <w:numPr>
          <w:ilvl w:val="0"/>
          <w:numId w:val="50"/>
        </w:numPr>
      </w:pPr>
      <w:r w:rsidRPr="00E233CD">
        <w:t>TopDev.vn</w:t>
      </w:r>
      <w:r w:rsidRPr="00B23A8A">
        <w:t xml:space="preserve">, "SQL là gì?", </w:t>
      </w:r>
      <w:hyperlink r:id="rId35" w:tgtFrame="_new" w:history="1">
        <w:r w:rsidRPr="00B23A8A">
          <w:rPr>
            <w:rStyle w:val="Hyperlink"/>
          </w:rPr>
          <w:t>https://topdev.vn/blog/sql-la-gi/</w:t>
        </w:r>
      </w:hyperlink>
      <w:r w:rsidRPr="00B23A8A">
        <w:t>, [Ngày truy cập: 08/11/2024].</w:t>
      </w:r>
    </w:p>
    <w:p w14:paraId="0FC41BC7" w14:textId="04E9C4E8" w:rsidR="00A449B0" w:rsidRDefault="00A449B0" w:rsidP="00B23A8A">
      <w:pPr>
        <w:ind w:right="141"/>
        <w:jc w:val="both"/>
      </w:pPr>
      <w:r w:rsidRPr="00887FD5">
        <w:t xml:space="preserve">Giới thiệu về HTML. </w:t>
      </w:r>
      <w:hyperlink r:id="rId36" w:history="1">
        <w:r w:rsidRPr="00887FD5">
          <w:rPr>
            <w:rStyle w:val="Hyperlink"/>
          </w:rPr>
          <w:t>https://vi.wikipedia.org/wiki/HTML</w:t>
        </w:r>
      </w:hyperlink>
      <w:r w:rsidRPr="00887FD5">
        <w:t xml:space="preserve"> . [ 15/11/2024]. </w:t>
      </w:r>
    </w:p>
    <w:p w14:paraId="05EEDA1C" w14:textId="76007357" w:rsidR="00B23A8A" w:rsidRPr="00E233CD" w:rsidRDefault="00B23A8A" w:rsidP="00B23A8A">
      <w:pPr>
        <w:pStyle w:val="ListParagraph"/>
        <w:numPr>
          <w:ilvl w:val="0"/>
          <w:numId w:val="51"/>
        </w:numPr>
        <w:ind w:right="141"/>
        <w:jc w:val="both"/>
      </w:pPr>
      <w:r w:rsidRPr="00E233CD">
        <w:t>Wikipedia (2024)</w:t>
      </w:r>
    </w:p>
    <w:p w14:paraId="373212DA" w14:textId="1689F8C4" w:rsidR="00B23A8A" w:rsidRPr="00B23A8A" w:rsidRDefault="00B23A8A" w:rsidP="00B23A8A">
      <w:pPr>
        <w:pStyle w:val="ListParagraph"/>
        <w:numPr>
          <w:ilvl w:val="0"/>
          <w:numId w:val="51"/>
        </w:numPr>
        <w:ind w:right="141"/>
        <w:jc w:val="both"/>
      </w:pPr>
      <w:hyperlink r:id="rId37" w:history="1">
        <w:r w:rsidRPr="00B23A8A">
          <w:rPr>
            <w:rStyle w:val="Hyperlink"/>
          </w:rPr>
          <w:t>https://vi.wikipedia.org/wiki/HTML</w:t>
        </w:r>
      </w:hyperlink>
      <w:r w:rsidRPr="00B23A8A">
        <w:t>.</w:t>
      </w:r>
    </w:p>
    <w:p w14:paraId="4C045E91" w14:textId="1A3F08FB" w:rsidR="00B23A8A" w:rsidRPr="00887FD5" w:rsidRDefault="00B23A8A" w:rsidP="00B23A8A">
      <w:pPr>
        <w:pStyle w:val="ListParagraph"/>
        <w:numPr>
          <w:ilvl w:val="0"/>
          <w:numId w:val="51"/>
        </w:numPr>
        <w:ind w:right="141"/>
        <w:jc w:val="both"/>
      </w:pPr>
      <w:r w:rsidRPr="00B23A8A">
        <w:t xml:space="preserve">Wikipedia, "Giới thiệu về HTML", </w:t>
      </w:r>
      <w:hyperlink r:id="rId38" w:tgtFrame="_new" w:history="1">
        <w:r w:rsidRPr="00B23A8A">
          <w:rPr>
            <w:rStyle w:val="Hyperlink"/>
          </w:rPr>
          <w:t>https://vi.wikipedia.org/wiki/HTML</w:t>
        </w:r>
      </w:hyperlink>
      <w:r w:rsidRPr="00B23A8A">
        <w:t>, [Ngày truy cập: 15/11/2024].</w:t>
      </w:r>
    </w:p>
    <w:p w14:paraId="716A4B54" w14:textId="25F89296" w:rsidR="00A449B0" w:rsidRDefault="00A449B0" w:rsidP="00B23A8A">
      <w:pPr>
        <w:ind w:right="141"/>
        <w:jc w:val="both"/>
      </w:pPr>
      <w:r w:rsidRPr="00887FD5">
        <w:t xml:space="preserve">Giới thiệu về </w:t>
      </w:r>
      <w:r>
        <w:t>CSS</w:t>
      </w:r>
      <w:r w:rsidRPr="00887FD5">
        <w:t xml:space="preserve">. </w:t>
      </w:r>
      <w:hyperlink r:id="rId39" w:history="1">
        <w:r w:rsidRPr="00FB7C3D">
          <w:rPr>
            <w:rStyle w:val="Hyperlink"/>
          </w:rPr>
          <w:t>https://topdev.vn/blog/css-la-gi/</w:t>
        </w:r>
      </w:hyperlink>
      <w:r>
        <w:t xml:space="preserve"> </w:t>
      </w:r>
      <w:r w:rsidRPr="00887FD5">
        <w:t xml:space="preserve">. [ 15/11/2024]. </w:t>
      </w:r>
    </w:p>
    <w:p w14:paraId="07D0D0E2" w14:textId="0161E5C6" w:rsidR="00B23A8A" w:rsidRPr="00E233CD" w:rsidRDefault="00B23A8A" w:rsidP="00B23A8A">
      <w:pPr>
        <w:pStyle w:val="ListParagraph"/>
        <w:numPr>
          <w:ilvl w:val="0"/>
          <w:numId w:val="52"/>
        </w:numPr>
        <w:ind w:right="141"/>
        <w:jc w:val="both"/>
      </w:pPr>
      <w:r w:rsidRPr="00E233CD">
        <w:t>TopDev.vn (2024)</w:t>
      </w:r>
    </w:p>
    <w:p w14:paraId="70EA2E9D" w14:textId="5E89A610" w:rsidR="00B23A8A" w:rsidRPr="00B23A8A" w:rsidRDefault="00B23A8A" w:rsidP="00B23A8A">
      <w:pPr>
        <w:pStyle w:val="ListParagraph"/>
        <w:numPr>
          <w:ilvl w:val="0"/>
          <w:numId w:val="52"/>
        </w:numPr>
        <w:ind w:right="141"/>
        <w:jc w:val="both"/>
      </w:pPr>
      <w:hyperlink r:id="rId40" w:tgtFrame="_new" w:history="1">
        <w:r w:rsidRPr="00B23A8A">
          <w:rPr>
            <w:rStyle w:val="Hyperlink"/>
          </w:rPr>
          <w:t>https://topdev.vn/blog/css-la-gi/</w:t>
        </w:r>
      </w:hyperlink>
      <w:r w:rsidRPr="00B23A8A">
        <w:t>.</w:t>
      </w:r>
    </w:p>
    <w:p w14:paraId="72D0F92B" w14:textId="762147F7" w:rsidR="00B23A8A" w:rsidRPr="00887FD5" w:rsidRDefault="00B23A8A" w:rsidP="00B23A8A">
      <w:pPr>
        <w:pStyle w:val="ListParagraph"/>
        <w:numPr>
          <w:ilvl w:val="0"/>
          <w:numId w:val="52"/>
        </w:numPr>
        <w:ind w:right="141"/>
        <w:jc w:val="both"/>
      </w:pPr>
      <w:r w:rsidRPr="00B23A8A">
        <w:t xml:space="preserve">TopDev.vn, "Giới thiệu về CSS", </w:t>
      </w:r>
      <w:hyperlink r:id="rId41" w:tgtFrame="_new" w:history="1">
        <w:r w:rsidRPr="00B23A8A">
          <w:rPr>
            <w:rStyle w:val="Hyperlink"/>
          </w:rPr>
          <w:t>https://topdev.vn/blog/css-la-gi/</w:t>
        </w:r>
      </w:hyperlink>
      <w:r w:rsidRPr="00B23A8A">
        <w:t>, [Ngày truy cập: 15/11/2024].</w:t>
      </w:r>
    </w:p>
    <w:p w14:paraId="35F2AA83" w14:textId="214DEB6E" w:rsidR="00A449B0" w:rsidRDefault="00A449B0" w:rsidP="00B23A8A">
      <w:pPr>
        <w:ind w:right="141"/>
      </w:pPr>
      <w:r w:rsidRPr="00887FD5">
        <w:t xml:space="preserve">Giới thiệu về </w:t>
      </w:r>
      <w:r>
        <w:t>JavaCript</w:t>
      </w:r>
      <w:r w:rsidRPr="00887FD5">
        <w:t xml:space="preserve">. </w:t>
      </w:r>
      <w:r>
        <w:t xml:space="preserve"> </w:t>
      </w:r>
      <w:hyperlink r:id="rId42" w:history="1">
        <w:r w:rsidRPr="00FB7C3D">
          <w:rPr>
            <w:rStyle w:val="Hyperlink"/>
          </w:rPr>
          <w:t>https://wiki.matbao.net/javascript-la-gi-hoc-lap-trinh-javascript-ngon-ngu-cua-tuong-lai/?gad_source=1&amp;gclid=Cj0KCQiAuou6BhDhARIsAIfgrn63WDJhbQ2Ab6v2p_dAA2M2CySGFcPU4CGUxLzLO_nyOXL1XJVUf74aAlbREALw_wcB</w:t>
        </w:r>
      </w:hyperlink>
      <w:r>
        <w:t xml:space="preserve"> </w:t>
      </w:r>
      <w:r w:rsidRPr="00887FD5">
        <w:t xml:space="preserve">[ 15/11/2024]. </w:t>
      </w:r>
    </w:p>
    <w:p w14:paraId="5D2D025B" w14:textId="6433CF6F" w:rsidR="00B23A8A" w:rsidRPr="00E233CD" w:rsidRDefault="00B23A8A" w:rsidP="00B23A8A">
      <w:pPr>
        <w:pStyle w:val="ListParagraph"/>
        <w:numPr>
          <w:ilvl w:val="0"/>
          <w:numId w:val="53"/>
        </w:numPr>
        <w:ind w:right="141"/>
      </w:pPr>
      <w:r w:rsidRPr="00E233CD">
        <w:t>Mắt Bão Wiki (2024)</w:t>
      </w:r>
    </w:p>
    <w:p w14:paraId="22C04F54" w14:textId="1CA02B53" w:rsidR="00B23A8A" w:rsidRPr="00B23A8A" w:rsidRDefault="00B23A8A" w:rsidP="00B23A8A">
      <w:pPr>
        <w:pStyle w:val="ListParagraph"/>
        <w:numPr>
          <w:ilvl w:val="0"/>
          <w:numId w:val="53"/>
        </w:numPr>
        <w:ind w:right="141"/>
      </w:pPr>
      <w:hyperlink r:id="rId43" w:tgtFrame="_new" w:history="1">
        <w:r w:rsidRPr="00B23A8A">
          <w:rPr>
            <w:rStyle w:val="Hyperlink"/>
          </w:rPr>
          <w:t>https://wiki.matbao.net/javascript-la-gi-hoc-lap-trinh-javascript-ngon-ngu-cua-tuong-lai/?gad_source=1&amp;gclid=Cj0KCQiAuou6BhDhARIsAIfgrn63WDJhbQ2Ab6v2p_dAA2M2CySGFcPU4CGUxLzLO_nyOXL1XJVUf74aAlbREALw_wcB</w:t>
        </w:r>
      </w:hyperlink>
      <w:r w:rsidRPr="00B23A8A">
        <w:t>.</w:t>
      </w:r>
    </w:p>
    <w:p w14:paraId="23D369D9" w14:textId="62932D95" w:rsidR="00B23A8A" w:rsidRPr="00887FD5" w:rsidRDefault="00B23A8A" w:rsidP="00B23A8A">
      <w:pPr>
        <w:pStyle w:val="ListParagraph"/>
        <w:numPr>
          <w:ilvl w:val="0"/>
          <w:numId w:val="53"/>
        </w:numPr>
        <w:ind w:right="141"/>
      </w:pPr>
      <w:r w:rsidRPr="00B23A8A">
        <w:t xml:space="preserve">Mắt Bão Wiki, "Giới thiệu về JavaScript", </w:t>
      </w:r>
      <w:hyperlink r:id="rId44" w:tgtFrame="_new" w:history="1">
        <w:r w:rsidRPr="00B23A8A">
          <w:rPr>
            <w:rStyle w:val="Hyperlink"/>
          </w:rPr>
          <w:t>https://wiki.matbao.net/javascript-la-gi-hoc-lap-trinh-javascript-ngon-ngu-cua-tuong-lai/</w:t>
        </w:r>
      </w:hyperlink>
      <w:r w:rsidRPr="00B23A8A">
        <w:t>, [Ngày truy cập: 15/11/2024].</w:t>
      </w:r>
    </w:p>
    <w:p w14:paraId="3984400D" w14:textId="730E42DF" w:rsidR="00A449B0" w:rsidRDefault="00A449B0" w:rsidP="00B23A8A">
      <w:pPr>
        <w:ind w:right="141"/>
        <w:jc w:val="both"/>
      </w:pPr>
      <w:r w:rsidRPr="00887FD5">
        <w:t xml:space="preserve">Giới thiệu về </w:t>
      </w:r>
      <w:r>
        <w:t>Bootstrap</w:t>
      </w:r>
      <w:r w:rsidRPr="00887FD5">
        <w:t xml:space="preserve">. </w:t>
      </w:r>
      <w:hyperlink r:id="rId45" w:history="1">
        <w:r w:rsidRPr="00887FD5">
          <w:rPr>
            <w:rStyle w:val="Hyperlink"/>
          </w:rPr>
          <w:t>https://vi.wikipedia.org/wiki/HTML</w:t>
        </w:r>
      </w:hyperlink>
      <w:r w:rsidRPr="00887FD5">
        <w:t xml:space="preserve"> . [ 15/11/2024]. </w:t>
      </w:r>
    </w:p>
    <w:p w14:paraId="3BDF980F" w14:textId="77777777" w:rsidR="00B23A8A" w:rsidRPr="00B23A8A" w:rsidRDefault="00B23A8A" w:rsidP="00B23A8A">
      <w:pPr>
        <w:numPr>
          <w:ilvl w:val="0"/>
          <w:numId w:val="54"/>
        </w:numPr>
        <w:ind w:right="141"/>
        <w:jc w:val="both"/>
      </w:pPr>
      <w:r w:rsidRPr="00B23A8A">
        <w:t>Wikipedia (2024)</w:t>
      </w:r>
    </w:p>
    <w:p w14:paraId="0BD93E2F" w14:textId="77777777" w:rsidR="00B23A8A" w:rsidRPr="00B23A8A" w:rsidRDefault="00B23A8A" w:rsidP="00B23A8A">
      <w:pPr>
        <w:numPr>
          <w:ilvl w:val="0"/>
          <w:numId w:val="54"/>
        </w:numPr>
        <w:ind w:right="141"/>
        <w:jc w:val="both"/>
      </w:pPr>
      <w:hyperlink r:id="rId46" w:tgtFrame="_new" w:history="1">
        <w:r w:rsidRPr="00B23A8A">
          <w:rPr>
            <w:rStyle w:val="Hyperlink"/>
          </w:rPr>
          <w:t>https://vi.wikipedia.org/wiki/HTML</w:t>
        </w:r>
      </w:hyperlink>
      <w:r w:rsidRPr="00B23A8A">
        <w:t>.</w:t>
      </w:r>
    </w:p>
    <w:p w14:paraId="28335689" w14:textId="77777777" w:rsidR="00B23A8A" w:rsidRPr="00B23A8A" w:rsidRDefault="00B23A8A" w:rsidP="00B23A8A">
      <w:pPr>
        <w:numPr>
          <w:ilvl w:val="0"/>
          <w:numId w:val="54"/>
        </w:numPr>
        <w:ind w:right="141"/>
        <w:jc w:val="both"/>
      </w:pPr>
      <w:r w:rsidRPr="00B23A8A">
        <w:t xml:space="preserve">Wikipedia, "Giới thiệu về Bootstrap", </w:t>
      </w:r>
      <w:hyperlink r:id="rId47" w:tgtFrame="_new" w:history="1">
        <w:r w:rsidRPr="00B23A8A">
          <w:rPr>
            <w:rStyle w:val="Hyperlink"/>
          </w:rPr>
          <w:t>https://vi.wikipedia.org/wiki/HTML</w:t>
        </w:r>
      </w:hyperlink>
      <w:r w:rsidRPr="00B23A8A">
        <w:t>, [Ngày truy cập: 15/11/2024].</w:t>
      </w:r>
    </w:p>
    <w:p w14:paraId="00B16F31" w14:textId="77777777" w:rsidR="00B23A8A" w:rsidRPr="00887FD5" w:rsidRDefault="00B23A8A" w:rsidP="00B23A8A">
      <w:pPr>
        <w:ind w:right="141"/>
        <w:jc w:val="both"/>
      </w:pPr>
    </w:p>
    <w:p w14:paraId="39017952" w14:textId="77777777" w:rsidR="00A449B0" w:rsidRPr="00892C7A" w:rsidRDefault="00A449B0" w:rsidP="00A449B0"/>
    <w:sectPr w:rsidR="00A449B0" w:rsidRPr="00892C7A" w:rsidSect="007214B3">
      <w:headerReference w:type="default" r:id="rId48"/>
      <w:footerReference w:type="default" r:id="rId49"/>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42A10" w14:textId="77777777" w:rsidR="00785486" w:rsidRDefault="00785486">
      <w:r>
        <w:separator/>
      </w:r>
    </w:p>
  </w:endnote>
  <w:endnote w:type="continuationSeparator" w:id="0">
    <w:p w14:paraId="2F302428" w14:textId="77777777" w:rsidR="00785486" w:rsidRDefault="00785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4EFB7" w14:textId="77777777" w:rsidR="00623091" w:rsidRPr="00A25862" w:rsidRDefault="00623091" w:rsidP="00A258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07A01" w14:textId="5332EFAF" w:rsidR="00623091" w:rsidRPr="003C61A4" w:rsidRDefault="00B23A8A" w:rsidP="00D4437A">
    <w:pPr>
      <w:pStyle w:val="Footer"/>
      <w:pBdr>
        <w:top w:val="thickThinSmallGap" w:sz="24" w:space="1" w:color="auto"/>
      </w:pBdr>
      <w:tabs>
        <w:tab w:val="left" w:pos="142"/>
      </w:tabs>
      <w:rPr>
        <w:i/>
      </w:rPr>
    </w:pPr>
    <w:r>
      <w:rPr>
        <w:i/>
      </w:rPr>
      <w:t>Lâm Vĩnh Phát_Ngô Thị Trúc Xuân_Kiều Chí Nguyện_Nhóm 02</w:t>
    </w:r>
    <w:r w:rsidR="00623091" w:rsidRPr="003C61A4">
      <w:rPr>
        <w:i/>
      </w:rPr>
      <w:tab/>
    </w:r>
    <w:r w:rsidR="00623091" w:rsidRPr="003C61A4">
      <w:rPr>
        <w:i/>
      </w:rPr>
      <w:fldChar w:fldCharType="begin"/>
    </w:r>
    <w:r w:rsidR="00623091" w:rsidRPr="003C61A4">
      <w:rPr>
        <w:i/>
      </w:rPr>
      <w:instrText xml:space="preserve"> PAGE </w:instrText>
    </w:r>
    <w:r w:rsidR="00623091" w:rsidRPr="003C61A4">
      <w:rPr>
        <w:i/>
      </w:rPr>
      <w:fldChar w:fldCharType="separate"/>
    </w:r>
    <w:r w:rsidR="0032141D">
      <w:rPr>
        <w:i/>
        <w:noProof/>
      </w:rPr>
      <w:t>9</w:t>
    </w:r>
    <w:r w:rsidR="00623091" w:rsidRPr="003C61A4">
      <w:rPr>
        <w:i/>
      </w:rPr>
      <w:fldChar w:fldCharType="end"/>
    </w:r>
    <w:r w:rsidR="00623091"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EC43B" w14:textId="77777777" w:rsidR="00785486" w:rsidRDefault="00785486">
      <w:r>
        <w:separator/>
      </w:r>
    </w:p>
  </w:footnote>
  <w:footnote w:type="continuationSeparator" w:id="0">
    <w:p w14:paraId="24BA2915" w14:textId="77777777" w:rsidR="00785486" w:rsidRDefault="00785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604C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E5097" w14:textId="127147C4" w:rsidR="00623091" w:rsidRPr="00D4437A" w:rsidRDefault="00B23A8A" w:rsidP="00D4437A">
    <w:pPr>
      <w:pStyle w:val="Header"/>
      <w:pBdr>
        <w:bottom w:val="thinThickSmallGap" w:sz="24" w:space="1" w:color="auto"/>
      </w:pBdr>
    </w:pPr>
    <w:r>
      <w:rPr>
        <w:shd w:val="clear" w:color="auto" w:fill="FFFFFF"/>
      </w:rPr>
      <w:t>Xây dựng website bán quần áo</w:t>
    </w:r>
    <w:r>
      <w:rPr>
        <w:shd w:val="clear" w:color="auto" w:fill="FFFFFF"/>
      </w:rPr>
      <w:t xml:space="preserve"> và giày</w:t>
    </w:r>
    <w:r>
      <w:rPr>
        <w:shd w:val="clear" w:color="auto" w:fill="FFFFFF"/>
      </w:rPr>
      <w:t xml:space="preserve"> thể thao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09CA"/>
    <w:multiLevelType w:val="multilevel"/>
    <w:tmpl w:val="8408B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B6894"/>
    <w:multiLevelType w:val="hybridMultilevel"/>
    <w:tmpl w:val="96BAF136"/>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5521A"/>
    <w:multiLevelType w:val="hybridMultilevel"/>
    <w:tmpl w:val="D1146BF8"/>
    <w:lvl w:ilvl="0" w:tplc="FFFFFFFF">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1070539D"/>
    <w:multiLevelType w:val="multilevel"/>
    <w:tmpl w:val="EE247E4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9D0204"/>
    <w:multiLevelType w:val="hybridMultilevel"/>
    <w:tmpl w:val="F14820C4"/>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5C701E"/>
    <w:multiLevelType w:val="multilevel"/>
    <w:tmpl w:val="16565C8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E5547D3"/>
    <w:multiLevelType w:val="hybridMultilevel"/>
    <w:tmpl w:val="51BC026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943CF"/>
    <w:multiLevelType w:val="hybridMultilevel"/>
    <w:tmpl w:val="53BA6EB2"/>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8D7F47"/>
    <w:multiLevelType w:val="hybridMultilevel"/>
    <w:tmpl w:val="5A2A7352"/>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885F8A"/>
    <w:multiLevelType w:val="hybridMultilevel"/>
    <w:tmpl w:val="238C2DA4"/>
    <w:lvl w:ilvl="0" w:tplc="45C037C6">
      <w:start w:val="1"/>
      <w:numFmt w:val="decimal"/>
      <w:lvlText w:val="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E156A5"/>
    <w:multiLevelType w:val="multilevel"/>
    <w:tmpl w:val="919C8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D57A8D"/>
    <w:multiLevelType w:val="multilevel"/>
    <w:tmpl w:val="6654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8D5927"/>
    <w:multiLevelType w:val="hybridMultilevel"/>
    <w:tmpl w:val="D36C6630"/>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D735598"/>
    <w:multiLevelType w:val="multilevel"/>
    <w:tmpl w:val="BA92274E"/>
    <w:lvl w:ilvl="0">
      <w:start w:val="3"/>
      <w:numFmt w:val="decimal"/>
      <w:lvlText w:val="%1"/>
      <w:lvlJc w:val="left"/>
      <w:pPr>
        <w:ind w:left="672" w:hanging="672"/>
      </w:pPr>
      <w:rPr>
        <w:rFonts w:hint="default"/>
      </w:rPr>
    </w:lvl>
    <w:lvl w:ilvl="1">
      <w:start w:val="2"/>
      <w:numFmt w:val="decimal"/>
      <w:lvlText w:val="%1.%2"/>
      <w:lvlJc w:val="left"/>
      <w:pPr>
        <w:ind w:left="852" w:hanging="672"/>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32AB0429"/>
    <w:multiLevelType w:val="hybridMultilevel"/>
    <w:tmpl w:val="8514DD76"/>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7451A8E"/>
    <w:multiLevelType w:val="hybridMultilevel"/>
    <w:tmpl w:val="EAA45AB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4C1A27"/>
    <w:multiLevelType w:val="hybridMultilevel"/>
    <w:tmpl w:val="092E72CA"/>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ACC6584"/>
    <w:multiLevelType w:val="hybridMultilevel"/>
    <w:tmpl w:val="94F60690"/>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4C2ED1"/>
    <w:multiLevelType w:val="hybridMultilevel"/>
    <w:tmpl w:val="9B36CCEC"/>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EE512A9"/>
    <w:multiLevelType w:val="hybridMultilevel"/>
    <w:tmpl w:val="0BD8B7BA"/>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765A9B"/>
    <w:multiLevelType w:val="hybridMultilevel"/>
    <w:tmpl w:val="8AFC8B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F81B5A"/>
    <w:multiLevelType w:val="multilevel"/>
    <w:tmpl w:val="F162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0C1C3D"/>
    <w:multiLevelType w:val="hybridMultilevel"/>
    <w:tmpl w:val="6D9A046E"/>
    <w:lvl w:ilvl="0" w:tplc="8460D98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1E5E59"/>
    <w:multiLevelType w:val="hybridMultilevel"/>
    <w:tmpl w:val="F71A3238"/>
    <w:lvl w:ilvl="0" w:tplc="0C3CDE1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2760F8"/>
    <w:multiLevelType w:val="hybridMultilevel"/>
    <w:tmpl w:val="97B4769C"/>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092714"/>
    <w:multiLevelType w:val="hybridMultilevel"/>
    <w:tmpl w:val="EB1886EC"/>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E56795"/>
    <w:multiLevelType w:val="multilevel"/>
    <w:tmpl w:val="23E8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3B688E"/>
    <w:multiLevelType w:val="hybridMultilevel"/>
    <w:tmpl w:val="953812EE"/>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EC60BEE"/>
    <w:multiLevelType w:val="hybridMultilevel"/>
    <w:tmpl w:val="AB3EF5B2"/>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317DE"/>
    <w:multiLevelType w:val="multilevel"/>
    <w:tmpl w:val="A1ACCFB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635E5B04"/>
    <w:multiLevelType w:val="hybridMultilevel"/>
    <w:tmpl w:val="D2FCBAFC"/>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62F612F"/>
    <w:multiLevelType w:val="multilevel"/>
    <w:tmpl w:val="2A9E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677BD7"/>
    <w:multiLevelType w:val="multilevel"/>
    <w:tmpl w:val="9934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481C0B"/>
    <w:multiLevelType w:val="hybridMultilevel"/>
    <w:tmpl w:val="10DAB68A"/>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F3337C1"/>
    <w:multiLevelType w:val="hybridMultilevel"/>
    <w:tmpl w:val="54BE805A"/>
    <w:lvl w:ilvl="0" w:tplc="0809000F">
      <w:start w:val="1"/>
      <w:numFmt w:val="decimal"/>
      <w:lvlText w:val="%1."/>
      <w:lvlJc w:val="left"/>
      <w:pPr>
        <w:ind w:left="90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6" w15:restartNumberingAfterBreak="0">
    <w:nsid w:val="777D50B7"/>
    <w:multiLevelType w:val="multilevel"/>
    <w:tmpl w:val="8900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E6198"/>
    <w:multiLevelType w:val="hybridMultilevel"/>
    <w:tmpl w:val="B7D4DF2A"/>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A0B49B7"/>
    <w:multiLevelType w:val="hybridMultilevel"/>
    <w:tmpl w:val="D1146BF8"/>
    <w:lvl w:ilvl="0" w:tplc="FFFFFFFF">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592621"/>
    <w:multiLevelType w:val="hybridMultilevel"/>
    <w:tmpl w:val="D1146BF8"/>
    <w:lvl w:ilvl="0" w:tplc="FFFFFFFF">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995AF6"/>
    <w:multiLevelType w:val="hybridMultilevel"/>
    <w:tmpl w:val="AAA88DAE"/>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E9E3C3C"/>
    <w:multiLevelType w:val="multilevel"/>
    <w:tmpl w:val="F2BC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CD40CE"/>
    <w:multiLevelType w:val="hybridMultilevel"/>
    <w:tmpl w:val="D7765D6E"/>
    <w:lvl w:ilvl="0" w:tplc="542EC8C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83221188">
    <w:abstractNumId w:val="45"/>
  </w:num>
  <w:num w:numId="2" w16cid:durableId="1542593280">
    <w:abstractNumId w:val="32"/>
  </w:num>
  <w:num w:numId="3" w16cid:durableId="2055617192">
    <w:abstractNumId w:val="29"/>
  </w:num>
  <w:num w:numId="4" w16cid:durableId="1027832625">
    <w:abstractNumId w:val="5"/>
  </w:num>
  <w:num w:numId="5" w16cid:durableId="705834936">
    <w:abstractNumId w:val="27"/>
  </w:num>
  <w:num w:numId="6" w16cid:durableId="2122064190">
    <w:abstractNumId w:val="44"/>
  </w:num>
  <w:num w:numId="7" w16cid:durableId="1451558761">
    <w:abstractNumId w:val="12"/>
  </w:num>
  <w:num w:numId="8" w16cid:durableId="2132169853">
    <w:abstractNumId w:val="50"/>
  </w:num>
  <w:num w:numId="9" w16cid:durableId="1970895611">
    <w:abstractNumId w:val="13"/>
  </w:num>
  <w:num w:numId="10" w16cid:durableId="1925868910">
    <w:abstractNumId w:val="43"/>
  </w:num>
  <w:num w:numId="11" w16cid:durableId="653339814">
    <w:abstractNumId w:val="28"/>
  </w:num>
  <w:num w:numId="12" w16cid:durableId="845368745">
    <w:abstractNumId w:val="37"/>
  </w:num>
  <w:num w:numId="13" w16cid:durableId="606930286">
    <w:abstractNumId w:val="26"/>
  </w:num>
  <w:num w:numId="14" w16cid:durableId="1544556602">
    <w:abstractNumId w:val="33"/>
  </w:num>
  <w:num w:numId="15" w16cid:durableId="1534465368">
    <w:abstractNumId w:val="1"/>
  </w:num>
  <w:num w:numId="16" w16cid:durableId="1350597808">
    <w:abstractNumId w:val="3"/>
  </w:num>
  <w:num w:numId="17" w16cid:durableId="836267788">
    <w:abstractNumId w:val="15"/>
  </w:num>
  <w:num w:numId="18" w16cid:durableId="975110842">
    <w:abstractNumId w:val="52"/>
  </w:num>
  <w:num w:numId="19" w16cid:durableId="425151893">
    <w:abstractNumId w:val="40"/>
  </w:num>
  <w:num w:numId="20" w16cid:durableId="430205047">
    <w:abstractNumId w:val="46"/>
  </w:num>
  <w:num w:numId="21" w16cid:durableId="1846943112">
    <w:abstractNumId w:val="25"/>
  </w:num>
  <w:num w:numId="22" w16cid:durableId="1899048474">
    <w:abstractNumId w:val="6"/>
  </w:num>
  <w:num w:numId="23" w16cid:durableId="730157409">
    <w:abstractNumId w:val="8"/>
  </w:num>
  <w:num w:numId="24" w16cid:durableId="20589990">
    <w:abstractNumId w:val="38"/>
  </w:num>
  <w:num w:numId="25" w16cid:durableId="575867508">
    <w:abstractNumId w:val="23"/>
  </w:num>
  <w:num w:numId="26" w16cid:durableId="940647845">
    <w:abstractNumId w:val="41"/>
  </w:num>
  <w:num w:numId="27" w16cid:durableId="1297485500">
    <w:abstractNumId w:val="14"/>
  </w:num>
  <w:num w:numId="28" w16cid:durableId="1736123441">
    <w:abstractNumId w:val="0"/>
  </w:num>
  <w:num w:numId="29" w16cid:durableId="2106462136">
    <w:abstractNumId w:val="51"/>
  </w:num>
  <w:num w:numId="30" w16cid:durableId="478958795">
    <w:abstractNumId w:val="36"/>
  </w:num>
  <w:num w:numId="31" w16cid:durableId="763497138">
    <w:abstractNumId w:val="47"/>
  </w:num>
  <w:num w:numId="32" w16cid:durableId="2053453104">
    <w:abstractNumId w:val="39"/>
  </w:num>
  <w:num w:numId="33" w16cid:durableId="823550931">
    <w:abstractNumId w:val="35"/>
  </w:num>
  <w:num w:numId="34" w16cid:durableId="1627853170">
    <w:abstractNumId w:val="30"/>
  </w:num>
  <w:num w:numId="35" w16cid:durableId="1926764834">
    <w:abstractNumId w:val="7"/>
  </w:num>
  <w:num w:numId="36" w16cid:durableId="1586845324">
    <w:abstractNumId w:val="31"/>
  </w:num>
  <w:num w:numId="37" w16cid:durableId="2032294050">
    <w:abstractNumId w:val="10"/>
  </w:num>
  <w:num w:numId="38" w16cid:durableId="444231917">
    <w:abstractNumId w:val="11"/>
  </w:num>
  <w:num w:numId="39" w16cid:durableId="1935703051">
    <w:abstractNumId w:val="2"/>
  </w:num>
  <w:num w:numId="40" w16cid:durableId="1937903777">
    <w:abstractNumId w:val="53"/>
  </w:num>
  <w:num w:numId="41" w16cid:durableId="774666047">
    <w:abstractNumId w:val="22"/>
  </w:num>
  <w:num w:numId="42" w16cid:durableId="1865165990">
    <w:abstractNumId w:val="18"/>
  </w:num>
  <w:num w:numId="43" w16cid:durableId="256603246">
    <w:abstractNumId w:val="20"/>
  </w:num>
  <w:num w:numId="44" w16cid:durableId="2073694083">
    <w:abstractNumId w:val="49"/>
  </w:num>
  <w:num w:numId="45" w16cid:durableId="1673947550">
    <w:abstractNumId w:val="4"/>
  </w:num>
  <w:num w:numId="46" w16cid:durableId="867990331">
    <w:abstractNumId w:val="48"/>
  </w:num>
  <w:num w:numId="47" w16cid:durableId="722796552">
    <w:abstractNumId w:val="17"/>
  </w:num>
  <w:num w:numId="48" w16cid:durableId="1867062800">
    <w:abstractNumId w:val="42"/>
  </w:num>
  <w:num w:numId="49" w16cid:durableId="52704357">
    <w:abstractNumId w:val="16"/>
  </w:num>
  <w:num w:numId="50" w16cid:durableId="871848481">
    <w:abstractNumId w:val="24"/>
  </w:num>
  <w:num w:numId="51" w16cid:durableId="135293953">
    <w:abstractNumId w:val="19"/>
  </w:num>
  <w:num w:numId="52" w16cid:durableId="1554538640">
    <w:abstractNumId w:val="21"/>
  </w:num>
  <w:num w:numId="53" w16cid:durableId="2009016096">
    <w:abstractNumId w:val="9"/>
  </w:num>
  <w:num w:numId="54" w16cid:durableId="17994447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0F5"/>
    <w:rsid w:val="0000103C"/>
    <w:rsid w:val="00013D80"/>
    <w:rsid w:val="00023725"/>
    <w:rsid w:val="00026353"/>
    <w:rsid w:val="00034EE4"/>
    <w:rsid w:val="00051217"/>
    <w:rsid w:val="00053065"/>
    <w:rsid w:val="000853FC"/>
    <w:rsid w:val="00087014"/>
    <w:rsid w:val="000B115A"/>
    <w:rsid w:val="000D1CEE"/>
    <w:rsid w:val="000E0A7C"/>
    <w:rsid w:val="000E2395"/>
    <w:rsid w:val="000E5C30"/>
    <w:rsid w:val="00124E14"/>
    <w:rsid w:val="00133623"/>
    <w:rsid w:val="001629A3"/>
    <w:rsid w:val="001A7B91"/>
    <w:rsid w:val="001D3A54"/>
    <w:rsid w:val="001D4764"/>
    <w:rsid w:val="001D73B8"/>
    <w:rsid w:val="001E2244"/>
    <w:rsid w:val="002044A0"/>
    <w:rsid w:val="00227409"/>
    <w:rsid w:val="00233817"/>
    <w:rsid w:val="002364A8"/>
    <w:rsid w:val="00242FC4"/>
    <w:rsid w:val="0029788F"/>
    <w:rsid w:val="00297F37"/>
    <w:rsid w:val="002A786C"/>
    <w:rsid w:val="002B55FC"/>
    <w:rsid w:val="002C0758"/>
    <w:rsid w:val="002D52A8"/>
    <w:rsid w:val="002F177F"/>
    <w:rsid w:val="0032141D"/>
    <w:rsid w:val="0034433B"/>
    <w:rsid w:val="003534DF"/>
    <w:rsid w:val="00367197"/>
    <w:rsid w:val="00372DBB"/>
    <w:rsid w:val="00382CDB"/>
    <w:rsid w:val="00386B7E"/>
    <w:rsid w:val="00393CEC"/>
    <w:rsid w:val="003B13A1"/>
    <w:rsid w:val="003B676B"/>
    <w:rsid w:val="003C568A"/>
    <w:rsid w:val="003C61A4"/>
    <w:rsid w:val="003E3979"/>
    <w:rsid w:val="004078F1"/>
    <w:rsid w:val="00410926"/>
    <w:rsid w:val="00425192"/>
    <w:rsid w:val="00434BFD"/>
    <w:rsid w:val="004A2F67"/>
    <w:rsid w:val="004C27AC"/>
    <w:rsid w:val="004D12F8"/>
    <w:rsid w:val="00504B98"/>
    <w:rsid w:val="005227E8"/>
    <w:rsid w:val="00553DD9"/>
    <w:rsid w:val="005737E9"/>
    <w:rsid w:val="00590943"/>
    <w:rsid w:val="005A28B8"/>
    <w:rsid w:val="005A6A66"/>
    <w:rsid w:val="005B72E4"/>
    <w:rsid w:val="005C439C"/>
    <w:rsid w:val="005C7745"/>
    <w:rsid w:val="005D0614"/>
    <w:rsid w:val="005D4A7E"/>
    <w:rsid w:val="005F090F"/>
    <w:rsid w:val="005F2D11"/>
    <w:rsid w:val="00604A2E"/>
    <w:rsid w:val="00623091"/>
    <w:rsid w:val="00630477"/>
    <w:rsid w:val="0064552D"/>
    <w:rsid w:val="00673E75"/>
    <w:rsid w:val="006A00F5"/>
    <w:rsid w:val="006B43B5"/>
    <w:rsid w:val="006D71B5"/>
    <w:rsid w:val="006E1856"/>
    <w:rsid w:val="00705D12"/>
    <w:rsid w:val="007214B3"/>
    <w:rsid w:val="00742258"/>
    <w:rsid w:val="007500FB"/>
    <w:rsid w:val="00757B4E"/>
    <w:rsid w:val="00781B1C"/>
    <w:rsid w:val="0078206C"/>
    <w:rsid w:val="00785486"/>
    <w:rsid w:val="007D071A"/>
    <w:rsid w:val="007F3799"/>
    <w:rsid w:val="008078D4"/>
    <w:rsid w:val="008144BD"/>
    <w:rsid w:val="00874747"/>
    <w:rsid w:val="0089049E"/>
    <w:rsid w:val="00892C7A"/>
    <w:rsid w:val="008976E3"/>
    <w:rsid w:val="008B34B7"/>
    <w:rsid w:val="008B3943"/>
    <w:rsid w:val="008C4DDB"/>
    <w:rsid w:val="008D01D1"/>
    <w:rsid w:val="00904E9E"/>
    <w:rsid w:val="0097476A"/>
    <w:rsid w:val="00982F8E"/>
    <w:rsid w:val="00993C61"/>
    <w:rsid w:val="009A5859"/>
    <w:rsid w:val="009D1CC3"/>
    <w:rsid w:val="009F7DDD"/>
    <w:rsid w:val="00A0079C"/>
    <w:rsid w:val="00A25862"/>
    <w:rsid w:val="00A34C32"/>
    <w:rsid w:val="00A43B06"/>
    <w:rsid w:val="00A449B0"/>
    <w:rsid w:val="00A4541E"/>
    <w:rsid w:val="00A56C2B"/>
    <w:rsid w:val="00A75E8B"/>
    <w:rsid w:val="00AC0612"/>
    <w:rsid w:val="00AC361F"/>
    <w:rsid w:val="00AF4D30"/>
    <w:rsid w:val="00B01DE1"/>
    <w:rsid w:val="00B032AD"/>
    <w:rsid w:val="00B055C2"/>
    <w:rsid w:val="00B23A8A"/>
    <w:rsid w:val="00B25635"/>
    <w:rsid w:val="00B44E71"/>
    <w:rsid w:val="00B6590B"/>
    <w:rsid w:val="00B803F1"/>
    <w:rsid w:val="00B8642E"/>
    <w:rsid w:val="00B953B6"/>
    <w:rsid w:val="00B9743C"/>
    <w:rsid w:val="00BB3FBD"/>
    <w:rsid w:val="00BC2197"/>
    <w:rsid w:val="00BC6E32"/>
    <w:rsid w:val="00BD6355"/>
    <w:rsid w:val="00BD6E53"/>
    <w:rsid w:val="00C352F7"/>
    <w:rsid w:val="00C72F90"/>
    <w:rsid w:val="00C749AC"/>
    <w:rsid w:val="00C935A9"/>
    <w:rsid w:val="00CC663E"/>
    <w:rsid w:val="00CD1A13"/>
    <w:rsid w:val="00CF653F"/>
    <w:rsid w:val="00D304CA"/>
    <w:rsid w:val="00D34D88"/>
    <w:rsid w:val="00D36B32"/>
    <w:rsid w:val="00D4437A"/>
    <w:rsid w:val="00D82BCB"/>
    <w:rsid w:val="00DA0A08"/>
    <w:rsid w:val="00DD570E"/>
    <w:rsid w:val="00DF2C3D"/>
    <w:rsid w:val="00DF34D3"/>
    <w:rsid w:val="00DF7157"/>
    <w:rsid w:val="00E2013C"/>
    <w:rsid w:val="00E233CD"/>
    <w:rsid w:val="00E367C8"/>
    <w:rsid w:val="00E61D50"/>
    <w:rsid w:val="00E71D07"/>
    <w:rsid w:val="00EC6C03"/>
    <w:rsid w:val="00ED2DA8"/>
    <w:rsid w:val="00F177F5"/>
    <w:rsid w:val="00F37BC1"/>
    <w:rsid w:val="00F522CA"/>
    <w:rsid w:val="00F52A6F"/>
    <w:rsid w:val="00F6260D"/>
    <w:rsid w:val="00F93EB7"/>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29728D"/>
  <w15:docId w15:val="{89A53CC3-8D1F-44B4-9E68-11F65DBC5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6B32"/>
  </w:style>
  <w:style w:type="paragraph" w:styleId="Heading1">
    <w:name w:val="heading 1"/>
    <w:basedOn w:val="Normal"/>
    <w:next w:val="Normal"/>
    <w:qFormat/>
    <w:rsid w:val="00E367C8"/>
    <w:pPr>
      <w:keepNext/>
      <w:jc w:val="center"/>
      <w:outlineLvl w:val="0"/>
    </w:pPr>
    <w:rPr>
      <w:sz w:val="32"/>
      <w:szCs w:val="20"/>
    </w:rPr>
  </w:style>
  <w:style w:type="paragraph" w:styleId="Heading2">
    <w:name w:val="heading 2"/>
    <w:basedOn w:val="Normal"/>
    <w:next w:val="Normal"/>
    <w:link w:val="Heading2Char"/>
    <w:qFormat/>
    <w:rsid w:val="007214B3"/>
    <w:pPr>
      <w:keepNext/>
      <w:jc w:val="center"/>
      <w:outlineLvl w:val="1"/>
    </w:pPr>
    <w:rPr>
      <w:b/>
      <w:sz w:val="28"/>
      <w:szCs w:val="20"/>
    </w:rPr>
  </w:style>
  <w:style w:type="paragraph" w:styleId="Heading3">
    <w:name w:val="heading 3"/>
    <w:basedOn w:val="Normal"/>
    <w:next w:val="Normal"/>
    <w:link w:val="Heading3Char"/>
    <w:uiPriority w:val="9"/>
    <w:qFormat/>
    <w:rsid w:val="007214B3"/>
    <w:pPr>
      <w:keepNext/>
      <w:spacing w:before="240" w:after="60"/>
      <w:outlineLvl w:val="2"/>
    </w:pPr>
    <w:rPr>
      <w:rFonts w:cs="Arial"/>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A75E8B"/>
    <w:pPr>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0E5C30"/>
    <w:pPr>
      <w:spacing w:after="200"/>
      <w:jc w:val="center"/>
    </w:pPr>
    <w:rPr>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uiPriority w:val="9"/>
    <w:rsid w:val="006D71B5"/>
    <w:rPr>
      <w:rFonts w:cs="Arial"/>
      <w:b/>
      <w:bCs/>
      <w:i/>
    </w:rPr>
  </w:style>
  <w:style w:type="character" w:customStyle="1" w:styleId="Heading2Char">
    <w:name w:val="Heading 2 Char"/>
    <w:basedOn w:val="DefaultParagraphFont"/>
    <w:link w:val="Heading2"/>
    <w:rsid w:val="003C568A"/>
    <w:rPr>
      <w:b/>
      <w:sz w:val="28"/>
      <w:szCs w:val="20"/>
    </w:rPr>
  </w:style>
  <w:style w:type="paragraph" w:styleId="NormalWeb">
    <w:name w:val="Normal (Web)"/>
    <w:basedOn w:val="Normal"/>
    <w:uiPriority w:val="99"/>
    <w:semiHidden/>
    <w:unhideWhenUsed/>
    <w:rsid w:val="009A5859"/>
    <w:rPr>
      <w:sz w:val="24"/>
      <w:szCs w:val="24"/>
    </w:rPr>
  </w:style>
  <w:style w:type="character" w:styleId="HTMLCode">
    <w:name w:val="HTML Code"/>
    <w:basedOn w:val="DefaultParagraphFont"/>
    <w:uiPriority w:val="99"/>
    <w:semiHidden/>
    <w:unhideWhenUsed/>
    <w:rsid w:val="00D36B32"/>
    <w:rPr>
      <w:rFonts w:ascii="Courier New" w:eastAsia="Times New Roman" w:hAnsi="Courier New" w:cs="Courier New"/>
      <w:sz w:val="20"/>
      <w:szCs w:val="20"/>
    </w:rPr>
  </w:style>
  <w:style w:type="character" w:styleId="Strong">
    <w:name w:val="Strong"/>
    <w:basedOn w:val="DefaultParagraphFont"/>
    <w:uiPriority w:val="22"/>
    <w:qFormat/>
    <w:rsid w:val="00A449B0"/>
    <w:rPr>
      <w:b/>
      <w:bCs/>
    </w:rPr>
  </w:style>
  <w:style w:type="paragraph" w:styleId="TOCHeading">
    <w:name w:val="TOC Heading"/>
    <w:basedOn w:val="Heading1"/>
    <w:next w:val="Normal"/>
    <w:uiPriority w:val="39"/>
    <w:unhideWhenUsed/>
    <w:qFormat/>
    <w:rsid w:val="001D73B8"/>
    <w:pPr>
      <w:keepLines/>
      <w:spacing w:before="240" w:line="259" w:lineRule="auto"/>
      <w:jc w:val="left"/>
      <w:outlineLvl w:val="9"/>
    </w:pPr>
    <w:rPr>
      <w:rFonts w:asciiTheme="majorHAnsi" w:eastAsiaTheme="majorEastAsia" w:hAnsiTheme="majorHAnsi" w:cstheme="majorBidi"/>
      <w:color w:val="365F91" w:themeColor="accent1" w:themeShade="BF"/>
      <w:szCs w:val="32"/>
    </w:rPr>
  </w:style>
  <w:style w:type="character" w:styleId="UnresolvedMention">
    <w:name w:val="Unresolved Mention"/>
    <w:basedOn w:val="DefaultParagraphFont"/>
    <w:uiPriority w:val="99"/>
    <w:semiHidden/>
    <w:unhideWhenUsed/>
    <w:rsid w:val="00B23A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314515">
      <w:bodyDiv w:val="1"/>
      <w:marLeft w:val="0"/>
      <w:marRight w:val="0"/>
      <w:marTop w:val="0"/>
      <w:marBottom w:val="0"/>
      <w:divBdr>
        <w:top w:val="none" w:sz="0" w:space="0" w:color="auto"/>
        <w:left w:val="none" w:sz="0" w:space="0" w:color="auto"/>
        <w:bottom w:val="none" w:sz="0" w:space="0" w:color="auto"/>
        <w:right w:val="none" w:sz="0" w:space="0" w:color="auto"/>
      </w:divBdr>
    </w:div>
    <w:div w:id="359284675">
      <w:bodyDiv w:val="1"/>
      <w:marLeft w:val="0"/>
      <w:marRight w:val="0"/>
      <w:marTop w:val="0"/>
      <w:marBottom w:val="0"/>
      <w:divBdr>
        <w:top w:val="none" w:sz="0" w:space="0" w:color="auto"/>
        <w:left w:val="none" w:sz="0" w:space="0" w:color="auto"/>
        <w:bottom w:val="none" w:sz="0" w:space="0" w:color="auto"/>
        <w:right w:val="none" w:sz="0" w:space="0" w:color="auto"/>
      </w:divBdr>
    </w:div>
    <w:div w:id="390882338">
      <w:bodyDiv w:val="1"/>
      <w:marLeft w:val="0"/>
      <w:marRight w:val="0"/>
      <w:marTop w:val="0"/>
      <w:marBottom w:val="0"/>
      <w:divBdr>
        <w:top w:val="none" w:sz="0" w:space="0" w:color="auto"/>
        <w:left w:val="none" w:sz="0" w:space="0" w:color="auto"/>
        <w:bottom w:val="none" w:sz="0" w:space="0" w:color="auto"/>
        <w:right w:val="none" w:sz="0" w:space="0" w:color="auto"/>
      </w:divBdr>
    </w:div>
    <w:div w:id="391580716">
      <w:bodyDiv w:val="1"/>
      <w:marLeft w:val="0"/>
      <w:marRight w:val="0"/>
      <w:marTop w:val="0"/>
      <w:marBottom w:val="0"/>
      <w:divBdr>
        <w:top w:val="none" w:sz="0" w:space="0" w:color="auto"/>
        <w:left w:val="none" w:sz="0" w:space="0" w:color="auto"/>
        <w:bottom w:val="none" w:sz="0" w:space="0" w:color="auto"/>
        <w:right w:val="none" w:sz="0" w:space="0" w:color="auto"/>
      </w:divBdr>
    </w:div>
    <w:div w:id="403181193">
      <w:bodyDiv w:val="1"/>
      <w:marLeft w:val="0"/>
      <w:marRight w:val="0"/>
      <w:marTop w:val="0"/>
      <w:marBottom w:val="0"/>
      <w:divBdr>
        <w:top w:val="none" w:sz="0" w:space="0" w:color="auto"/>
        <w:left w:val="none" w:sz="0" w:space="0" w:color="auto"/>
        <w:bottom w:val="none" w:sz="0" w:space="0" w:color="auto"/>
        <w:right w:val="none" w:sz="0" w:space="0" w:color="auto"/>
      </w:divBdr>
    </w:div>
    <w:div w:id="438186829">
      <w:bodyDiv w:val="1"/>
      <w:marLeft w:val="0"/>
      <w:marRight w:val="0"/>
      <w:marTop w:val="0"/>
      <w:marBottom w:val="0"/>
      <w:divBdr>
        <w:top w:val="none" w:sz="0" w:space="0" w:color="auto"/>
        <w:left w:val="none" w:sz="0" w:space="0" w:color="auto"/>
        <w:bottom w:val="none" w:sz="0" w:space="0" w:color="auto"/>
        <w:right w:val="none" w:sz="0" w:space="0" w:color="auto"/>
      </w:divBdr>
    </w:div>
    <w:div w:id="504322922">
      <w:bodyDiv w:val="1"/>
      <w:marLeft w:val="0"/>
      <w:marRight w:val="0"/>
      <w:marTop w:val="0"/>
      <w:marBottom w:val="0"/>
      <w:divBdr>
        <w:top w:val="none" w:sz="0" w:space="0" w:color="auto"/>
        <w:left w:val="none" w:sz="0" w:space="0" w:color="auto"/>
        <w:bottom w:val="none" w:sz="0" w:space="0" w:color="auto"/>
        <w:right w:val="none" w:sz="0" w:space="0" w:color="auto"/>
      </w:divBdr>
    </w:div>
    <w:div w:id="578977784">
      <w:bodyDiv w:val="1"/>
      <w:marLeft w:val="0"/>
      <w:marRight w:val="0"/>
      <w:marTop w:val="0"/>
      <w:marBottom w:val="0"/>
      <w:divBdr>
        <w:top w:val="none" w:sz="0" w:space="0" w:color="auto"/>
        <w:left w:val="none" w:sz="0" w:space="0" w:color="auto"/>
        <w:bottom w:val="none" w:sz="0" w:space="0" w:color="auto"/>
        <w:right w:val="none" w:sz="0" w:space="0" w:color="auto"/>
      </w:divBdr>
    </w:div>
    <w:div w:id="604310925">
      <w:bodyDiv w:val="1"/>
      <w:marLeft w:val="0"/>
      <w:marRight w:val="0"/>
      <w:marTop w:val="0"/>
      <w:marBottom w:val="0"/>
      <w:divBdr>
        <w:top w:val="none" w:sz="0" w:space="0" w:color="auto"/>
        <w:left w:val="none" w:sz="0" w:space="0" w:color="auto"/>
        <w:bottom w:val="none" w:sz="0" w:space="0" w:color="auto"/>
        <w:right w:val="none" w:sz="0" w:space="0" w:color="auto"/>
      </w:divBdr>
    </w:div>
    <w:div w:id="616104623">
      <w:bodyDiv w:val="1"/>
      <w:marLeft w:val="0"/>
      <w:marRight w:val="0"/>
      <w:marTop w:val="0"/>
      <w:marBottom w:val="0"/>
      <w:divBdr>
        <w:top w:val="none" w:sz="0" w:space="0" w:color="auto"/>
        <w:left w:val="none" w:sz="0" w:space="0" w:color="auto"/>
        <w:bottom w:val="none" w:sz="0" w:space="0" w:color="auto"/>
        <w:right w:val="none" w:sz="0" w:space="0" w:color="auto"/>
      </w:divBdr>
    </w:div>
    <w:div w:id="641542047">
      <w:bodyDiv w:val="1"/>
      <w:marLeft w:val="0"/>
      <w:marRight w:val="0"/>
      <w:marTop w:val="0"/>
      <w:marBottom w:val="0"/>
      <w:divBdr>
        <w:top w:val="none" w:sz="0" w:space="0" w:color="auto"/>
        <w:left w:val="none" w:sz="0" w:space="0" w:color="auto"/>
        <w:bottom w:val="none" w:sz="0" w:space="0" w:color="auto"/>
        <w:right w:val="none" w:sz="0" w:space="0" w:color="auto"/>
      </w:divBdr>
    </w:div>
    <w:div w:id="665866005">
      <w:bodyDiv w:val="1"/>
      <w:marLeft w:val="0"/>
      <w:marRight w:val="0"/>
      <w:marTop w:val="0"/>
      <w:marBottom w:val="0"/>
      <w:divBdr>
        <w:top w:val="none" w:sz="0" w:space="0" w:color="auto"/>
        <w:left w:val="none" w:sz="0" w:space="0" w:color="auto"/>
        <w:bottom w:val="none" w:sz="0" w:space="0" w:color="auto"/>
        <w:right w:val="none" w:sz="0" w:space="0" w:color="auto"/>
      </w:divBdr>
    </w:div>
    <w:div w:id="755640086">
      <w:bodyDiv w:val="1"/>
      <w:marLeft w:val="0"/>
      <w:marRight w:val="0"/>
      <w:marTop w:val="0"/>
      <w:marBottom w:val="0"/>
      <w:divBdr>
        <w:top w:val="none" w:sz="0" w:space="0" w:color="auto"/>
        <w:left w:val="none" w:sz="0" w:space="0" w:color="auto"/>
        <w:bottom w:val="none" w:sz="0" w:space="0" w:color="auto"/>
        <w:right w:val="none" w:sz="0" w:space="0" w:color="auto"/>
      </w:divBdr>
    </w:div>
    <w:div w:id="901060294">
      <w:bodyDiv w:val="1"/>
      <w:marLeft w:val="0"/>
      <w:marRight w:val="0"/>
      <w:marTop w:val="0"/>
      <w:marBottom w:val="0"/>
      <w:divBdr>
        <w:top w:val="none" w:sz="0" w:space="0" w:color="auto"/>
        <w:left w:val="none" w:sz="0" w:space="0" w:color="auto"/>
        <w:bottom w:val="none" w:sz="0" w:space="0" w:color="auto"/>
        <w:right w:val="none" w:sz="0" w:space="0" w:color="auto"/>
      </w:divBdr>
    </w:div>
    <w:div w:id="991328950">
      <w:bodyDiv w:val="1"/>
      <w:marLeft w:val="0"/>
      <w:marRight w:val="0"/>
      <w:marTop w:val="0"/>
      <w:marBottom w:val="0"/>
      <w:divBdr>
        <w:top w:val="none" w:sz="0" w:space="0" w:color="auto"/>
        <w:left w:val="none" w:sz="0" w:space="0" w:color="auto"/>
        <w:bottom w:val="none" w:sz="0" w:space="0" w:color="auto"/>
        <w:right w:val="none" w:sz="0" w:space="0" w:color="auto"/>
      </w:divBdr>
    </w:div>
    <w:div w:id="1146120128">
      <w:bodyDiv w:val="1"/>
      <w:marLeft w:val="0"/>
      <w:marRight w:val="0"/>
      <w:marTop w:val="0"/>
      <w:marBottom w:val="0"/>
      <w:divBdr>
        <w:top w:val="none" w:sz="0" w:space="0" w:color="auto"/>
        <w:left w:val="none" w:sz="0" w:space="0" w:color="auto"/>
        <w:bottom w:val="none" w:sz="0" w:space="0" w:color="auto"/>
        <w:right w:val="none" w:sz="0" w:space="0" w:color="auto"/>
      </w:divBdr>
    </w:div>
    <w:div w:id="1167476349">
      <w:bodyDiv w:val="1"/>
      <w:marLeft w:val="0"/>
      <w:marRight w:val="0"/>
      <w:marTop w:val="0"/>
      <w:marBottom w:val="0"/>
      <w:divBdr>
        <w:top w:val="none" w:sz="0" w:space="0" w:color="auto"/>
        <w:left w:val="none" w:sz="0" w:space="0" w:color="auto"/>
        <w:bottom w:val="none" w:sz="0" w:space="0" w:color="auto"/>
        <w:right w:val="none" w:sz="0" w:space="0" w:color="auto"/>
      </w:divBdr>
    </w:div>
    <w:div w:id="1319652066">
      <w:bodyDiv w:val="1"/>
      <w:marLeft w:val="0"/>
      <w:marRight w:val="0"/>
      <w:marTop w:val="0"/>
      <w:marBottom w:val="0"/>
      <w:divBdr>
        <w:top w:val="none" w:sz="0" w:space="0" w:color="auto"/>
        <w:left w:val="none" w:sz="0" w:space="0" w:color="auto"/>
        <w:bottom w:val="none" w:sz="0" w:space="0" w:color="auto"/>
        <w:right w:val="none" w:sz="0" w:space="0" w:color="auto"/>
      </w:divBdr>
    </w:div>
    <w:div w:id="1374499903">
      <w:bodyDiv w:val="1"/>
      <w:marLeft w:val="0"/>
      <w:marRight w:val="0"/>
      <w:marTop w:val="0"/>
      <w:marBottom w:val="0"/>
      <w:divBdr>
        <w:top w:val="none" w:sz="0" w:space="0" w:color="auto"/>
        <w:left w:val="none" w:sz="0" w:space="0" w:color="auto"/>
        <w:bottom w:val="none" w:sz="0" w:space="0" w:color="auto"/>
        <w:right w:val="none" w:sz="0" w:space="0" w:color="auto"/>
      </w:divBdr>
    </w:div>
    <w:div w:id="1509950963">
      <w:bodyDiv w:val="1"/>
      <w:marLeft w:val="0"/>
      <w:marRight w:val="0"/>
      <w:marTop w:val="0"/>
      <w:marBottom w:val="0"/>
      <w:divBdr>
        <w:top w:val="none" w:sz="0" w:space="0" w:color="auto"/>
        <w:left w:val="none" w:sz="0" w:space="0" w:color="auto"/>
        <w:bottom w:val="none" w:sz="0" w:space="0" w:color="auto"/>
        <w:right w:val="none" w:sz="0" w:space="0" w:color="auto"/>
      </w:divBdr>
    </w:div>
    <w:div w:id="1533299028">
      <w:bodyDiv w:val="1"/>
      <w:marLeft w:val="0"/>
      <w:marRight w:val="0"/>
      <w:marTop w:val="0"/>
      <w:marBottom w:val="0"/>
      <w:divBdr>
        <w:top w:val="none" w:sz="0" w:space="0" w:color="auto"/>
        <w:left w:val="none" w:sz="0" w:space="0" w:color="auto"/>
        <w:bottom w:val="none" w:sz="0" w:space="0" w:color="auto"/>
        <w:right w:val="none" w:sz="0" w:space="0" w:color="auto"/>
      </w:divBdr>
    </w:div>
    <w:div w:id="1568151057">
      <w:bodyDiv w:val="1"/>
      <w:marLeft w:val="0"/>
      <w:marRight w:val="0"/>
      <w:marTop w:val="0"/>
      <w:marBottom w:val="0"/>
      <w:divBdr>
        <w:top w:val="none" w:sz="0" w:space="0" w:color="auto"/>
        <w:left w:val="none" w:sz="0" w:space="0" w:color="auto"/>
        <w:bottom w:val="none" w:sz="0" w:space="0" w:color="auto"/>
        <w:right w:val="none" w:sz="0" w:space="0" w:color="auto"/>
      </w:divBdr>
    </w:div>
    <w:div w:id="1653408412">
      <w:bodyDiv w:val="1"/>
      <w:marLeft w:val="0"/>
      <w:marRight w:val="0"/>
      <w:marTop w:val="0"/>
      <w:marBottom w:val="0"/>
      <w:divBdr>
        <w:top w:val="none" w:sz="0" w:space="0" w:color="auto"/>
        <w:left w:val="none" w:sz="0" w:space="0" w:color="auto"/>
        <w:bottom w:val="none" w:sz="0" w:space="0" w:color="auto"/>
        <w:right w:val="none" w:sz="0" w:space="0" w:color="auto"/>
      </w:divBdr>
      <w:divsChild>
        <w:div w:id="1231773090">
          <w:marLeft w:val="0"/>
          <w:marRight w:val="0"/>
          <w:marTop w:val="0"/>
          <w:marBottom w:val="0"/>
          <w:divBdr>
            <w:top w:val="none" w:sz="0" w:space="0" w:color="auto"/>
            <w:left w:val="none" w:sz="0" w:space="0" w:color="auto"/>
            <w:bottom w:val="none" w:sz="0" w:space="0" w:color="auto"/>
            <w:right w:val="none" w:sz="0" w:space="0" w:color="auto"/>
          </w:divBdr>
        </w:div>
        <w:div w:id="813453627">
          <w:marLeft w:val="0"/>
          <w:marRight w:val="0"/>
          <w:marTop w:val="0"/>
          <w:marBottom w:val="0"/>
          <w:divBdr>
            <w:top w:val="none" w:sz="0" w:space="0" w:color="auto"/>
            <w:left w:val="none" w:sz="0" w:space="0" w:color="auto"/>
            <w:bottom w:val="none" w:sz="0" w:space="0" w:color="auto"/>
            <w:right w:val="none" w:sz="0" w:space="0" w:color="auto"/>
          </w:divBdr>
        </w:div>
      </w:divsChild>
    </w:div>
    <w:div w:id="1709574020">
      <w:bodyDiv w:val="1"/>
      <w:marLeft w:val="0"/>
      <w:marRight w:val="0"/>
      <w:marTop w:val="0"/>
      <w:marBottom w:val="0"/>
      <w:divBdr>
        <w:top w:val="none" w:sz="0" w:space="0" w:color="auto"/>
        <w:left w:val="none" w:sz="0" w:space="0" w:color="auto"/>
        <w:bottom w:val="none" w:sz="0" w:space="0" w:color="auto"/>
        <w:right w:val="none" w:sz="0" w:space="0" w:color="auto"/>
      </w:divBdr>
    </w:div>
    <w:div w:id="1818180437">
      <w:bodyDiv w:val="1"/>
      <w:marLeft w:val="0"/>
      <w:marRight w:val="0"/>
      <w:marTop w:val="0"/>
      <w:marBottom w:val="0"/>
      <w:divBdr>
        <w:top w:val="none" w:sz="0" w:space="0" w:color="auto"/>
        <w:left w:val="none" w:sz="0" w:space="0" w:color="auto"/>
        <w:bottom w:val="none" w:sz="0" w:space="0" w:color="auto"/>
        <w:right w:val="none" w:sz="0" w:space="0" w:color="auto"/>
      </w:divBdr>
    </w:div>
    <w:div w:id="1823544999">
      <w:bodyDiv w:val="1"/>
      <w:marLeft w:val="0"/>
      <w:marRight w:val="0"/>
      <w:marTop w:val="0"/>
      <w:marBottom w:val="0"/>
      <w:divBdr>
        <w:top w:val="none" w:sz="0" w:space="0" w:color="auto"/>
        <w:left w:val="none" w:sz="0" w:space="0" w:color="auto"/>
        <w:bottom w:val="none" w:sz="0" w:space="0" w:color="auto"/>
        <w:right w:val="none" w:sz="0" w:space="0" w:color="auto"/>
      </w:divBdr>
    </w:div>
    <w:div w:id="1891190547">
      <w:bodyDiv w:val="1"/>
      <w:marLeft w:val="0"/>
      <w:marRight w:val="0"/>
      <w:marTop w:val="0"/>
      <w:marBottom w:val="0"/>
      <w:divBdr>
        <w:top w:val="none" w:sz="0" w:space="0" w:color="auto"/>
        <w:left w:val="none" w:sz="0" w:space="0" w:color="auto"/>
        <w:bottom w:val="none" w:sz="0" w:space="0" w:color="auto"/>
        <w:right w:val="none" w:sz="0" w:space="0" w:color="auto"/>
      </w:divBdr>
      <w:divsChild>
        <w:div w:id="1616595317">
          <w:marLeft w:val="0"/>
          <w:marRight w:val="0"/>
          <w:marTop w:val="0"/>
          <w:marBottom w:val="0"/>
          <w:divBdr>
            <w:top w:val="none" w:sz="0" w:space="0" w:color="auto"/>
            <w:left w:val="none" w:sz="0" w:space="0" w:color="auto"/>
            <w:bottom w:val="none" w:sz="0" w:space="0" w:color="auto"/>
            <w:right w:val="none" w:sz="0" w:space="0" w:color="auto"/>
          </w:divBdr>
        </w:div>
        <w:div w:id="450827315">
          <w:marLeft w:val="0"/>
          <w:marRight w:val="0"/>
          <w:marTop w:val="0"/>
          <w:marBottom w:val="0"/>
          <w:divBdr>
            <w:top w:val="none" w:sz="0" w:space="0" w:color="auto"/>
            <w:left w:val="none" w:sz="0" w:space="0" w:color="auto"/>
            <w:bottom w:val="none" w:sz="0" w:space="0" w:color="auto"/>
            <w:right w:val="none" w:sz="0" w:space="0" w:color="auto"/>
          </w:divBdr>
        </w:div>
      </w:divsChild>
    </w:div>
    <w:div w:id="2018342841">
      <w:bodyDiv w:val="1"/>
      <w:marLeft w:val="0"/>
      <w:marRight w:val="0"/>
      <w:marTop w:val="0"/>
      <w:marBottom w:val="0"/>
      <w:divBdr>
        <w:top w:val="none" w:sz="0" w:space="0" w:color="auto"/>
        <w:left w:val="none" w:sz="0" w:space="0" w:color="auto"/>
        <w:bottom w:val="none" w:sz="0" w:space="0" w:color="auto"/>
        <w:right w:val="none" w:sz="0" w:space="0" w:color="auto"/>
      </w:divBdr>
    </w:div>
    <w:div w:id="2055277106">
      <w:bodyDiv w:val="1"/>
      <w:marLeft w:val="0"/>
      <w:marRight w:val="0"/>
      <w:marTop w:val="0"/>
      <w:marBottom w:val="0"/>
      <w:divBdr>
        <w:top w:val="none" w:sz="0" w:space="0" w:color="auto"/>
        <w:left w:val="none" w:sz="0" w:space="0" w:color="auto"/>
        <w:bottom w:val="none" w:sz="0" w:space="0" w:color="auto"/>
        <w:right w:val="none" w:sz="0" w:space="0" w:color="auto"/>
      </w:divBdr>
    </w:div>
    <w:div w:id="2061779303">
      <w:bodyDiv w:val="1"/>
      <w:marLeft w:val="0"/>
      <w:marRight w:val="0"/>
      <w:marTop w:val="0"/>
      <w:marBottom w:val="0"/>
      <w:divBdr>
        <w:top w:val="none" w:sz="0" w:space="0" w:color="auto"/>
        <w:left w:val="none" w:sz="0" w:space="0" w:color="auto"/>
        <w:bottom w:val="none" w:sz="0" w:space="0" w:color="auto"/>
        <w:right w:val="none" w:sz="0" w:space="0" w:color="auto"/>
      </w:divBdr>
    </w:div>
    <w:div w:id="2102675125">
      <w:bodyDiv w:val="1"/>
      <w:marLeft w:val="0"/>
      <w:marRight w:val="0"/>
      <w:marTop w:val="0"/>
      <w:marBottom w:val="0"/>
      <w:divBdr>
        <w:top w:val="none" w:sz="0" w:space="0" w:color="auto"/>
        <w:left w:val="none" w:sz="0" w:space="0" w:color="auto"/>
        <w:bottom w:val="none" w:sz="0" w:space="0" w:color="auto"/>
        <w:right w:val="none" w:sz="0" w:space="0" w:color="auto"/>
      </w:divBdr>
    </w:div>
    <w:div w:id="2109766504">
      <w:bodyDiv w:val="1"/>
      <w:marLeft w:val="0"/>
      <w:marRight w:val="0"/>
      <w:marTop w:val="0"/>
      <w:marBottom w:val="0"/>
      <w:divBdr>
        <w:top w:val="none" w:sz="0" w:space="0" w:color="auto"/>
        <w:left w:val="none" w:sz="0" w:space="0" w:color="auto"/>
        <w:bottom w:val="none" w:sz="0" w:space="0" w:color="auto"/>
        <w:right w:val="none" w:sz="0" w:space="0" w:color="auto"/>
      </w:divBdr>
    </w:div>
    <w:div w:id="2109883628">
      <w:bodyDiv w:val="1"/>
      <w:marLeft w:val="0"/>
      <w:marRight w:val="0"/>
      <w:marTop w:val="0"/>
      <w:marBottom w:val="0"/>
      <w:divBdr>
        <w:top w:val="none" w:sz="0" w:space="0" w:color="auto"/>
        <w:left w:val="none" w:sz="0" w:space="0" w:color="auto"/>
        <w:bottom w:val="none" w:sz="0" w:space="0" w:color="auto"/>
        <w:right w:val="none" w:sz="0" w:space="0" w:color="auto"/>
      </w:divBdr>
    </w:div>
    <w:div w:id="2137747911">
      <w:bodyDiv w:val="1"/>
      <w:marLeft w:val="0"/>
      <w:marRight w:val="0"/>
      <w:marTop w:val="0"/>
      <w:marBottom w:val="0"/>
      <w:divBdr>
        <w:top w:val="none" w:sz="0" w:space="0" w:color="auto"/>
        <w:left w:val="none" w:sz="0" w:space="0" w:color="auto"/>
        <w:bottom w:val="none" w:sz="0" w:space="0" w:color="auto"/>
        <w:right w:val="none" w:sz="0" w:space="0" w:color="auto"/>
      </w:divBdr>
    </w:div>
    <w:div w:id="214580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Ph%E1%BA%A7n_t%E1%BB%AD_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opdev.vn/blog/css-la-gi/" TargetMode="External"/><Relationship Id="rId21" Type="http://schemas.openxmlformats.org/officeDocument/2006/relationships/image" Target="media/image10.png"/><Relationship Id="rId34" Type="http://schemas.openxmlformats.org/officeDocument/2006/relationships/hyperlink" Target="https://topdev.vn/blog/sql-la-gi/" TargetMode="External"/><Relationship Id="rId42" Type="http://schemas.openxmlformats.org/officeDocument/2006/relationships/hyperlink" Target="https://wiki.matbao.net/javascript-la-gi-hoc-lap-trinh-javascript-ngon-ngu-cua-tuong-lai/?gad_source=1&amp;gclid=Cj0KCQiAuou6BhDhARIsAIfgrn63WDJhbQ2Ab6v2p_dAA2M2CySGFcPU4CGUxLzLO_nyOXL1XJVUf74aAlbREALw_wcB" TargetMode="External"/><Relationship Id="rId47" Type="http://schemas.openxmlformats.org/officeDocument/2006/relationships/hyperlink" Target="https://vi.wikipedia.org/wiki/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vi.wikipedia.org/wiki/HTML" TargetMode="External"/><Relationship Id="rId40" Type="http://schemas.openxmlformats.org/officeDocument/2006/relationships/hyperlink" Target="https://topdev.vn/blog/css-la-gi/" TargetMode="External"/><Relationship Id="rId45" Type="http://schemas.openxmlformats.org/officeDocument/2006/relationships/hyperlink" Target="https://vi.wikipedia.org/wiki/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vi.wikipedia.org/wiki/HTML" TargetMode="Externa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iki.matbao.net/javascript-la-gi-hoc-lap-trinh-javascript-ngon-ngu-cua-tuong-la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i.wikipedia.org/wiki/Si%C3%AAu_li%C3%AAn_k%E1%BA%BFt"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topdev.vn/blog/sql-la-gi/" TargetMode="External"/><Relationship Id="rId43" Type="http://schemas.openxmlformats.org/officeDocument/2006/relationships/hyperlink" Target="https://wiki.matbao.net/javascript-la-gi-hoc-lap-trinh-javascript-ngon-ngu-cua-tuong-lai/?gad_source=1&amp;gclid=Cj0KCQiAuou6BhDhARIsAIfgrn63WDJhbQ2Ab6v2p_dAA2M2CySGFcPU4CGUxLzLO_nyOXL1XJVUf74aAlbREALw_wcB"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opdev.vn/blog/sql-la-gi/" TargetMode="External"/><Relationship Id="rId38" Type="http://schemas.openxmlformats.org/officeDocument/2006/relationships/hyperlink" Target="https://vi.wikipedia.org/wiki/HTML" TargetMode="External"/><Relationship Id="rId46" Type="http://schemas.openxmlformats.org/officeDocument/2006/relationships/hyperlink" Target="https://vi.wikipedia.org/wiki/HTML" TargetMode="External"/><Relationship Id="rId20" Type="http://schemas.openxmlformats.org/officeDocument/2006/relationships/image" Target="media/image9.png"/><Relationship Id="rId41" Type="http://schemas.openxmlformats.org/officeDocument/2006/relationships/hyperlink" Target="https://topdev.vn/blog/css-la-gi/"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CoMai\09-Mau%20bao%20cao%20ket%20thuc%20mon%20PTUDWeb%20ma%20nguon%20m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4D217-EEAB-4797-AC41-1BB2E4548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mo.dotx</Template>
  <TotalTime>227</TotalTime>
  <Pages>51</Pages>
  <Words>9095</Words>
  <Characters>51848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60822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TRÚC XUÂN</dc:creator>
  <cp:lastModifiedBy>Trúc Xuân Ngô Thị</cp:lastModifiedBy>
  <cp:revision>2</cp:revision>
  <cp:lastPrinted>2010-05-05T02:12:00Z</cp:lastPrinted>
  <dcterms:created xsi:type="dcterms:W3CDTF">2025-01-10T16:05:00Z</dcterms:created>
  <dcterms:modified xsi:type="dcterms:W3CDTF">2025-01-10T20:14:00Z</dcterms:modified>
</cp:coreProperties>
</file>